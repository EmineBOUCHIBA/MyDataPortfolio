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40"/>
      </w:tblGrid>
      <w:tr w:rsidR="00B0688D" w14:paraId="7851EDE8" w14:textId="77777777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14:paraId="2B7666C9" w14:textId="5A3AF0C2" w:rsidR="00B0688D" w:rsidRDefault="00AE5C1F" w:rsidP="007057F4">
            <w:r>
              <w:rPr>
                <w:noProof/>
                <w:lang w:bidi="fr-FR"/>
              </w:rPr>
              <w:drawing>
                <wp:anchor distT="0" distB="0" distL="114300" distR="114300" simplePos="0" relativeHeight="251659264" behindDoc="1" locked="0" layoutInCell="1" allowOverlap="1" wp14:anchorId="3ED43A4D" wp14:editId="379C6585">
                  <wp:simplePos x="0" y="0"/>
                  <wp:positionH relativeFrom="column">
                    <wp:posOffset>3477895</wp:posOffset>
                  </wp:positionH>
                  <wp:positionV relativeFrom="paragraph">
                    <wp:posOffset>-391795</wp:posOffset>
                  </wp:positionV>
                  <wp:extent cx="2273935" cy="3122295"/>
                  <wp:effectExtent l="0" t="0" r="0" b="1671"/>
                  <wp:wrapNone/>
                  <wp:docPr id="5" name="Graphisme 2" descr="rectangle transparent coloré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sme 2" descr="rectangle transparent coloré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935" cy="312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bidi="fr-FR"/>
              </w:rPr>
              <w:drawing>
                <wp:anchor distT="0" distB="0" distL="114300" distR="114300" simplePos="0" relativeHeight="251660288" behindDoc="1" locked="0" layoutInCell="1" allowOverlap="1" wp14:anchorId="5D72241C" wp14:editId="05EF7D5B">
                  <wp:simplePos x="0" y="0"/>
                  <wp:positionH relativeFrom="column">
                    <wp:posOffset>-616585</wp:posOffset>
                  </wp:positionH>
                  <wp:positionV relativeFrom="paragraph">
                    <wp:posOffset>-224790</wp:posOffset>
                  </wp:positionV>
                  <wp:extent cx="5888990" cy="2502535"/>
                  <wp:effectExtent l="0" t="0" r="0" b="0"/>
                  <wp:wrapNone/>
                  <wp:docPr id="15" name="Graphisme 1" descr="rectangle coloré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sme 1" descr="rectangle coloré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990" cy="250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bidi="fr-FR"/>
              </w:rPr>
              <w:drawing>
                <wp:anchor distT="0" distB="0" distL="114300" distR="114300" simplePos="0" relativeHeight="251661312" behindDoc="1" locked="0" layoutInCell="1" allowOverlap="1" wp14:anchorId="78E2519E" wp14:editId="4FA8BDF6">
                  <wp:simplePos x="0" y="0"/>
                  <wp:positionH relativeFrom="page">
                    <wp:posOffset>431800</wp:posOffset>
                  </wp:positionH>
                  <wp:positionV relativeFrom="paragraph">
                    <wp:posOffset>1174115</wp:posOffset>
                  </wp:positionV>
                  <wp:extent cx="6493510" cy="3328670"/>
                  <wp:effectExtent l="0" t="0" r="2009" b="5014"/>
                  <wp:wrapNone/>
                  <wp:docPr id="11" name="Image 3" descr="Une image contenant texte&#10;&#10;Description générée automatique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3" descr="Une image contenant texte&#10;&#10;Description générée automatiquement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3510" cy="3328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bidi="fr-FR"/>
              </w:rPr>
              <w:drawing>
                <wp:anchor distT="0" distB="0" distL="114300" distR="114300" simplePos="0" relativeHeight="251662336" behindDoc="1" locked="0" layoutInCell="1" allowOverlap="1" wp14:anchorId="582D517C" wp14:editId="178C5F29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1136015</wp:posOffset>
                  </wp:positionV>
                  <wp:extent cx="2375535" cy="3375025"/>
                  <wp:effectExtent l="0" t="0" r="5566" b="0"/>
                  <wp:wrapNone/>
                  <wp:docPr id="10" name="Graphisme 4" descr="rectangle transparent coloré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sme 4" descr="rectangle transparent coloré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535" cy="337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63843B" wp14:editId="7F2B64BC">
                      <wp:simplePos x="0" y="0"/>
                      <wp:positionH relativeFrom="column">
                        <wp:posOffset>427672</wp:posOffset>
                      </wp:positionH>
                      <wp:positionV relativeFrom="paragraph">
                        <wp:posOffset>1152842</wp:posOffset>
                      </wp:positionV>
                      <wp:extent cx="1666875" cy="2794000"/>
                      <wp:effectExtent l="0" t="0" r="9522" b="5716"/>
                      <wp:wrapNone/>
                      <wp:docPr id="9" name="Triangle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9" flipH="1">
                                <a:off x="0" y="0"/>
                                <a:ext cx="1666875" cy="279400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+- 0 0 -360"/>
                                  <a:gd name="f8" fmla="+- 0 0 -180"/>
                                  <a:gd name="f9" fmla="+- 0 0 -90"/>
                                  <a:gd name="f10" fmla="abs f3"/>
                                  <a:gd name="f11" fmla="abs f4"/>
                                  <a:gd name="f12" fmla="abs f5"/>
                                  <a:gd name="f13" fmla="val f6"/>
                                  <a:gd name="f14" fmla="*/ f7 f0 1"/>
                                  <a:gd name="f15" fmla="*/ f8 f0 1"/>
                                  <a:gd name="f16" fmla="*/ f9 f0 1"/>
                                  <a:gd name="f17" fmla="?: f10 f3 1"/>
                                  <a:gd name="f18" fmla="?: f11 f4 1"/>
                                  <a:gd name="f19" fmla="?: f12 f5 1"/>
                                  <a:gd name="f20" fmla="*/ f14 1 f2"/>
                                  <a:gd name="f21" fmla="*/ f15 1 f2"/>
                                  <a:gd name="f22" fmla="*/ f16 1 f2"/>
                                  <a:gd name="f23" fmla="*/ f17 1 21600"/>
                                  <a:gd name="f24" fmla="*/ f18 1 21600"/>
                                  <a:gd name="f25" fmla="*/ 21600 f17 1"/>
                                  <a:gd name="f26" fmla="*/ 21600 f18 1"/>
                                  <a:gd name="f27" fmla="+- f20 0 f1"/>
                                  <a:gd name="f28" fmla="+- f21 0 f1"/>
                                  <a:gd name="f29" fmla="+- f22 0 f1"/>
                                  <a:gd name="f30" fmla="min f24 f23"/>
                                  <a:gd name="f31" fmla="*/ f25 1 f19"/>
                                  <a:gd name="f32" fmla="*/ f26 1 f19"/>
                                  <a:gd name="f33" fmla="val f31"/>
                                  <a:gd name="f34" fmla="val f32"/>
                                  <a:gd name="f35" fmla="*/ f13 f30 1"/>
                                  <a:gd name="f36" fmla="+- f34 0 f13"/>
                                  <a:gd name="f37" fmla="+- f33 0 f13"/>
                                  <a:gd name="f38" fmla="*/ f34 f30 1"/>
                                  <a:gd name="f39" fmla="*/ f33 f30 1"/>
                                  <a:gd name="f40" fmla="*/ f36 1 2"/>
                                  <a:gd name="f41" fmla="*/ f37 1 2"/>
                                  <a:gd name="f42" fmla="*/ f37 1 12"/>
                                  <a:gd name="f43" fmla="*/ f36 7 1"/>
                                  <a:gd name="f44" fmla="*/ f37 7 1"/>
                                  <a:gd name="f45" fmla="*/ f36 11 1"/>
                                  <a:gd name="f46" fmla="+- f13 f40 0"/>
                                  <a:gd name="f47" fmla="+- f13 f41 0"/>
                                  <a:gd name="f48" fmla="*/ f43 1 12"/>
                                  <a:gd name="f49" fmla="*/ f44 1 12"/>
                                  <a:gd name="f50" fmla="*/ f45 1 12"/>
                                  <a:gd name="f51" fmla="*/ f42 f30 1"/>
                                  <a:gd name="f52" fmla="*/ f48 f30 1"/>
                                  <a:gd name="f53" fmla="*/ f49 f30 1"/>
                                  <a:gd name="f54" fmla="*/ f50 f30 1"/>
                                  <a:gd name="f55" fmla="*/ f47 f30 1"/>
                                  <a:gd name="f56" fmla="*/ f46 f3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7">
                                    <a:pos x="f35" y="f35"/>
                                  </a:cxn>
                                  <a:cxn ang="f28">
                                    <a:pos x="f35" y="f38"/>
                                  </a:cxn>
                                  <a:cxn ang="f28">
                                    <a:pos x="f39" y="f38"/>
                                  </a:cxn>
                                  <a:cxn ang="f29">
                                    <a:pos x="f55" y="f56"/>
                                  </a:cxn>
                                </a:cxnLst>
                                <a:rect l="f51" t="f52" r="f53" b="f54"/>
                                <a:pathLst>
                                  <a:path>
                                    <a:moveTo>
                                      <a:pt x="f35" y="f38"/>
                                    </a:moveTo>
                                    <a:lnTo>
                                      <a:pt x="f35" y="f35"/>
                                    </a:lnTo>
                                    <a:lnTo>
                                      <a:pt x="f39" y="f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7D0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B5F5C9" id="Triangle rectangle 5" o:spid="_x0000_s1026" style="position:absolute;margin-left:33.65pt;margin-top:90.75pt;width:131.25pt;height:220pt;rotation:11796470fd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6875,279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" path="m,2794000l,,1666875,2794000,,2794000xe" fillcolor="#97d0ff" stroked="f">
                      <v:path arrowok="t" o:connecttype="custom" o:connectlocs="833438,0;1666875,1397000;833438,2794000;0,1397000;0,0;0,2794000;1666875,2794000;833438,1397000" o:connectangles="270,0,90,180,270,90,90,0" textboxrect="138906,1629833,972344,2561167"/>
                    </v:shape>
                  </w:pict>
                </mc:Fallback>
              </mc:AlternateContent>
            </w:r>
            <w:r w:rsidR="00B0688D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45A113A7" wp14:editId="2B225088">
                      <wp:extent cx="4414838" cy="1339403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4838" cy="13394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A36459" w14:textId="77777777" w:rsidR="005420BC" w:rsidRDefault="005420BC" w:rsidP="005420BC">
                                  <w:pPr>
                                    <w:pStyle w:val="Titre"/>
                                  </w:pPr>
                                  <w:r>
                                    <w:t xml:space="preserve">RAPPORT </w:t>
                                  </w:r>
                                </w:p>
                                <w:p w14:paraId="7ED7C6B1" w14:textId="0989FB3C" w:rsidR="00B0688D" w:rsidRPr="002E0194" w:rsidRDefault="005420BC" w:rsidP="005420BC">
                                  <w:pPr>
                                    <w:pStyle w:val="Titre"/>
                                  </w:pPr>
                                  <w:r>
                                    <w:t xml:space="preserve">TP </w:t>
                                  </w:r>
                                  <w:r w:rsidR="00C158B0">
                                    <w:t>Neo4J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5A113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347.65pt;height:10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" filled="f" stroked="f" strokeweight=".5pt">
                      <v:textbox>
                        <w:txbxContent>
                          <w:p w14:paraId="51A36459" w14:textId="77777777" w:rsidR="005420BC" w:rsidRDefault="005420BC" w:rsidP="005420BC">
                            <w:pPr>
                              <w:pStyle w:val="Titre"/>
                            </w:pPr>
                            <w:r>
                              <w:t xml:space="preserve">RAPPORT </w:t>
                            </w:r>
                          </w:p>
                          <w:p w14:paraId="7ED7C6B1" w14:textId="0989FB3C" w:rsidR="00B0688D" w:rsidRPr="002E0194" w:rsidRDefault="005420BC" w:rsidP="005420BC">
                            <w:pPr>
                              <w:pStyle w:val="Titre"/>
                            </w:pPr>
                            <w:r>
                              <w:t xml:space="preserve">TP </w:t>
                            </w:r>
                            <w:r w:rsidR="00C158B0">
                              <w:t>Neo4J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31"/>
      </w:tblGrid>
      <w:tr w:rsidR="00B0688D" w14:paraId="55D89E17" w14:textId="77777777" w:rsidTr="00B0688D">
        <w:trPr>
          <w:trHeight w:val="2043"/>
        </w:trPr>
        <w:tc>
          <w:tcPr>
            <w:tcW w:w="4572" w:type="dxa"/>
          </w:tcPr>
          <w:p w14:paraId="7A20C2A8" w14:textId="77777777" w:rsidR="00B0688D" w:rsidRDefault="00B0688D" w:rsidP="007057F4"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592EC895" wp14:editId="109721E0">
                      <wp:extent cx="2842054" cy="469557"/>
                      <wp:effectExtent l="0" t="0" r="0" b="6985"/>
                      <wp:docPr id="6" name="Zone de texte 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5745B7" w14:textId="77777777" w:rsidR="005420BC" w:rsidRDefault="005420BC" w:rsidP="005420BC">
                                  <w:r>
                                    <w:rPr>
                                      <w:rFonts w:ascii="Gill Sans MT" w:hAnsi="Gill Sans MT"/>
                                      <w:color w:val="0189F9"/>
                                      <w:sz w:val="48"/>
                                      <w:szCs w:val="48"/>
                                      <w:lang w:bidi="fr-FR"/>
                                    </w:rPr>
                                    <w:t>NoSQL - DIA2</w:t>
                                  </w:r>
                                </w:p>
                                <w:p w14:paraId="76C9F5A8" w14:textId="0C9E7E13" w:rsidR="00B0688D" w:rsidRPr="002178B9" w:rsidRDefault="00B0688D" w:rsidP="004F2231">
                                  <w:pPr>
                                    <w:rPr>
                                      <w:rFonts w:asciiTheme="majorHAnsi" w:hAnsiTheme="majorHAnsi"/>
                                      <w:color w:val="0189F9" w:themeColor="accent1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2EC895" id="Zone de texte 6" o:spid="_x0000_s1027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1FXGgIAADMEAAAOAAAAZHJzL2Uyb0RvYy54bWysU8tu2zAQvBfoPxC815JV2Uk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" filled="f" stroked="f" strokeweight=".5pt">
                      <v:textbox>
                        <w:txbxContent>
                          <w:p w14:paraId="375745B7" w14:textId="77777777" w:rsidR="005420BC" w:rsidRDefault="005420BC" w:rsidP="005420BC">
                            <w:r>
                              <w:rPr>
                                <w:rFonts w:ascii="Gill Sans MT" w:hAnsi="Gill Sans MT"/>
                                <w:color w:val="0189F9"/>
                                <w:sz w:val="48"/>
                                <w:szCs w:val="48"/>
                                <w:lang w:bidi="fr-FR"/>
                              </w:rPr>
                              <w:t>NoSQL - DIA2</w:t>
                            </w:r>
                          </w:p>
                          <w:p w14:paraId="76C9F5A8" w14:textId="0C9E7E13" w:rsidR="00B0688D" w:rsidRPr="002178B9" w:rsidRDefault="00B0688D" w:rsidP="004F2231">
                            <w:pPr>
                              <w:rPr>
                                <w:rFonts w:asciiTheme="majorHAnsi" w:hAnsiTheme="majorHAnsi"/>
                                <w:color w:val="0189F9" w:themeColor="accen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762746FB" wp14:editId="10FB45AD">
                      <wp:extent cx="3575714" cy="862012"/>
                      <wp:effectExtent l="0" t="0" r="0" b="0"/>
                      <wp:docPr id="7" name="Zone de texte 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714" cy="8620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025922" w14:textId="77AE7F6C" w:rsidR="005420BC" w:rsidRDefault="005420BC" w:rsidP="005420BC">
                                  <w:r>
                                    <w:t>MANNAI Hasna</w:t>
                                  </w:r>
                                  <w:r w:rsidR="0009787F">
                                    <w:t xml:space="preserve"> (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≈33%</m:t>
                                    </m:r>
                                  </m:oMath>
                                  <w:r w:rsidR="0009787F">
                                    <w:t>)</w:t>
                                  </w:r>
                                </w:p>
                                <w:p w14:paraId="582255CD" w14:textId="41E6E7EA" w:rsidR="005420BC" w:rsidRDefault="005420BC" w:rsidP="005420BC">
                                  <w:r>
                                    <w:t>CHENIK Yassine</w:t>
                                  </w:r>
                                  <w:r w:rsidR="0009787F">
                                    <w:t xml:space="preserve"> (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≈33%</m:t>
                                    </m:r>
                                  </m:oMath>
                                  <w:r w:rsidR="0009787F">
                                    <w:t>)</w:t>
                                  </w:r>
                                </w:p>
                                <w:p w14:paraId="1DB1BAA5" w14:textId="4CE8154D" w:rsidR="00B0688D" w:rsidRPr="00B0688D" w:rsidRDefault="005420BC" w:rsidP="005420BC">
                                  <w:r>
                                    <w:t>BOUCHIBA Emine</w:t>
                                  </w:r>
                                  <w:r w:rsidR="0009787F">
                                    <w:t xml:space="preserve"> (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≈33%</m:t>
                                    </m:r>
                                  </m:oMath>
                                  <w:r w:rsidR="0009787F"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2746FB" id="Zone de texte 7" o:spid="_x0000_s1028" type="#_x0000_t202" style="width:281.55pt;height:6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" filled="f" stroked="f" strokeweight=".5pt">
                      <v:textbox>
                        <w:txbxContent>
                          <w:p w14:paraId="3F025922" w14:textId="77AE7F6C" w:rsidR="005420BC" w:rsidRDefault="005420BC" w:rsidP="005420BC">
                            <w:r>
                              <w:t>MANNAI Hasna</w:t>
                            </w:r>
                            <w:r w:rsidR="0009787F">
                              <w:t xml:space="preserve"> (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≈33%</m:t>
                              </m:r>
                            </m:oMath>
                            <w:r w:rsidR="0009787F">
                              <w:t>)</w:t>
                            </w:r>
                          </w:p>
                          <w:p w14:paraId="582255CD" w14:textId="41E6E7EA" w:rsidR="005420BC" w:rsidRDefault="005420BC" w:rsidP="005420BC">
                            <w:r>
                              <w:t>CHENIK Yassine</w:t>
                            </w:r>
                            <w:r w:rsidR="0009787F">
                              <w:t xml:space="preserve"> (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≈33%</m:t>
                              </m:r>
                            </m:oMath>
                            <w:r w:rsidR="0009787F">
                              <w:t>)</w:t>
                            </w:r>
                          </w:p>
                          <w:p w14:paraId="1DB1BAA5" w14:textId="4CE8154D" w:rsidR="00B0688D" w:rsidRPr="00B0688D" w:rsidRDefault="005420BC" w:rsidP="005420BC">
                            <w:r>
                              <w:t>BOUCHIBA Emine</w:t>
                            </w:r>
                            <w:r w:rsidR="0009787F">
                              <w:t xml:space="preserve"> (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≈33%</m:t>
                              </m:r>
                            </m:oMath>
                            <w:r w:rsidR="0009787F"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235CA52" w14:textId="23987E4A" w:rsidR="008A3C95" w:rsidRDefault="008A3C95" w:rsidP="007057F4"/>
    <w:p w14:paraId="5E6BCC55" w14:textId="6DC4B326" w:rsidR="008A3C95" w:rsidRDefault="008A3C95" w:rsidP="007057F4">
      <w:r>
        <w:rPr>
          <w:lang w:bidi="fr-FR"/>
        </w:rPr>
        <w:br w:type="page"/>
      </w:r>
    </w:p>
    <w:sdt>
      <w:sdtPr>
        <w:rPr>
          <w:rFonts w:asciiTheme="minorHAnsi" w:eastAsiaTheme="minorEastAsia" w:hAnsiTheme="minorHAnsi" w:cstheme="minorBidi"/>
          <w:bCs w:val="0"/>
          <w:caps w:val="0"/>
          <w:sz w:val="28"/>
          <w:szCs w:val="22"/>
        </w:rPr>
        <w:id w:val="2097750693"/>
        <w:docPartObj>
          <w:docPartGallery w:val="Table of Contents"/>
          <w:docPartUnique/>
        </w:docPartObj>
      </w:sdtPr>
      <w:sdtContent>
        <w:p w14:paraId="688ACD2A" w14:textId="77777777" w:rsidR="001670A7" w:rsidRDefault="001670A7" w:rsidP="001670A7">
          <w:pPr>
            <w:pStyle w:val="En-ttedetabledesmatires"/>
            <w:framePr w:wrap="around" w:y="1279"/>
          </w:pPr>
          <w:r>
            <w:rPr>
              <w:lang w:bidi="fr-FR"/>
            </w:rPr>
            <w:t>Table des matières</w:t>
          </w:r>
        </w:p>
        <w:p w14:paraId="3CB50A29" w14:textId="743D5C00" w:rsidR="00877626" w:rsidRDefault="00877626" w:rsidP="00877626">
          <w:pPr>
            <w:pStyle w:val="TM1"/>
            <w:tabs>
              <w:tab w:val="clear" w:pos="5040"/>
              <w:tab w:val="right" w:leader="dot" w:pos="9602"/>
            </w:tabs>
          </w:pPr>
          <w:r>
            <w:t xml:space="preserve">Importation du ficher </w:t>
          </w:r>
          <w:r w:rsidR="00736533">
            <w:t>JSON</w:t>
          </w:r>
          <w:r>
            <w:t xml:space="preserve"> </w:t>
          </w:r>
          <w:r w:rsidR="001D0AD3">
            <w:t xml:space="preserve">en utilisant </w:t>
          </w:r>
          <w:r w:rsidR="00C158B0">
            <w:t>APOC</w:t>
          </w:r>
          <w:r>
            <w:rPr>
              <w:lang w:bidi="fr-FR"/>
            </w:rPr>
            <w:tab/>
          </w:r>
          <w:r w:rsidR="00C158B0">
            <w:rPr>
              <w:lang w:bidi="fr-FR"/>
            </w:rPr>
            <w:t>2</w:t>
          </w:r>
        </w:p>
        <w:p w14:paraId="70E98C89" w14:textId="6E69EC23" w:rsidR="00877626" w:rsidRDefault="00877626" w:rsidP="00877626">
          <w:pPr>
            <w:pStyle w:val="TM1"/>
            <w:tabs>
              <w:tab w:val="clear" w:pos="5040"/>
              <w:tab w:val="right" w:leader="dot" w:pos="9602"/>
            </w:tabs>
          </w:pPr>
          <w:r>
            <w:t>Simple Queries</w:t>
          </w:r>
          <w:r>
            <w:rPr>
              <w:lang w:bidi="fr-FR"/>
            </w:rPr>
            <w:tab/>
          </w:r>
          <w:r w:rsidR="00BE38F5">
            <w:rPr>
              <w:lang w:bidi="fr-FR"/>
            </w:rPr>
            <w:t>3</w:t>
          </w:r>
        </w:p>
        <w:p w14:paraId="4AC152AA" w14:textId="1AC61852" w:rsidR="00877626" w:rsidRDefault="00877626" w:rsidP="00877626">
          <w:pPr>
            <w:pStyle w:val="TM1"/>
            <w:tabs>
              <w:tab w:val="clear" w:pos="5040"/>
              <w:tab w:val="right" w:leader="dot" w:pos="9602"/>
            </w:tabs>
          </w:pPr>
          <w:r>
            <w:t>Complex Queries</w:t>
          </w:r>
          <w:r>
            <w:rPr>
              <w:lang w:bidi="fr-FR"/>
            </w:rPr>
            <w:tab/>
          </w:r>
          <w:r w:rsidR="00BE38F5">
            <w:rPr>
              <w:lang w:bidi="fr-FR"/>
            </w:rPr>
            <w:t>6</w:t>
          </w:r>
        </w:p>
        <w:p w14:paraId="43C8F2BD" w14:textId="26CFA010" w:rsidR="001670A7" w:rsidRDefault="00877626" w:rsidP="00877626">
          <w:pPr>
            <w:pStyle w:val="TM1"/>
            <w:tabs>
              <w:tab w:val="clear" w:pos="5040"/>
              <w:tab w:val="right" w:leader="dot" w:pos="9602"/>
            </w:tabs>
          </w:pPr>
          <w:r>
            <w:t>Hard Queries</w:t>
          </w:r>
          <w:r>
            <w:rPr>
              <w:lang w:bidi="fr-FR"/>
            </w:rPr>
            <w:tab/>
          </w:r>
          <w:r w:rsidR="00BE38F5">
            <w:rPr>
              <w:lang w:bidi="fr-FR"/>
            </w:rPr>
            <w:t>7</w:t>
          </w:r>
        </w:p>
      </w:sdtContent>
    </w:sdt>
    <w:p w14:paraId="0F15105C" w14:textId="77777777" w:rsidR="004F2231" w:rsidRDefault="004F2231">
      <w:pPr>
        <w:spacing w:after="200"/>
        <w:rPr>
          <w:bCs/>
        </w:rPr>
      </w:pPr>
      <w:r>
        <w:rPr>
          <w:lang w:bidi="fr-FR"/>
        </w:rPr>
        <w:br w:type="page"/>
      </w: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4F2231" w14:paraId="35F1CC57" w14:textId="77777777" w:rsidTr="004F2231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148C7" w14:textId="63B761EA" w:rsidR="004F2231" w:rsidRPr="00877626" w:rsidRDefault="00661E3C" w:rsidP="004F2231">
            <w:pPr>
              <w:pStyle w:val="Titre1"/>
              <w:framePr w:hSpace="0" w:wrap="auto" w:vAnchor="margin" w:hAnchor="text" w:yAlign="inline"/>
              <w:jc w:val="left"/>
            </w:pPr>
            <w:r>
              <w:lastRenderedPageBreak/>
              <w:t xml:space="preserve">Importation du ficher </w:t>
            </w:r>
            <w:r w:rsidR="005F5B76">
              <w:t>JSON</w:t>
            </w:r>
            <w:r>
              <w:t xml:space="preserve"> en utilisant APOC</w:t>
            </w:r>
          </w:p>
        </w:tc>
      </w:tr>
    </w:tbl>
    <w:p w14:paraId="1E4F3C4F" w14:textId="34168ED4" w:rsidR="00ED7693" w:rsidRDefault="00C158B0" w:rsidP="00ED7693">
      <w:r>
        <w:rPr>
          <w:rFonts w:ascii="Gill Sans MT" w:hAnsi="Gill Sans MT"/>
          <w:color w:val="0189F9"/>
          <w:sz w:val="40"/>
          <w:szCs w:val="40"/>
          <w:lang w:bidi="fr-FR"/>
        </w:rPr>
        <w:t>Neo4J</w:t>
      </w:r>
      <w:r w:rsidR="00ED7693">
        <w:rPr>
          <w:rFonts w:ascii="Gill Sans MT" w:hAnsi="Gill Sans MT"/>
          <w:color w:val="0189F9"/>
          <w:sz w:val="40"/>
          <w:szCs w:val="40"/>
          <w:lang w:bidi="fr-FR"/>
        </w:rPr>
        <w:t xml:space="preserve"> : </w:t>
      </w:r>
    </w:p>
    <w:p w14:paraId="459B6C87" w14:textId="27DF9EEF" w:rsidR="004C375E" w:rsidRDefault="004C375E">
      <w:pPr>
        <w:pStyle w:val="Paragraphedeliste"/>
        <w:numPr>
          <w:ilvl w:val="0"/>
          <w:numId w:val="15"/>
        </w:numPr>
        <w:shd w:val="clear" w:color="auto" w:fill="FFFFFF"/>
        <w:spacing w:line="285" w:lineRule="atLeast"/>
        <w:rPr>
          <w:rFonts w:cstheme="minorHAnsi"/>
          <w:b w:val="0"/>
          <w:bCs/>
          <w:color w:val="auto"/>
          <w:szCs w:val="28"/>
          <w:lang w:bidi="fr-FR"/>
        </w:rPr>
      </w:pPr>
      <w:r>
        <w:rPr>
          <w:rFonts w:cstheme="minorHAnsi"/>
          <w:b w:val="0"/>
          <w:bCs/>
          <w:color w:val="auto"/>
          <w:szCs w:val="28"/>
          <w:lang w:bidi="fr-FR"/>
        </w:rPr>
        <w:t>Installation of APOC :</w:t>
      </w:r>
    </w:p>
    <w:p w14:paraId="48E10413" w14:textId="698CF7F8" w:rsidR="004C375E" w:rsidRDefault="004C375E" w:rsidP="004C375E">
      <w:pPr>
        <w:shd w:val="clear" w:color="auto" w:fill="FFFFFF"/>
        <w:spacing w:line="285" w:lineRule="atLeast"/>
        <w:rPr>
          <w:rFonts w:cstheme="minorHAnsi"/>
          <w:b w:val="0"/>
          <w:bCs/>
          <w:color w:val="auto"/>
          <w:szCs w:val="28"/>
          <w:lang w:bidi="fr-FR"/>
        </w:rPr>
      </w:pPr>
      <w:r>
        <w:rPr>
          <w:rFonts w:cstheme="minorHAnsi"/>
          <w:b w:val="0"/>
          <w:bCs/>
          <w:noProof/>
          <w:color w:val="auto"/>
          <w:szCs w:val="28"/>
          <w:lang w:bidi="fr-FR"/>
        </w:rPr>
        <w:drawing>
          <wp:inline distT="0" distB="0" distL="0" distR="0" wp14:anchorId="6011C274" wp14:editId="278AE32A">
            <wp:extent cx="6097270" cy="361632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5DA4" w14:textId="77777777" w:rsidR="004C375E" w:rsidRPr="004C375E" w:rsidRDefault="004C375E" w:rsidP="004C375E">
      <w:pPr>
        <w:shd w:val="clear" w:color="auto" w:fill="FFFFFF"/>
        <w:spacing w:line="285" w:lineRule="atLeast"/>
        <w:rPr>
          <w:rFonts w:cstheme="minorHAnsi"/>
          <w:b w:val="0"/>
          <w:bCs/>
          <w:color w:val="auto"/>
          <w:szCs w:val="28"/>
          <w:lang w:bidi="fr-FR"/>
        </w:rPr>
      </w:pPr>
    </w:p>
    <w:p w14:paraId="6B124180" w14:textId="163984DF" w:rsidR="004C375E" w:rsidRDefault="004C375E">
      <w:pPr>
        <w:pStyle w:val="Paragraphedeliste"/>
        <w:numPr>
          <w:ilvl w:val="0"/>
          <w:numId w:val="15"/>
        </w:numPr>
        <w:shd w:val="clear" w:color="auto" w:fill="FFFFFF"/>
        <w:spacing w:line="285" w:lineRule="atLeast"/>
        <w:rPr>
          <w:rFonts w:cstheme="minorHAnsi"/>
          <w:b w:val="0"/>
          <w:bCs/>
          <w:color w:val="auto"/>
          <w:szCs w:val="28"/>
          <w:lang w:bidi="fr-FR"/>
        </w:rPr>
      </w:pPr>
      <w:r>
        <w:rPr>
          <w:rFonts w:cstheme="minorHAnsi"/>
          <w:b w:val="0"/>
          <w:bCs/>
          <w:color w:val="auto"/>
          <w:szCs w:val="28"/>
          <w:lang w:bidi="fr-FR"/>
        </w:rPr>
        <w:t>Importing the Companies2 JSON File :</w:t>
      </w:r>
    </w:p>
    <w:p w14:paraId="24227943" w14:textId="5D2A2921" w:rsidR="00911117" w:rsidRPr="00D40A7C" w:rsidRDefault="004C375E" w:rsidP="00D40A7C">
      <w:pPr>
        <w:shd w:val="clear" w:color="auto" w:fill="FFFFFF"/>
        <w:spacing w:line="285" w:lineRule="atLeast"/>
        <w:rPr>
          <w:rFonts w:cstheme="minorHAnsi"/>
          <w:b w:val="0"/>
          <w:bCs/>
          <w:color w:val="auto"/>
          <w:szCs w:val="28"/>
          <w:lang w:bidi="fr-FR"/>
        </w:rPr>
      </w:pPr>
      <w:r>
        <w:rPr>
          <w:rFonts w:cstheme="minorHAnsi"/>
          <w:b w:val="0"/>
          <w:bCs/>
          <w:noProof/>
          <w:color w:val="auto"/>
          <w:szCs w:val="28"/>
          <w:lang w:bidi="fr-FR"/>
        </w:rPr>
        <w:drawing>
          <wp:inline distT="0" distB="0" distL="0" distR="0" wp14:anchorId="2997C982" wp14:editId="5AAC3DFF">
            <wp:extent cx="6105929" cy="3572510"/>
            <wp:effectExtent l="0" t="0" r="9525" b="8890"/>
            <wp:docPr id="17" name="Image 17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, capture d’écran, écr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3004" cy="3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192CA1" w14:paraId="62B67867" w14:textId="77777777" w:rsidTr="005F750C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384B2" w14:textId="71AA05A4" w:rsidR="00192CA1" w:rsidRPr="00877626" w:rsidRDefault="00192CA1" w:rsidP="005F750C">
            <w:pPr>
              <w:pStyle w:val="Titre1"/>
              <w:framePr w:hSpace="0" w:wrap="auto" w:vAnchor="margin" w:hAnchor="text" w:yAlign="inline"/>
              <w:jc w:val="left"/>
            </w:pPr>
            <w:r>
              <w:lastRenderedPageBreak/>
              <w:t>Simple Queries</w:t>
            </w:r>
          </w:p>
        </w:tc>
      </w:tr>
    </w:tbl>
    <w:p w14:paraId="0745EF40" w14:textId="6F1DECCE" w:rsidR="003E52F5" w:rsidRPr="003E52F5" w:rsidRDefault="003E52F5">
      <w:pPr>
        <w:pStyle w:val="Paragraphedeliste"/>
        <w:numPr>
          <w:ilvl w:val="0"/>
          <w:numId w:val="3"/>
        </w:numPr>
      </w:pPr>
      <w:r w:rsidRPr="003E52F5">
        <w:rPr>
          <w:rFonts w:ascii="Gill Sans MT" w:hAnsi="Gill Sans MT"/>
          <w:color w:val="0189F9"/>
          <w:sz w:val="40"/>
          <w:szCs w:val="40"/>
          <w:lang w:bidi="fr-FR"/>
        </w:rPr>
        <w:t>Get all the companies that have a category_code=”nanotech” :</w:t>
      </w:r>
    </w:p>
    <w:p w14:paraId="0A583AA4" w14:textId="2DAB7CDC" w:rsidR="008979CD" w:rsidRPr="00317296" w:rsidRDefault="008979CD">
      <w:pPr>
        <w:pStyle w:val="Paragraphedeliste"/>
        <w:numPr>
          <w:ilvl w:val="0"/>
          <w:numId w:val="7"/>
        </w:numPr>
        <w:rPr>
          <w:rFonts w:ascii="Abadi" w:hAnsi="Abadi" w:cstheme="minorHAnsi"/>
          <w:b w:val="0"/>
          <w:bCs/>
          <w:szCs w:val="28"/>
        </w:rPr>
      </w:pPr>
      <w:r w:rsidRPr="008979CD">
        <w:rPr>
          <w:rFonts w:ascii="Abadi" w:hAnsi="Abadi" w:cstheme="minorHAnsi"/>
          <w:b w:val="0"/>
          <w:bCs/>
          <w:szCs w:val="28"/>
        </w:rPr>
        <w:t>Code :</w:t>
      </w:r>
    </w:p>
    <w:p w14:paraId="44EFF97D" w14:textId="77777777" w:rsidR="00F47402" w:rsidRPr="00AF0D9E" w:rsidRDefault="00F47402" w:rsidP="00F47402">
      <w:pPr>
        <w:rPr>
          <w:rFonts w:ascii="Abadi" w:hAnsi="Abadi" w:cstheme="minorHAnsi"/>
          <w:b w:val="0"/>
          <w:bCs/>
          <w:szCs w:val="28"/>
        </w:rPr>
      </w:pPr>
      <w:r w:rsidRPr="00AF0D9E">
        <w:rPr>
          <w:rFonts w:ascii="Abadi" w:hAnsi="Abadi" w:cstheme="minorHAnsi"/>
          <w:b w:val="0"/>
          <w:bCs/>
          <w:szCs w:val="28"/>
        </w:rPr>
        <w:t>MATCH (c:companies)</w:t>
      </w:r>
    </w:p>
    <w:p w14:paraId="45430A8D" w14:textId="77777777" w:rsidR="00F47402" w:rsidRPr="00AF0D9E" w:rsidRDefault="00F47402" w:rsidP="00F47402">
      <w:pPr>
        <w:rPr>
          <w:rFonts w:ascii="Abadi" w:hAnsi="Abadi" w:cstheme="minorHAnsi"/>
          <w:b w:val="0"/>
          <w:bCs/>
          <w:szCs w:val="28"/>
        </w:rPr>
      </w:pPr>
      <w:r w:rsidRPr="00AF0D9E">
        <w:rPr>
          <w:rFonts w:ascii="Abadi" w:hAnsi="Abadi" w:cstheme="minorHAnsi"/>
          <w:b w:val="0"/>
          <w:bCs/>
          <w:szCs w:val="28"/>
        </w:rPr>
        <w:t>WHERE c.category_code = 'nanotech'</w:t>
      </w:r>
    </w:p>
    <w:p w14:paraId="3D0C4244" w14:textId="54E280AF" w:rsidR="00F47402" w:rsidRPr="00AF0D9E" w:rsidRDefault="00F47402" w:rsidP="00F47402">
      <w:pPr>
        <w:rPr>
          <w:rFonts w:ascii="Abadi" w:hAnsi="Abadi" w:cstheme="minorHAnsi"/>
          <w:b w:val="0"/>
          <w:bCs/>
          <w:szCs w:val="28"/>
        </w:rPr>
      </w:pPr>
      <w:r w:rsidRPr="00AF0D9E">
        <w:rPr>
          <w:rFonts w:ascii="Abadi" w:hAnsi="Abadi" w:cstheme="minorHAnsi"/>
          <w:b w:val="0"/>
          <w:bCs/>
          <w:szCs w:val="28"/>
        </w:rPr>
        <w:t>RETURN c</w:t>
      </w:r>
    </w:p>
    <w:p w14:paraId="106FAFAA" w14:textId="77777777" w:rsidR="00F47402" w:rsidRPr="00F47402" w:rsidRDefault="00F47402" w:rsidP="00F47402">
      <w:pPr>
        <w:rPr>
          <w:rFonts w:cstheme="minorHAnsi"/>
          <w:b w:val="0"/>
          <w:bCs/>
          <w:szCs w:val="28"/>
        </w:rPr>
      </w:pPr>
    </w:p>
    <w:p w14:paraId="2A9FFBC7" w14:textId="37975248" w:rsidR="00B21A24" w:rsidRPr="00FF7C87" w:rsidRDefault="00B21A24">
      <w:pPr>
        <w:pStyle w:val="Paragraphedeliste"/>
        <w:numPr>
          <w:ilvl w:val="0"/>
          <w:numId w:val="9"/>
        </w:numPr>
        <w:rPr>
          <w:rFonts w:cstheme="minorHAnsi"/>
          <w:b w:val="0"/>
          <w:bCs/>
          <w:i/>
          <w:iCs/>
          <w:szCs w:val="28"/>
        </w:rPr>
      </w:pPr>
      <w:r w:rsidRPr="00FF7C87">
        <w:rPr>
          <w:rFonts w:cstheme="minorHAnsi"/>
          <w:b w:val="0"/>
          <w:bCs/>
          <w:i/>
          <w:iCs/>
          <w:szCs w:val="28"/>
        </w:rPr>
        <w:t>Ici, on veut afficher les entreprises qui sont dans le domaine de la nanotechnologie</w:t>
      </w:r>
      <w:r w:rsidR="00F011EC" w:rsidRPr="00FF7C87">
        <w:rPr>
          <w:rFonts w:cstheme="minorHAnsi"/>
          <w:b w:val="0"/>
          <w:bCs/>
          <w:i/>
          <w:iCs/>
          <w:color w:val="auto"/>
          <w:szCs w:val="28"/>
        </w:rPr>
        <w:t xml:space="preserve"> </w:t>
      </w:r>
      <w:r w:rsidR="00C30642" w:rsidRPr="00FF7C87">
        <w:rPr>
          <w:rFonts w:cstheme="minorHAnsi"/>
          <w:b w:val="0"/>
          <w:bCs/>
          <w:i/>
          <w:iCs/>
          <w:color w:val="auto"/>
          <w:szCs w:val="28"/>
        </w:rPr>
        <w:t xml:space="preserve">en affichant le </w:t>
      </w:r>
      <w:r w:rsidR="00C30642" w:rsidRPr="00FF7C87">
        <w:rPr>
          <w:rFonts w:cstheme="minorHAnsi"/>
          <w:i/>
          <w:iCs/>
          <w:color w:val="auto"/>
          <w:szCs w:val="28"/>
        </w:rPr>
        <w:t>"name"</w:t>
      </w:r>
      <w:r w:rsidR="00CB1381">
        <w:rPr>
          <w:rFonts w:cstheme="minorHAnsi"/>
          <w:b w:val="0"/>
          <w:bCs/>
          <w:i/>
          <w:iCs/>
          <w:color w:val="auto"/>
          <w:szCs w:val="28"/>
        </w:rPr>
        <w:t xml:space="preserve"> et </w:t>
      </w:r>
      <w:r w:rsidR="00C30642" w:rsidRPr="00FF7C87">
        <w:rPr>
          <w:rFonts w:cstheme="minorHAnsi"/>
          <w:b w:val="0"/>
          <w:bCs/>
          <w:i/>
          <w:iCs/>
          <w:color w:val="auto"/>
          <w:szCs w:val="28"/>
        </w:rPr>
        <w:t xml:space="preserve">le </w:t>
      </w:r>
      <w:r w:rsidR="00C30642" w:rsidRPr="00FF7C87">
        <w:rPr>
          <w:rFonts w:cstheme="minorHAnsi"/>
          <w:i/>
          <w:iCs/>
          <w:color w:val="auto"/>
          <w:szCs w:val="28"/>
        </w:rPr>
        <w:t>"category_code</w:t>
      </w:r>
      <w:r w:rsidR="00CB1381">
        <w:rPr>
          <w:rFonts w:cstheme="minorHAnsi"/>
          <w:i/>
          <w:iCs/>
          <w:color w:val="auto"/>
          <w:szCs w:val="28"/>
        </w:rPr>
        <w:t>"</w:t>
      </w:r>
      <w:r w:rsidR="00C30642" w:rsidRPr="00FF7C87">
        <w:rPr>
          <w:rFonts w:cstheme="minorHAnsi"/>
          <w:b w:val="0"/>
          <w:bCs/>
          <w:i/>
          <w:iCs/>
          <w:color w:val="auto"/>
          <w:szCs w:val="28"/>
        </w:rPr>
        <w:t>.</w:t>
      </w:r>
    </w:p>
    <w:p w14:paraId="5F4053DE" w14:textId="77777777" w:rsidR="00F47402" w:rsidRPr="00DF0BE1" w:rsidRDefault="00F47402" w:rsidP="00B21A24">
      <w:pPr>
        <w:rPr>
          <w:rFonts w:cstheme="minorHAnsi"/>
          <w:b w:val="0"/>
          <w:bCs/>
          <w:szCs w:val="28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B666E4" w14:paraId="55BE6AA5" w14:textId="77777777" w:rsidTr="003D0634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BE21D" w14:textId="77777777" w:rsidR="00B666E4" w:rsidRPr="00877626" w:rsidRDefault="00B666E4" w:rsidP="003D0634">
            <w:pPr>
              <w:pStyle w:val="Titre1"/>
              <w:framePr w:hSpace="0" w:wrap="auto" w:vAnchor="margin" w:hAnchor="text" w:yAlign="inline"/>
              <w:jc w:val="left"/>
            </w:pPr>
            <w:r>
              <w:t>Simple Queries</w:t>
            </w:r>
          </w:p>
        </w:tc>
      </w:tr>
    </w:tbl>
    <w:p w14:paraId="1D71A6AA" w14:textId="574E7827" w:rsidR="003E52F5" w:rsidRDefault="003E52F5">
      <w:pPr>
        <w:pStyle w:val="Paragraphedeliste"/>
        <w:numPr>
          <w:ilvl w:val="0"/>
          <w:numId w:val="3"/>
        </w:numPr>
        <w:rPr>
          <w:rFonts w:asciiTheme="majorHAnsi" w:hAnsiTheme="majorHAnsi"/>
          <w:color w:val="0189F9" w:themeColor="accent1"/>
          <w:sz w:val="40"/>
          <w:szCs w:val="40"/>
        </w:rPr>
      </w:pPr>
      <w:r w:rsidRPr="003E52F5">
        <w:rPr>
          <w:rFonts w:asciiTheme="majorHAnsi" w:hAnsiTheme="majorHAnsi"/>
          <w:color w:val="0189F9" w:themeColor="accent1"/>
          <w:sz w:val="40"/>
          <w:szCs w:val="40"/>
        </w:rPr>
        <w:t>Get all the Companies that founded in 2008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484954BD" w14:textId="4ED6E19A" w:rsidR="00DF0BE1" w:rsidRPr="00317296" w:rsidRDefault="00DF0BE1">
      <w:pPr>
        <w:pStyle w:val="Paragraphedeliste"/>
        <w:numPr>
          <w:ilvl w:val="0"/>
          <w:numId w:val="7"/>
        </w:numPr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</w:pPr>
      <w:r>
        <w:rPr>
          <w:rFonts w:ascii="Abadi" w:hAnsi="Abadi"/>
          <w:b w:val="0"/>
          <w:bCs/>
          <w:color w:val="auto"/>
          <w:szCs w:val="28"/>
        </w:rPr>
        <w:t>Code :</w:t>
      </w:r>
    </w:p>
    <w:p w14:paraId="35B9601E" w14:textId="77777777" w:rsidR="00F47402" w:rsidRPr="00AF0D9E" w:rsidRDefault="00F47402" w:rsidP="00F47402">
      <w:pPr>
        <w:rPr>
          <w:rFonts w:ascii="Abadi" w:hAnsi="Abadi" w:cstheme="minorHAnsi"/>
          <w:b w:val="0"/>
          <w:bCs/>
          <w:color w:val="auto"/>
          <w:szCs w:val="28"/>
        </w:rPr>
      </w:pPr>
      <w:r w:rsidRPr="00AF0D9E">
        <w:rPr>
          <w:rFonts w:ascii="Abadi" w:hAnsi="Abadi" w:cstheme="minorHAnsi"/>
          <w:b w:val="0"/>
          <w:bCs/>
          <w:color w:val="auto"/>
          <w:szCs w:val="28"/>
        </w:rPr>
        <w:t>MATCH (c:companies)</w:t>
      </w:r>
    </w:p>
    <w:p w14:paraId="23A93A2A" w14:textId="77777777" w:rsidR="00F47402" w:rsidRPr="00AF0D9E" w:rsidRDefault="00F47402" w:rsidP="00F47402">
      <w:pPr>
        <w:rPr>
          <w:rFonts w:ascii="Abadi" w:hAnsi="Abadi" w:cstheme="minorHAnsi"/>
          <w:b w:val="0"/>
          <w:bCs/>
          <w:color w:val="auto"/>
          <w:szCs w:val="28"/>
        </w:rPr>
      </w:pPr>
      <w:r w:rsidRPr="00AF0D9E">
        <w:rPr>
          <w:rFonts w:ascii="Abadi" w:hAnsi="Abadi" w:cstheme="minorHAnsi"/>
          <w:b w:val="0"/>
          <w:bCs/>
          <w:color w:val="auto"/>
          <w:szCs w:val="28"/>
        </w:rPr>
        <w:t>WHERE c.founded_year &gt;= 2008 AND c.founded_year &lt;= 2008</w:t>
      </w:r>
    </w:p>
    <w:p w14:paraId="6BACED36" w14:textId="2E2919E0" w:rsidR="00DF0BE1" w:rsidRPr="00AF0D9E" w:rsidRDefault="00F47402" w:rsidP="00F47402">
      <w:pPr>
        <w:rPr>
          <w:rFonts w:ascii="Abadi" w:hAnsi="Abadi" w:cstheme="minorHAnsi"/>
          <w:b w:val="0"/>
          <w:bCs/>
          <w:color w:val="auto"/>
          <w:szCs w:val="28"/>
        </w:rPr>
      </w:pPr>
      <w:r w:rsidRPr="00AF0D9E">
        <w:rPr>
          <w:rFonts w:ascii="Abadi" w:hAnsi="Abadi" w:cstheme="minorHAnsi"/>
          <w:b w:val="0"/>
          <w:bCs/>
          <w:color w:val="auto"/>
          <w:szCs w:val="28"/>
        </w:rPr>
        <w:t>RETURN c.name, c.founded_year, c.founded_month, c.founded_day</w:t>
      </w:r>
    </w:p>
    <w:p w14:paraId="2FB75D50" w14:textId="77777777" w:rsidR="00F47402" w:rsidRPr="00374184" w:rsidRDefault="00F47402" w:rsidP="00374184">
      <w:pPr>
        <w:rPr>
          <w:rFonts w:cstheme="minorHAnsi"/>
          <w:b w:val="0"/>
          <w:bCs/>
          <w:color w:val="auto"/>
          <w:szCs w:val="28"/>
        </w:rPr>
      </w:pPr>
    </w:p>
    <w:p w14:paraId="6867824A" w14:textId="4771E99C" w:rsidR="00B21A24" w:rsidRPr="00185872" w:rsidRDefault="00B21A24">
      <w:pPr>
        <w:pStyle w:val="Paragraphedeliste"/>
        <w:numPr>
          <w:ilvl w:val="0"/>
          <w:numId w:val="8"/>
        </w:numPr>
        <w:rPr>
          <w:rFonts w:cstheme="minorHAnsi"/>
          <w:b w:val="0"/>
          <w:bCs/>
          <w:i/>
          <w:iCs/>
          <w:color w:val="auto"/>
          <w:szCs w:val="28"/>
        </w:rPr>
      </w:pPr>
      <w:r w:rsidRPr="00185872">
        <w:rPr>
          <w:rFonts w:cstheme="minorHAnsi"/>
          <w:b w:val="0"/>
          <w:bCs/>
          <w:i/>
          <w:iCs/>
          <w:color w:val="auto"/>
          <w:szCs w:val="28"/>
        </w:rPr>
        <w:t>Ici, on veut afficher les entreprises qui ont été fondés en 2008.</w:t>
      </w:r>
      <w:r w:rsidR="00D52E7D" w:rsidRPr="00185872">
        <w:rPr>
          <w:rFonts w:cstheme="minorHAnsi"/>
          <w:b w:val="0"/>
          <w:bCs/>
          <w:i/>
          <w:iCs/>
          <w:color w:val="auto"/>
          <w:szCs w:val="28"/>
        </w:rPr>
        <w:t xml:space="preserve"> </w:t>
      </w:r>
      <w:r w:rsidR="005F1245" w:rsidRPr="00185872">
        <w:rPr>
          <w:rFonts w:cstheme="minorHAnsi"/>
          <w:b w:val="0"/>
          <w:bCs/>
          <w:i/>
          <w:iCs/>
          <w:color w:val="auto"/>
          <w:szCs w:val="28"/>
        </w:rPr>
        <w:t xml:space="preserve">en affichant le </w:t>
      </w:r>
      <w:r w:rsidR="005F1245" w:rsidRPr="00185872">
        <w:rPr>
          <w:rFonts w:cstheme="minorHAnsi"/>
          <w:i/>
          <w:iCs/>
          <w:color w:val="auto"/>
          <w:szCs w:val="28"/>
        </w:rPr>
        <w:t>"name"</w:t>
      </w:r>
      <w:r w:rsidR="005F1245" w:rsidRPr="00185872">
        <w:rPr>
          <w:rFonts w:cstheme="minorHAnsi"/>
          <w:b w:val="0"/>
          <w:bCs/>
          <w:i/>
          <w:iCs/>
          <w:color w:val="auto"/>
          <w:szCs w:val="28"/>
        </w:rPr>
        <w:t xml:space="preserve">, le </w:t>
      </w:r>
      <w:r w:rsidR="005F1245" w:rsidRPr="00185872">
        <w:rPr>
          <w:rFonts w:cstheme="minorHAnsi"/>
          <w:i/>
          <w:iCs/>
          <w:color w:val="auto"/>
          <w:szCs w:val="28"/>
        </w:rPr>
        <w:t>"founded_year"</w:t>
      </w:r>
      <w:r w:rsidR="005F1245" w:rsidRPr="00185872">
        <w:rPr>
          <w:rFonts w:cstheme="minorHAnsi"/>
          <w:b w:val="0"/>
          <w:bCs/>
          <w:i/>
          <w:iCs/>
          <w:color w:val="auto"/>
          <w:szCs w:val="28"/>
        </w:rPr>
        <w:t>, le</w:t>
      </w:r>
      <w:r w:rsidR="005F1245" w:rsidRPr="00185872">
        <w:rPr>
          <w:rFonts w:cstheme="minorHAnsi"/>
          <w:i/>
          <w:iCs/>
          <w:color w:val="auto"/>
          <w:szCs w:val="28"/>
        </w:rPr>
        <w:t xml:space="preserve"> "founded_month"</w:t>
      </w:r>
      <w:r w:rsidR="00F4430F">
        <w:rPr>
          <w:rFonts w:cstheme="minorHAnsi"/>
          <w:b w:val="0"/>
          <w:bCs/>
          <w:i/>
          <w:iCs/>
          <w:color w:val="auto"/>
          <w:szCs w:val="28"/>
        </w:rPr>
        <w:t xml:space="preserve"> et </w:t>
      </w:r>
      <w:r w:rsidR="005F1245" w:rsidRPr="00185872">
        <w:rPr>
          <w:rFonts w:cstheme="minorHAnsi"/>
          <w:b w:val="0"/>
          <w:bCs/>
          <w:i/>
          <w:iCs/>
          <w:color w:val="auto"/>
          <w:szCs w:val="28"/>
        </w:rPr>
        <w:t xml:space="preserve">le </w:t>
      </w:r>
      <w:r w:rsidR="005F1245" w:rsidRPr="00185872">
        <w:rPr>
          <w:rFonts w:cstheme="minorHAnsi"/>
          <w:i/>
          <w:iCs/>
          <w:color w:val="auto"/>
          <w:szCs w:val="28"/>
        </w:rPr>
        <w:t>"founded_day"</w:t>
      </w:r>
      <w:r w:rsidR="005F1245" w:rsidRPr="00185872">
        <w:rPr>
          <w:rFonts w:cstheme="minorHAnsi"/>
          <w:b w:val="0"/>
          <w:bCs/>
          <w:i/>
          <w:iCs/>
          <w:color w:val="auto"/>
          <w:szCs w:val="28"/>
        </w:rPr>
        <w:t>.</w:t>
      </w:r>
    </w:p>
    <w:p w14:paraId="0E9B9A56" w14:textId="77777777" w:rsidR="00BC70E3" w:rsidRPr="00C058A6" w:rsidRDefault="00BC70E3" w:rsidP="00374184">
      <w:pPr>
        <w:rPr>
          <w:rFonts w:cstheme="minorHAnsi"/>
          <w:b w:val="0"/>
          <w:bCs/>
          <w:color w:val="auto"/>
          <w:szCs w:val="28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B666E4" w14:paraId="13BCABA8" w14:textId="77777777" w:rsidTr="003D0634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001A9" w14:textId="77777777" w:rsidR="00B666E4" w:rsidRPr="00877626" w:rsidRDefault="00B666E4" w:rsidP="003D0634">
            <w:pPr>
              <w:pStyle w:val="Titre1"/>
              <w:framePr w:hSpace="0" w:wrap="auto" w:vAnchor="margin" w:hAnchor="text" w:yAlign="inline"/>
              <w:jc w:val="left"/>
            </w:pPr>
            <w:r>
              <w:t>Simple Queries</w:t>
            </w:r>
          </w:p>
        </w:tc>
      </w:tr>
    </w:tbl>
    <w:p w14:paraId="786453D2" w14:textId="381DDCEE" w:rsidR="003E52F5" w:rsidRDefault="003E52F5">
      <w:pPr>
        <w:pStyle w:val="Paragraphedeliste"/>
        <w:numPr>
          <w:ilvl w:val="0"/>
          <w:numId w:val="3"/>
        </w:numPr>
        <w:rPr>
          <w:rFonts w:asciiTheme="majorHAnsi" w:hAnsiTheme="majorHAnsi"/>
          <w:color w:val="0189F9" w:themeColor="accent1"/>
          <w:sz w:val="40"/>
          <w:szCs w:val="40"/>
        </w:rPr>
      </w:pPr>
      <w:r>
        <w:rPr>
          <w:rFonts w:asciiTheme="majorHAnsi" w:hAnsiTheme="majorHAnsi"/>
          <w:color w:val="0189F9" w:themeColor="accent1"/>
          <w:sz w:val="40"/>
          <w:szCs w:val="40"/>
        </w:rPr>
        <w:t xml:space="preserve">Get </w:t>
      </w:r>
      <w:r w:rsidRPr="003E52F5">
        <w:rPr>
          <w:rFonts w:asciiTheme="majorHAnsi" w:hAnsiTheme="majorHAnsi"/>
          <w:color w:val="0189F9" w:themeColor="accent1"/>
          <w:sz w:val="40"/>
          <w:szCs w:val="40"/>
        </w:rPr>
        <w:t>the number of Companies whith more than 100 employees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2B50A6D8" w14:textId="3781C981" w:rsidR="005858F5" w:rsidRPr="00317296" w:rsidRDefault="00317296">
      <w:pPr>
        <w:pStyle w:val="Paragraphedeliste"/>
        <w:numPr>
          <w:ilvl w:val="0"/>
          <w:numId w:val="7"/>
        </w:numPr>
        <w:rPr>
          <w:rFonts w:ascii="Abadi" w:hAnsi="Abadi" w:cstheme="minorHAnsi"/>
          <w:b w:val="0"/>
          <w:bCs/>
          <w:i/>
          <w:iCs/>
          <w:color w:val="auto"/>
          <w:szCs w:val="28"/>
        </w:rPr>
      </w:pPr>
      <w:r>
        <w:rPr>
          <w:rFonts w:ascii="Abadi" w:hAnsi="Abadi"/>
          <w:b w:val="0"/>
          <w:bCs/>
          <w:color w:val="auto"/>
          <w:szCs w:val="28"/>
        </w:rPr>
        <w:t>Code :</w:t>
      </w:r>
    </w:p>
    <w:p w14:paraId="30292B10" w14:textId="77777777" w:rsidR="00C058A6" w:rsidRPr="00AF0D9E" w:rsidRDefault="00C058A6" w:rsidP="00C058A6">
      <w:pPr>
        <w:rPr>
          <w:rFonts w:ascii="Abadi" w:hAnsi="Abadi" w:cstheme="minorHAnsi"/>
          <w:b w:val="0"/>
          <w:bCs/>
          <w:color w:val="auto"/>
          <w:szCs w:val="28"/>
        </w:rPr>
      </w:pPr>
      <w:r w:rsidRPr="00AF0D9E">
        <w:rPr>
          <w:rFonts w:ascii="Abadi" w:hAnsi="Abadi" w:cstheme="minorHAnsi"/>
          <w:b w:val="0"/>
          <w:bCs/>
          <w:color w:val="auto"/>
          <w:szCs w:val="28"/>
        </w:rPr>
        <w:t>MATCH (c:companies)</w:t>
      </w:r>
    </w:p>
    <w:p w14:paraId="3665DAC2" w14:textId="77777777" w:rsidR="00C058A6" w:rsidRPr="00AF0D9E" w:rsidRDefault="00C058A6" w:rsidP="00C058A6">
      <w:pPr>
        <w:rPr>
          <w:rFonts w:ascii="Abadi" w:hAnsi="Abadi" w:cstheme="minorHAnsi"/>
          <w:b w:val="0"/>
          <w:bCs/>
          <w:color w:val="auto"/>
          <w:szCs w:val="28"/>
        </w:rPr>
      </w:pPr>
      <w:r w:rsidRPr="00AF0D9E">
        <w:rPr>
          <w:rFonts w:ascii="Abadi" w:hAnsi="Abadi" w:cstheme="minorHAnsi"/>
          <w:b w:val="0"/>
          <w:bCs/>
          <w:color w:val="auto"/>
          <w:szCs w:val="28"/>
        </w:rPr>
        <w:t>WHERE c.number_of_employees &gt;= 100</w:t>
      </w:r>
    </w:p>
    <w:p w14:paraId="6670213E" w14:textId="7C860510" w:rsidR="00BC70E3" w:rsidRPr="00AF0D9E" w:rsidRDefault="00C058A6" w:rsidP="00C058A6">
      <w:pPr>
        <w:rPr>
          <w:rFonts w:ascii="Abadi" w:hAnsi="Abadi" w:cstheme="minorHAnsi"/>
          <w:b w:val="0"/>
          <w:bCs/>
          <w:color w:val="auto"/>
          <w:szCs w:val="28"/>
        </w:rPr>
      </w:pPr>
      <w:r w:rsidRPr="00AF0D9E">
        <w:rPr>
          <w:rFonts w:ascii="Abadi" w:hAnsi="Abadi" w:cstheme="minorHAnsi"/>
          <w:b w:val="0"/>
          <w:bCs/>
          <w:color w:val="auto"/>
          <w:szCs w:val="28"/>
        </w:rPr>
        <w:t>RETURN c.name, c.number_of_employees</w:t>
      </w:r>
    </w:p>
    <w:p w14:paraId="78214D0A" w14:textId="77777777" w:rsidR="00BC70E3" w:rsidRPr="00BC70E3" w:rsidRDefault="00BC70E3" w:rsidP="00BC70E3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07BF9C91" w14:textId="18AF16F1" w:rsidR="00CB13D4" w:rsidRPr="00CE369D" w:rsidRDefault="00B663E6">
      <w:pPr>
        <w:pStyle w:val="Paragraphedeliste"/>
        <w:numPr>
          <w:ilvl w:val="0"/>
          <w:numId w:val="10"/>
        </w:numPr>
        <w:rPr>
          <w:rFonts w:cstheme="minorHAnsi"/>
          <w:b w:val="0"/>
          <w:bCs/>
          <w:i/>
          <w:iCs/>
          <w:color w:val="auto"/>
          <w:szCs w:val="28"/>
        </w:rPr>
      </w:pPr>
      <w:r w:rsidRPr="00CE369D">
        <w:rPr>
          <w:rFonts w:cstheme="minorHAnsi"/>
          <w:b w:val="0"/>
          <w:bCs/>
          <w:i/>
          <w:iCs/>
          <w:color w:val="auto"/>
          <w:szCs w:val="28"/>
        </w:rPr>
        <w:t>Ici, on veut afficher les entreprises qui ont plus de 100 employés</w:t>
      </w:r>
      <w:r w:rsidR="001E4183" w:rsidRPr="00CE369D">
        <w:rPr>
          <w:rFonts w:cstheme="minorHAnsi"/>
          <w:b w:val="0"/>
          <w:bCs/>
          <w:i/>
          <w:iCs/>
          <w:color w:val="auto"/>
          <w:szCs w:val="28"/>
        </w:rPr>
        <w:t xml:space="preserve"> en affichant le </w:t>
      </w:r>
      <w:r w:rsidR="001E4183" w:rsidRPr="00CE369D">
        <w:rPr>
          <w:rFonts w:cstheme="minorHAnsi"/>
          <w:i/>
          <w:iCs/>
          <w:color w:val="auto"/>
          <w:szCs w:val="28"/>
        </w:rPr>
        <w:t>"name"</w:t>
      </w:r>
      <w:r w:rsidR="002361F1">
        <w:rPr>
          <w:rFonts w:cstheme="minorHAnsi"/>
          <w:b w:val="0"/>
          <w:bCs/>
          <w:i/>
          <w:iCs/>
          <w:color w:val="auto"/>
          <w:szCs w:val="28"/>
        </w:rPr>
        <w:t xml:space="preserve"> et</w:t>
      </w:r>
      <w:r w:rsidR="001E4183" w:rsidRPr="00CE369D">
        <w:rPr>
          <w:rFonts w:cstheme="minorHAnsi"/>
          <w:b w:val="0"/>
          <w:bCs/>
          <w:i/>
          <w:iCs/>
          <w:color w:val="auto"/>
          <w:szCs w:val="28"/>
        </w:rPr>
        <w:t xml:space="preserve"> le </w:t>
      </w:r>
      <w:r w:rsidR="001E4183" w:rsidRPr="00CE369D">
        <w:rPr>
          <w:rFonts w:cstheme="minorHAnsi"/>
          <w:i/>
          <w:iCs/>
          <w:color w:val="auto"/>
          <w:szCs w:val="28"/>
        </w:rPr>
        <w:t>"number_of_employees"</w:t>
      </w:r>
      <w:r w:rsidR="001E4183" w:rsidRPr="00CE369D">
        <w:rPr>
          <w:rFonts w:cstheme="minorHAnsi"/>
          <w:b w:val="0"/>
          <w:bCs/>
          <w:i/>
          <w:iCs/>
          <w:color w:val="auto"/>
          <w:szCs w:val="28"/>
        </w:rPr>
        <w:t>.</w:t>
      </w:r>
    </w:p>
    <w:p w14:paraId="290460CD" w14:textId="61A18111" w:rsidR="00CB13D4" w:rsidRDefault="00CB13D4" w:rsidP="00357D0A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64C484A5" w14:textId="77777777" w:rsidR="00C058A6" w:rsidRPr="00550A28" w:rsidRDefault="00C058A6" w:rsidP="00E3528C">
      <w:pPr>
        <w:rPr>
          <w:rFonts w:cstheme="minorHAnsi"/>
          <w:b w:val="0"/>
          <w:bCs/>
          <w:i/>
          <w:iCs/>
          <w:color w:val="auto"/>
          <w:szCs w:val="28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6358D0" w14:paraId="5AB97FC6" w14:textId="77777777" w:rsidTr="00B11E2D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14D25" w14:textId="77777777" w:rsidR="006358D0" w:rsidRPr="00877626" w:rsidRDefault="006358D0" w:rsidP="00B11E2D">
            <w:pPr>
              <w:pStyle w:val="Titre1"/>
              <w:framePr w:hSpace="0" w:wrap="auto" w:vAnchor="margin" w:hAnchor="text" w:yAlign="inline"/>
              <w:jc w:val="left"/>
            </w:pPr>
            <w:r>
              <w:lastRenderedPageBreak/>
              <w:t>Simple Queries</w:t>
            </w:r>
          </w:p>
        </w:tc>
      </w:tr>
    </w:tbl>
    <w:p w14:paraId="0361DEA4" w14:textId="6AEA3FE4" w:rsidR="00F70A7D" w:rsidRDefault="00D61FC2">
      <w:pPr>
        <w:pStyle w:val="Paragraphedeliste"/>
        <w:numPr>
          <w:ilvl w:val="0"/>
          <w:numId w:val="3"/>
        </w:numPr>
        <w:rPr>
          <w:rFonts w:asciiTheme="majorHAnsi" w:hAnsiTheme="majorHAnsi"/>
          <w:color w:val="0189F9" w:themeColor="accent1"/>
          <w:sz w:val="40"/>
          <w:szCs w:val="40"/>
        </w:rPr>
      </w:pPr>
      <w:r w:rsidRPr="00D61FC2">
        <w:rPr>
          <w:rFonts w:asciiTheme="majorHAnsi" w:hAnsiTheme="majorHAnsi"/>
          <w:color w:val="0189F9" w:themeColor="accent1"/>
          <w:sz w:val="40"/>
          <w:szCs w:val="40"/>
        </w:rPr>
        <w:t xml:space="preserve">Get </w:t>
      </w:r>
      <w:r w:rsidR="006A0380">
        <w:rPr>
          <w:rFonts w:asciiTheme="majorHAnsi" w:hAnsiTheme="majorHAnsi"/>
          <w:color w:val="0189F9" w:themeColor="accent1"/>
          <w:sz w:val="40"/>
          <w:szCs w:val="40"/>
        </w:rPr>
        <w:t>the total amount raised per companies where category_code= "security"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7D98C54B" w14:textId="4AE242B8" w:rsidR="002F7B0A" w:rsidRPr="002F7B0A" w:rsidRDefault="002F7B0A">
      <w:pPr>
        <w:pStyle w:val="Paragraphedeliste"/>
        <w:numPr>
          <w:ilvl w:val="0"/>
          <w:numId w:val="7"/>
        </w:numPr>
        <w:rPr>
          <w:rFonts w:ascii="Abadi" w:hAnsi="Abadi" w:cstheme="minorHAnsi"/>
          <w:b w:val="0"/>
          <w:bCs/>
          <w:i/>
          <w:iCs/>
          <w:color w:val="auto"/>
          <w:szCs w:val="28"/>
        </w:rPr>
      </w:pPr>
      <w:r>
        <w:rPr>
          <w:rFonts w:ascii="Abadi" w:hAnsi="Abadi"/>
          <w:b w:val="0"/>
          <w:bCs/>
          <w:color w:val="auto"/>
          <w:szCs w:val="28"/>
        </w:rPr>
        <w:t>Code :</w:t>
      </w:r>
    </w:p>
    <w:p w14:paraId="08A0FB97" w14:textId="22E088F4" w:rsidR="003F616B" w:rsidRDefault="003F616B" w:rsidP="003F616B">
      <w:pPr>
        <w:rPr>
          <w:rFonts w:ascii="Abadi" w:hAnsi="Abadi" w:cstheme="minorHAnsi"/>
          <w:b w:val="0"/>
          <w:bCs/>
          <w:color w:val="auto"/>
          <w:szCs w:val="28"/>
        </w:rPr>
      </w:pPr>
    </w:p>
    <w:p w14:paraId="033F9FC1" w14:textId="77777777" w:rsidR="00BC155F" w:rsidRPr="00BC155F" w:rsidRDefault="00BC155F" w:rsidP="00BC155F">
      <w:pPr>
        <w:rPr>
          <w:rFonts w:ascii="Abadi" w:hAnsi="Abadi" w:cstheme="minorHAnsi"/>
          <w:b w:val="0"/>
          <w:bCs/>
          <w:color w:val="auto"/>
          <w:szCs w:val="28"/>
        </w:rPr>
      </w:pPr>
      <w:r w:rsidRPr="00BC155F">
        <w:rPr>
          <w:rFonts w:ascii="Abadi" w:hAnsi="Abadi" w:cstheme="minorHAnsi"/>
          <w:b w:val="0"/>
          <w:bCs/>
          <w:color w:val="auto"/>
          <w:szCs w:val="28"/>
        </w:rPr>
        <w:t>MATCH (c:companies {category_code: 'security'})</w:t>
      </w:r>
    </w:p>
    <w:p w14:paraId="3AE04F8F" w14:textId="77777777" w:rsidR="00BC155F" w:rsidRPr="00BC155F" w:rsidRDefault="00BC155F" w:rsidP="00BC155F">
      <w:pPr>
        <w:rPr>
          <w:rFonts w:ascii="Abadi" w:hAnsi="Abadi" w:cstheme="minorHAnsi"/>
          <w:b w:val="0"/>
          <w:bCs/>
          <w:color w:val="auto"/>
          <w:szCs w:val="28"/>
        </w:rPr>
      </w:pPr>
      <w:r w:rsidRPr="00BC155F">
        <w:rPr>
          <w:rFonts w:ascii="Abadi" w:hAnsi="Abadi" w:cstheme="minorHAnsi"/>
          <w:b w:val="0"/>
          <w:bCs/>
          <w:color w:val="auto"/>
          <w:szCs w:val="28"/>
        </w:rPr>
        <w:t>WITH c, c.name as name</w:t>
      </w:r>
    </w:p>
    <w:p w14:paraId="4A58ED61" w14:textId="77777777" w:rsidR="00BC155F" w:rsidRPr="00BC155F" w:rsidRDefault="00BC155F" w:rsidP="00BC155F">
      <w:pPr>
        <w:rPr>
          <w:rFonts w:ascii="Abadi" w:hAnsi="Abadi" w:cstheme="minorHAnsi"/>
          <w:b w:val="0"/>
          <w:bCs/>
          <w:color w:val="auto"/>
          <w:szCs w:val="28"/>
        </w:rPr>
      </w:pPr>
      <w:r w:rsidRPr="00BC155F">
        <w:rPr>
          <w:rFonts w:ascii="Abadi" w:hAnsi="Abadi" w:cstheme="minorHAnsi"/>
          <w:b w:val="0"/>
          <w:bCs/>
          <w:color w:val="auto"/>
          <w:szCs w:val="28"/>
        </w:rPr>
        <w:t>LIMIT 1</w:t>
      </w:r>
    </w:p>
    <w:p w14:paraId="50977735" w14:textId="77777777" w:rsidR="00BC155F" w:rsidRPr="00BC155F" w:rsidRDefault="00BC155F" w:rsidP="00BC155F">
      <w:pPr>
        <w:rPr>
          <w:rFonts w:ascii="Abadi" w:hAnsi="Abadi" w:cstheme="minorHAnsi"/>
          <w:b w:val="0"/>
          <w:bCs/>
          <w:color w:val="auto"/>
          <w:szCs w:val="28"/>
        </w:rPr>
      </w:pPr>
      <w:r w:rsidRPr="00BC155F">
        <w:rPr>
          <w:rFonts w:ascii="Abadi" w:hAnsi="Abadi" w:cstheme="minorHAnsi"/>
          <w:b w:val="0"/>
          <w:bCs/>
          <w:color w:val="auto"/>
          <w:szCs w:val="28"/>
        </w:rPr>
        <w:t>OPTIONAL MATCH (c)-[:RAISED]-&gt;(round)</w:t>
      </w:r>
    </w:p>
    <w:p w14:paraId="1AF2BBDB" w14:textId="5DC50558" w:rsidR="003F616B" w:rsidRDefault="00BC155F" w:rsidP="00BC155F">
      <w:pPr>
        <w:rPr>
          <w:rFonts w:ascii="Abadi" w:hAnsi="Abadi" w:cstheme="minorHAnsi"/>
          <w:b w:val="0"/>
          <w:bCs/>
          <w:color w:val="auto"/>
          <w:szCs w:val="28"/>
        </w:rPr>
      </w:pPr>
      <w:r w:rsidRPr="00BC155F">
        <w:rPr>
          <w:rFonts w:ascii="Abadi" w:hAnsi="Abadi" w:cstheme="minorHAnsi"/>
          <w:b w:val="0"/>
          <w:bCs/>
          <w:color w:val="auto"/>
          <w:szCs w:val="28"/>
        </w:rPr>
        <w:t>RETURN name, sum(round.raised_amount) as total_raised</w:t>
      </w:r>
    </w:p>
    <w:p w14:paraId="658977E3" w14:textId="77777777" w:rsidR="003F616B" w:rsidRPr="00C0373A" w:rsidRDefault="003F616B" w:rsidP="003F616B">
      <w:pPr>
        <w:rPr>
          <w:rFonts w:ascii="Abadi" w:hAnsi="Abadi" w:cstheme="minorHAnsi"/>
          <w:b w:val="0"/>
          <w:bCs/>
          <w:color w:val="auto"/>
          <w:szCs w:val="28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9931C1" w14:paraId="07636491" w14:textId="77777777" w:rsidTr="0010590D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E0E32" w14:textId="77777777" w:rsidR="009931C1" w:rsidRPr="00877626" w:rsidRDefault="009931C1" w:rsidP="0010590D">
            <w:pPr>
              <w:pStyle w:val="Titre1"/>
              <w:framePr w:hSpace="0" w:wrap="auto" w:vAnchor="margin" w:hAnchor="text" w:yAlign="inline"/>
              <w:jc w:val="left"/>
            </w:pPr>
            <w:r>
              <w:t>Simple Queries</w:t>
            </w:r>
          </w:p>
        </w:tc>
      </w:tr>
    </w:tbl>
    <w:p w14:paraId="7D1208EB" w14:textId="1755BC2C" w:rsidR="005005A1" w:rsidRPr="00FF0DFF" w:rsidRDefault="005005A1">
      <w:pPr>
        <w:pStyle w:val="Paragraphedeliste"/>
        <w:numPr>
          <w:ilvl w:val="0"/>
          <w:numId w:val="11"/>
        </w:numPr>
        <w:rPr>
          <w:rFonts w:cstheme="minorHAnsi"/>
          <w:b w:val="0"/>
          <w:bCs/>
          <w:i/>
          <w:iCs/>
          <w:color w:val="auto"/>
          <w:szCs w:val="28"/>
        </w:rPr>
      </w:pPr>
      <w:r w:rsidRPr="00FF0DFF">
        <w:rPr>
          <w:rFonts w:cstheme="minorHAnsi"/>
          <w:b w:val="0"/>
          <w:bCs/>
          <w:i/>
          <w:iCs/>
          <w:color w:val="auto"/>
          <w:szCs w:val="28"/>
        </w:rPr>
        <w:t xml:space="preserve">Ici nous cherchons </w:t>
      </w:r>
      <w:r w:rsidR="002A2D93" w:rsidRPr="00FF0DFF">
        <w:rPr>
          <w:rFonts w:cstheme="minorHAnsi"/>
          <w:b w:val="0"/>
          <w:bCs/>
          <w:i/>
          <w:iCs/>
          <w:color w:val="auto"/>
          <w:szCs w:val="28"/>
        </w:rPr>
        <w:t xml:space="preserve">à afficher le </w:t>
      </w:r>
      <w:r w:rsidR="002A2D93" w:rsidRPr="00FF0DFF">
        <w:rPr>
          <w:rFonts w:cstheme="minorHAnsi"/>
          <w:i/>
          <w:iCs/>
          <w:color w:val="auto"/>
          <w:szCs w:val="28"/>
        </w:rPr>
        <w:t>montant total amassé</w:t>
      </w:r>
      <w:r w:rsidR="002A2D93" w:rsidRPr="00FF0DFF">
        <w:rPr>
          <w:rFonts w:cstheme="minorHAnsi"/>
          <w:b w:val="0"/>
          <w:bCs/>
          <w:i/>
          <w:iCs/>
          <w:color w:val="auto"/>
          <w:szCs w:val="28"/>
        </w:rPr>
        <w:t xml:space="preserve"> par les entreprises qui travaillent dans le </w:t>
      </w:r>
      <w:r w:rsidR="002A2D93" w:rsidRPr="00FF0DFF">
        <w:rPr>
          <w:rFonts w:cstheme="minorHAnsi"/>
          <w:i/>
          <w:iCs/>
          <w:color w:val="auto"/>
          <w:szCs w:val="28"/>
        </w:rPr>
        <w:t>domaine de la sécurité</w:t>
      </w:r>
      <w:r w:rsidR="002A2D93" w:rsidRPr="00FF0DFF">
        <w:rPr>
          <w:rFonts w:cstheme="minorHAnsi"/>
          <w:b w:val="0"/>
          <w:bCs/>
          <w:i/>
          <w:iCs/>
          <w:color w:val="auto"/>
          <w:szCs w:val="28"/>
        </w:rPr>
        <w:t>.</w:t>
      </w:r>
      <w:r w:rsidRPr="00FF0DFF">
        <w:rPr>
          <w:rFonts w:cstheme="minorHAnsi"/>
          <w:b w:val="0"/>
          <w:bCs/>
          <w:i/>
          <w:iCs/>
          <w:color w:val="auto"/>
          <w:szCs w:val="28"/>
        </w:rPr>
        <w:t xml:space="preserve"> </w:t>
      </w:r>
    </w:p>
    <w:p w14:paraId="2D3B524B" w14:textId="77777777" w:rsidR="00357D0A" w:rsidRPr="00317C9A" w:rsidRDefault="00357D0A" w:rsidP="00317C9A">
      <w:pPr>
        <w:rPr>
          <w:rFonts w:asciiTheme="majorHAnsi" w:hAnsiTheme="majorHAnsi"/>
          <w:b w:val="0"/>
          <w:bCs/>
          <w:color w:val="auto"/>
          <w:szCs w:val="28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C55220" w14:paraId="106DD2EA" w14:textId="77777777" w:rsidTr="003D0634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4E625" w14:textId="77777777" w:rsidR="00C55220" w:rsidRPr="00877626" w:rsidRDefault="00C55220" w:rsidP="003D0634">
            <w:pPr>
              <w:pStyle w:val="Titre1"/>
              <w:framePr w:hSpace="0" w:wrap="auto" w:vAnchor="margin" w:hAnchor="text" w:yAlign="inline"/>
              <w:jc w:val="left"/>
            </w:pPr>
            <w:r>
              <w:t>Simple Queries</w:t>
            </w:r>
          </w:p>
        </w:tc>
      </w:tr>
    </w:tbl>
    <w:p w14:paraId="05019029" w14:textId="4DF8759F" w:rsidR="00E14B8C" w:rsidRDefault="002A2D93">
      <w:pPr>
        <w:pStyle w:val="Paragraphedeliste"/>
        <w:numPr>
          <w:ilvl w:val="0"/>
          <w:numId w:val="3"/>
        </w:numPr>
        <w:rPr>
          <w:rFonts w:asciiTheme="majorHAnsi" w:hAnsiTheme="majorHAnsi"/>
          <w:color w:val="0189F9" w:themeColor="accent1"/>
          <w:sz w:val="40"/>
          <w:szCs w:val="40"/>
        </w:rPr>
      </w:pPr>
      <w:r>
        <w:rPr>
          <w:rFonts w:asciiTheme="majorHAnsi" w:hAnsiTheme="majorHAnsi"/>
          <w:color w:val="0189F9" w:themeColor="accent1"/>
          <w:sz w:val="40"/>
          <w:szCs w:val="40"/>
        </w:rPr>
        <w:t>Get total money raised for each domain :</w:t>
      </w:r>
    </w:p>
    <w:p w14:paraId="73B9CE08" w14:textId="0E2DA163" w:rsidR="009931C1" w:rsidRDefault="009931C1">
      <w:pPr>
        <w:pStyle w:val="Paragraphedeliste"/>
        <w:numPr>
          <w:ilvl w:val="0"/>
          <w:numId w:val="7"/>
        </w:numPr>
        <w:rPr>
          <w:rFonts w:ascii="Abadi" w:hAnsi="Abadi"/>
          <w:color w:val="auto"/>
          <w:szCs w:val="28"/>
        </w:rPr>
      </w:pPr>
      <w:r>
        <w:rPr>
          <w:rFonts w:ascii="Abadi" w:hAnsi="Abadi"/>
          <w:color w:val="auto"/>
          <w:szCs w:val="28"/>
        </w:rPr>
        <w:t>Code :</w:t>
      </w:r>
    </w:p>
    <w:p w14:paraId="0D7FB1A2" w14:textId="77777777" w:rsidR="00AF0D9E" w:rsidRPr="00AF0D9E" w:rsidRDefault="00AF0D9E" w:rsidP="00AF0D9E">
      <w:pPr>
        <w:rPr>
          <w:rFonts w:ascii="Abadi" w:hAnsi="Abadi"/>
          <w:b w:val="0"/>
          <w:bCs/>
          <w:color w:val="auto"/>
          <w:szCs w:val="28"/>
        </w:rPr>
      </w:pPr>
      <w:r w:rsidRPr="00AF0D9E">
        <w:rPr>
          <w:rFonts w:ascii="Abadi" w:hAnsi="Abadi"/>
          <w:b w:val="0"/>
          <w:bCs/>
          <w:color w:val="auto"/>
          <w:szCs w:val="28"/>
        </w:rPr>
        <w:t>MATCH (c:companies)</w:t>
      </w:r>
    </w:p>
    <w:p w14:paraId="76CE4527" w14:textId="77777777" w:rsidR="00AF0D9E" w:rsidRPr="00AF0D9E" w:rsidRDefault="00AF0D9E" w:rsidP="00AF0D9E">
      <w:pPr>
        <w:rPr>
          <w:rFonts w:ascii="Abadi" w:hAnsi="Abadi"/>
          <w:b w:val="0"/>
          <w:bCs/>
          <w:color w:val="auto"/>
          <w:szCs w:val="28"/>
        </w:rPr>
      </w:pPr>
      <w:r w:rsidRPr="00AF0D9E">
        <w:rPr>
          <w:rFonts w:ascii="Abadi" w:hAnsi="Abadi"/>
          <w:b w:val="0"/>
          <w:bCs/>
          <w:color w:val="auto"/>
          <w:szCs w:val="28"/>
        </w:rPr>
        <w:t>WITH c.category_code as category_code, sum([round in c.funding_rounds | round.raised_amount]) as total_raised</w:t>
      </w:r>
    </w:p>
    <w:p w14:paraId="623FD6F0" w14:textId="77777777" w:rsidR="00AF0D9E" w:rsidRPr="00AF0D9E" w:rsidRDefault="00AF0D9E" w:rsidP="00AF0D9E">
      <w:pPr>
        <w:rPr>
          <w:rFonts w:ascii="Abadi" w:hAnsi="Abadi"/>
          <w:b w:val="0"/>
          <w:bCs/>
          <w:color w:val="auto"/>
          <w:szCs w:val="28"/>
        </w:rPr>
      </w:pPr>
      <w:r w:rsidRPr="00AF0D9E">
        <w:rPr>
          <w:rFonts w:ascii="Abadi" w:hAnsi="Abadi"/>
          <w:b w:val="0"/>
          <w:bCs/>
          <w:color w:val="auto"/>
          <w:szCs w:val="28"/>
        </w:rPr>
        <w:t>RETURN category_code, total_raised</w:t>
      </w:r>
    </w:p>
    <w:p w14:paraId="46259313" w14:textId="77777777" w:rsidR="00AF0D9E" w:rsidRPr="00AF0D9E" w:rsidRDefault="00AF0D9E" w:rsidP="00AF0D9E">
      <w:pPr>
        <w:rPr>
          <w:rFonts w:ascii="Abadi" w:hAnsi="Abadi"/>
          <w:b w:val="0"/>
          <w:bCs/>
          <w:color w:val="auto"/>
          <w:szCs w:val="28"/>
        </w:rPr>
      </w:pPr>
      <w:r w:rsidRPr="00AF0D9E">
        <w:rPr>
          <w:rFonts w:ascii="Abadi" w:hAnsi="Abadi"/>
          <w:b w:val="0"/>
          <w:bCs/>
          <w:color w:val="auto"/>
          <w:szCs w:val="28"/>
        </w:rPr>
        <w:t>ORDER BY total_raised DESC</w:t>
      </w:r>
    </w:p>
    <w:p w14:paraId="1247FBDB" w14:textId="2A880A3C" w:rsidR="009931C1" w:rsidRPr="00AF0D9E" w:rsidRDefault="00AF0D9E" w:rsidP="00AF0D9E">
      <w:pPr>
        <w:rPr>
          <w:rFonts w:ascii="Abadi" w:hAnsi="Abadi"/>
          <w:b w:val="0"/>
          <w:bCs/>
          <w:color w:val="auto"/>
          <w:szCs w:val="28"/>
        </w:rPr>
      </w:pPr>
      <w:r w:rsidRPr="00AF0D9E">
        <w:rPr>
          <w:rFonts w:ascii="Abadi" w:hAnsi="Abadi"/>
          <w:b w:val="0"/>
          <w:bCs/>
          <w:color w:val="auto"/>
          <w:szCs w:val="28"/>
        </w:rPr>
        <w:t>LIMIT 1</w:t>
      </w:r>
    </w:p>
    <w:p w14:paraId="6BD663A3" w14:textId="77777777" w:rsidR="00FC70C5" w:rsidRPr="009931C1" w:rsidRDefault="00FC70C5" w:rsidP="009931C1">
      <w:pPr>
        <w:rPr>
          <w:rFonts w:ascii="Abadi" w:hAnsi="Abadi"/>
          <w:b w:val="0"/>
          <w:bCs/>
          <w:color w:val="auto"/>
          <w:szCs w:val="28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9931C1" w14:paraId="36A6C094" w14:textId="77777777" w:rsidTr="0010590D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B479B" w14:textId="77777777" w:rsidR="009931C1" w:rsidRPr="00877626" w:rsidRDefault="009931C1" w:rsidP="0010590D">
            <w:pPr>
              <w:pStyle w:val="Titre1"/>
              <w:framePr w:hSpace="0" w:wrap="auto" w:vAnchor="margin" w:hAnchor="text" w:yAlign="inline"/>
              <w:jc w:val="left"/>
            </w:pPr>
            <w:r>
              <w:t>Simple Queries</w:t>
            </w:r>
          </w:p>
        </w:tc>
      </w:tr>
    </w:tbl>
    <w:p w14:paraId="1DC9B427" w14:textId="5134E16B" w:rsidR="007153D5" w:rsidRPr="00FC70C5" w:rsidRDefault="00FF0DFF">
      <w:pPr>
        <w:pStyle w:val="Paragraphedeliste"/>
        <w:numPr>
          <w:ilvl w:val="0"/>
          <w:numId w:val="12"/>
        </w:numPr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</w:pPr>
      <w:r w:rsidRPr="00FF0DFF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Ici</w:t>
      </w:r>
      <w:r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, nous cherchons à afficher le </w:t>
      </w:r>
      <w:r w:rsidRPr="00FF0DFF">
        <w:rPr>
          <w:rFonts w:asciiTheme="minorHAnsi" w:hAnsiTheme="minorHAnsi" w:cstheme="minorHAnsi"/>
          <w:i/>
          <w:iCs/>
          <w:color w:val="auto"/>
          <w:szCs w:val="28"/>
        </w:rPr>
        <w:t>montant total amassé</w:t>
      </w:r>
      <w:r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 par les entreprises du </w:t>
      </w:r>
      <w:r w:rsidRPr="00FF0DFF">
        <w:rPr>
          <w:rFonts w:asciiTheme="minorHAnsi" w:hAnsiTheme="minorHAnsi" w:cstheme="minorHAnsi"/>
          <w:i/>
          <w:iCs/>
          <w:color w:val="auto"/>
          <w:szCs w:val="28"/>
        </w:rPr>
        <w:t>même domaine</w:t>
      </w:r>
      <w:r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.</w:t>
      </w:r>
    </w:p>
    <w:p w14:paraId="265CCC1D" w14:textId="510F4B74" w:rsidR="00E14B8C" w:rsidRDefault="00E14B8C" w:rsidP="00E14B8C">
      <w:pPr>
        <w:ind w:left="360"/>
        <w:rPr>
          <w:rFonts w:asciiTheme="majorHAnsi" w:hAnsiTheme="majorHAnsi"/>
          <w:color w:val="0189F9" w:themeColor="accent1"/>
          <w:sz w:val="40"/>
          <w:szCs w:val="40"/>
        </w:rPr>
      </w:pPr>
    </w:p>
    <w:p w14:paraId="52CE6F97" w14:textId="549BD483" w:rsidR="00E14B8C" w:rsidRDefault="00E14B8C" w:rsidP="00E14B8C">
      <w:pPr>
        <w:ind w:left="360"/>
        <w:rPr>
          <w:rFonts w:asciiTheme="majorHAnsi" w:hAnsiTheme="majorHAnsi"/>
          <w:color w:val="0189F9" w:themeColor="accent1"/>
          <w:sz w:val="40"/>
          <w:szCs w:val="40"/>
        </w:rPr>
      </w:pPr>
    </w:p>
    <w:p w14:paraId="79348B90" w14:textId="6FDB1BAE" w:rsidR="00E14B8C" w:rsidRDefault="00E14B8C" w:rsidP="00E14B8C">
      <w:pPr>
        <w:ind w:left="360"/>
        <w:rPr>
          <w:rFonts w:asciiTheme="majorHAnsi" w:hAnsiTheme="majorHAnsi"/>
          <w:color w:val="0189F9" w:themeColor="accent1"/>
          <w:sz w:val="40"/>
          <w:szCs w:val="40"/>
        </w:rPr>
      </w:pPr>
    </w:p>
    <w:p w14:paraId="43C1D287" w14:textId="7DB669AB" w:rsidR="00E14B8C" w:rsidRDefault="00E14B8C" w:rsidP="00E14B8C">
      <w:pPr>
        <w:ind w:left="360"/>
        <w:rPr>
          <w:rFonts w:asciiTheme="majorHAnsi" w:hAnsiTheme="majorHAnsi"/>
          <w:color w:val="0189F9" w:themeColor="accent1"/>
          <w:sz w:val="40"/>
          <w:szCs w:val="40"/>
        </w:rPr>
      </w:pPr>
    </w:p>
    <w:p w14:paraId="5A00C326" w14:textId="6A4B76B9" w:rsidR="00E14B8C" w:rsidRDefault="00E14B8C" w:rsidP="00E14B8C">
      <w:pPr>
        <w:ind w:left="360"/>
        <w:rPr>
          <w:rFonts w:asciiTheme="majorHAnsi" w:hAnsiTheme="majorHAnsi"/>
          <w:color w:val="0189F9" w:themeColor="accent1"/>
          <w:sz w:val="40"/>
          <w:szCs w:val="40"/>
        </w:rPr>
      </w:pPr>
    </w:p>
    <w:p w14:paraId="0A6B60AC" w14:textId="77777777" w:rsidR="00E14B8C" w:rsidRPr="00E14B8C" w:rsidRDefault="00E14B8C" w:rsidP="00385D06">
      <w:pPr>
        <w:rPr>
          <w:rFonts w:asciiTheme="majorHAnsi" w:hAnsiTheme="majorHAnsi"/>
          <w:color w:val="0189F9" w:themeColor="accent1"/>
          <w:sz w:val="40"/>
          <w:szCs w:val="40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C55220" w14:paraId="2FFCD1E6" w14:textId="77777777" w:rsidTr="003D0634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3673F" w14:textId="77777777" w:rsidR="00C55220" w:rsidRPr="00877626" w:rsidRDefault="00C55220" w:rsidP="003D0634">
            <w:pPr>
              <w:pStyle w:val="Titre1"/>
              <w:framePr w:hSpace="0" w:wrap="auto" w:vAnchor="margin" w:hAnchor="text" w:yAlign="inline"/>
              <w:jc w:val="left"/>
            </w:pPr>
            <w:r>
              <w:lastRenderedPageBreak/>
              <w:t>Simple Queries</w:t>
            </w:r>
          </w:p>
        </w:tc>
      </w:tr>
    </w:tbl>
    <w:p w14:paraId="63664B79" w14:textId="65583BF8" w:rsidR="0069722D" w:rsidRDefault="0069722D">
      <w:pPr>
        <w:pStyle w:val="Paragraphedeliste"/>
        <w:numPr>
          <w:ilvl w:val="0"/>
          <w:numId w:val="3"/>
        </w:numPr>
        <w:rPr>
          <w:rFonts w:asciiTheme="majorHAnsi" w:hAnsiTheme="majorHAnsi"/>
          <w:color w:val="0189F9" w:themeColor="accent1"/>
          <w:sz w:val="40"/>
          <w:szCs w:val="40"/>
        </w:rPr>
      </w:pPr>
      <w:r w:rsidRPr="0069722D">
        <w:rPr>
          <w:rFonts w:asciiTheme="majorHAnsi" w:hAnsiTheme="majorHAnsi"/>
          <w:color w:val="0189F9" w:themeColor="accent1"/>
          <w:sz w:val="40"/>
          <w:szCs w:val="40"/>
        </w:rPr>
        <w:t>Get all companies that starts with an “F”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0C79BCA0" w14:textId="1B7FDED3" w:rsidR="00C21DA5" w:rsidRPr="006774CF" w:rsidRDefault="0070234A">
      <w:pPr>
        <w:pStyle w:val="Paragraphedeliste"/>
        <w:numPr>
          <w:ilvl w:val="0"/>
          <w:numId w:val="14"/>
        </w:numPr>
        <w:rPr>
          <w:rFonts w:ascii="Abadi" w:hAnsi="Abadi" w:cstheme="minorHAnsi"/>
          <w:b w:val="0"/>
          <w:bCs/>
          <w:i/>
          <w:iCs/>
          <w:color w:val="auto"/>
          <w:szCs w:val="28"/>
        </w:rPr>
      </w:pPr>
      <w:r w:rsidRPr="006774CF">
        <w:rPr>
          <w:rFonts w:ascii="Abadi" w:hAnsi="Abadi"/>
          <w:b w:val="0"/>
          <w:bCs/>
          <w:color w:val="auto"/>
          <w:szCs w:val="28"/>
        </w:rPr>
        <w:t>Code :</w:t>
      </w:r>
    </w:p>
    <w:p w14:paraId="7045E416" w14:textId="77777777" w:rsidR="00A64DE3" w:rsidRPr="00A64DE3" w:rsidRDefault="00A64DE3" w:rsidP="00A64DE3">
      <w:pPr>
        <w:rPr>
          <w:rFonts w:ascii="Abadi" w:hAnsi="Abadi" w:cstheme="minorHAnsi"/>
          <w:b w:val="0"/>
          <w:bCs/>
          <w:color w:val="auto"/>
          <w:szCs w:val="28"/>
        </w:rPr>
      </w:pPr>
      <w:r w:rsidRPr="00A64DE3">
        <w:rPr>
          <w:rFonts w:ascii="Abadi" w:hAnsi="Abadi" w:cstheme="minorHAnsi"/>
          <w:b w:val="0"/>
          <w:bCs/>
          <w:color w:val="auto"/>
          <w:szCs w:val="28"/>
        </w:rPr>
        <w:t>MATCH (c:companies)</w:t>
      </w:r>
    </w:p>
    <w:p w14:paraId="444C1F72" w14:textId="77777777" w:rsidR="00A64DE3" w:rsidRPr="00A64DE3" w:rsidRDefault="00A64DE3" w:rsidP="00A64DE3">
      <w:pPr>
        <w:rPr>
          <w:rFonts w:ascii="Abadi" w:hAnsi="Abadi" w:cstheme="minorHAnsi"/>
          <w:b w:val="0"/>
          <w:bCs/>
          <w:color w:val="auto"/>
          <w:szCs w:val="28"/>
        </w:rPr>
      </w:pPr>
      <w:r w:rsidRPr="00A64DE3">
        <w:rPr>
          <w:rFonts w:ascii="Abadi" w:hAnsi="Abadi" w:cstheme="minorHAnsi"/>
          <w:b w:val="0"/>
          <w:bCs/>
          <w:color w:val="auto"/>
          <w:szCs w:val="28"/>
        </w:rPr>
        <w:t>WHERE c.name STARTS WITH 'F'</w:t>
      </w:r>
    </w:p>
    <w:p w14:paraId="566797C1" w14:textId="375F3134" w:rsidR="00A64DE3" w:rsidRPr="00A64DE3" w:rsidRDefault="00A64DE3" w:rsidP="00A64DE3">
      <w:pPr>
        <w:rPr>
          <w:rFonts w:ascii="Abadi" w:hAnsi="Abadi" w:cstheme="minorHAnsi"/>
          <w:b w:val="0"/>
          <w:bCs/>
          <w:color w:val="auto"/>
          <w:szCs w:val="28"/>
        </w:rPr>
      </w:pPr>
      <w:r w:rsidRPr="00A64DE3">
        <w:rPr>
          <w:rFonts w:ascii="Abadi" w:hAnsi="Abadi" w:cstheme="minorHAnsi"/>
          <w:b w:val="0"/>
          <w:bCs/>
          <w:color w:val="auto"/>
          <w:szCs w:val="28"/>
        </w:rPr>
        <w:t>RETURN c.name</w:t>
      </w:r>
    </w:p>
    <w:p w14:paraId="151CD04B" w14:textId="77777777" w:rsidR="00A64DE3" w:rsidRPr="00A64DE3" w:rsidRDefault="00A64DE3" w:rsidP="00A64DE3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02496ED9" w14:textId="1D2E21C4" w:rsidR="007522EC" w:rsidRDefault="003311CD">
      <w:pPr>
        <w:pStyle w:val="Paragraphedeliste"/>
        <w:numPr>
          <w:ilvl w:val="0"/>
          <w:numId w:val="7"/>
        </w:numPr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</w:pPr>
      <w:r w:rsidRPr="003311CD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Ici, on cherche à afficher toutes les entreprises qui commencent par la lettre F. Pour ce faire, on utilise l</w:t>
      </w:r>
      <w:r w:rsidR="00C21DA5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’option </w:t>
      </w:r>
      <w:r w:rsidR="00F131D4">
        <w:rPr>
          <w:rFonts w:asciiTheme="minorHAnsi" w:hAnsiTheme="minorHAnsi" w:cstheme="minorHAnsi"/>
          <w:i/>
          <w:iCs/>
          <w:color w:val="auto"/>
          <w:szCs w:val="28"/>
        </w:rPr>
        <w:t>STARTS WITH</w:t>
      </w:r>
      <w:r w:rsidR="00C21DA5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 </w:t>
      </w:r>
      <w:r w:rsidRPr="003311CD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qui nous permet de reconnaître un motif dans une chaîne de caractères et on lui donne comme argument </w:t>
      </w:r>
      <w:r w:rsidRPr="003311CD">
        <w:rPr>
          <w:rFonts w:asciiTheme="minorHAnsi" w:hAnsiTheme="minorHAnsi" w:cstheme="minorHAnsi"/>
          <w:i/>
          <w:iCs/>
          <w:color w:val="auto"/>
          <w:szCs w:val="28"/>
        </w:rPr>
        <w:t>‘F’</w:t>
      </w:r>
      <w:r w:rsidRPr="003311CD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. De </w:t>
      </w:r>
      <w:r w:rsidR="00C21DA5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et on affiche les noms des entreprises correspondantes.</w:t>
      </w:r>
    </w:p>
    <w:p w14:paraId="03BD9B36" w14:textId="3C493FF5" w:rsidR="00752897" w:rsidRDefault="00752897" w:rsidP="00752897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61275EF0" w14:textId="3E71FB39" w:rsidR="00752897" w:rsidRDefault="00752897" w:rsidP="00752897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35BF91F9" w14:textId="114FD640" w:rsidR="00752897" w:rsidRDefault="00752897" w:rsidP="00752897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3EDB1218" w14:textId="7551E913" w:rsidR="00752897" w:rsidRDefault="00752897" w:rsidP="00752897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62676D3E" w14:textId="34D6E0BB" w:rsidR="00752897" w:rsidRDefault="00752897" w:rsidP="00752897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32782D6B" w14:textId="47732049" w:rsidR="00752897" w:rsidRDefault="00752897" w:rsidP="00752897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26AA7620" w14:textId="748268C9" w:rsidR="00752897" w:rsidRDefault="00752897" w:rsidP="00752897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49FAEBF1" w14:textId="3A3A5F62" w:rsidR="00752897" w:rsidRDefault="00752897" w:rsidP="00752897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6C69FC7A" w14:textId="3907D845" w:rsidR="00752897" w:rsidRDefault="00752897" w:rsidP="00752897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7D00A3F5" w14:textId="1C9EE67E" w:rsidR="00752897" w:rsidRDefault="00752897" w:rsidP="00752897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16FD2640" w14:textId="08B11AC1" w:rsidR="00752897" w:rsidRDefault="00752897" w:rsidP="00752897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0D5C05C1" w14:textId="1E5573F7" w:rsidR="00752897" w:rsidRDefault="00752897" w:rsidP="00752897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48BFD796" w14:textId="02BE7E05" w:rsidR="00752897" w:rsidRDefault="00752897" w:rsidP="00752897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60F54834" w14:textId="77777777" w:rsidR="00752897" w:rsidRPr="00752897" w:rsidRDefault="00752897" w:rsidP="00752897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449F3F47" w14:textId="08CEADFB" w:rsidR="007522EC" w:rsidRDefault="007522EC" w:rsidP="00BE0120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7BF51BAF" w14:textId="0533F231" w:rsidR="00752897" w:rsidRDefault="00752897" w:rsidP="00BE0120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34DEE2FF" w14:textId="65B71605" w:rsidR="00752897" w:rsidRDefault="00752897" w:rsidP="00BE0120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3BD49F4C" w14:textId="66F00C83" w:rsidR="00752897" w:rsidRDefault="00752897" w:rsidP="00BE0120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221CD8A1" w14:textId="47AF6690" w:rsidR="00752897" w:rsidRDefault="00752897" w:rsidP="00BE0120">
      <w:pPr>
        <w:rPr>
          <w:rFonts w:cstheme="minorHAnsi"/>
          <w:b w:val="0"/>
          <w:bCs/>
          <w:i/>
          <w:iCs/>
          <w:color w:val="auto"/>
          <w:szCs w:val="28"/>
        </w:rPr>
      </w:pPr>
    </w:p>
    <w:p w14:paraId="2EFE867E" w14:textId="77777777" w:rsidR="00752897" w:rsidRPr="004B5FD6" w:rsidRDefault="00752897" w:rsidP="00BE0120">
      <w:pPr>
        <w:rPr>
          <w:rFonts w:cstheme="minorHAnsi"/>
          <w:b w:val="0"/>
          <w:bCs/>
          <w:i/>
          <w:iCs/>
          <w:color w:val="auto"/>
          <w:szCs w:val="28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9C796F" w14:paraId="4D6A7EAC" w14:textId="77777777" w:rsidTr="005F750C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BBEFB" w14:textId="38FB5A05" w:rsidR="009C796F" w:rsidRPr="00877626" w:rsidRDefault="005431D5" w:rsidP="005F750C">
            <w:pPr>
              <w:pStyle w:val="Titre1"/>
              <w:framePr w:hSpace="0" w:wrap="auto" w:vAnchor="margin" w:hAnchor="text" w:yAlign="inline"/>
              <w:jc w:val="left"/>
            </w:pPr>
            <w:r>
              <w:lastRenderedPageBreak/>
              <w:t>Complex</w:t>
            </w:r>
            <w:r w:rsidR="009C796F">
              <w:t xml:space="preserve"> Queries</w:t>
            </w:r>
          </w:p>
        </w:tc>
      </w:tr>
    </w:tbl>
    <w:p w14:paraId="2306736C" w14:textId="503A59F5" w:rsidR="00E70A71" w:rsidRDefault="00E70A71">
      <w:pPr>
        <w:pStyle w:val="Paragraphedeliste"/>
        <w:numPr>
          <w:ilvl w:val="0"/>
          <w:numId w:val="4"/>
        </w:numPr>
        <w:rPr>
          <w:rFonts w:asciiTheme="majorHAnsi" w:hAnsiTheme="majorHAnsi"/>
          <w:color w:val="0189F9" w:themeColor="accent1"/>
          <w:sz w:val="40"/>
          <w:szCs w:val="40"/>
        </w:rPr>
      </w:pPr>
      <w:r w:rsidRPr="00E70A71">
        <w:rPr>
          <w:rFonts w:asciiTheme="majorHAnsi" w:hAnsiTheme="majorHAnsi"/>
          <w:color w:val="0189F9" w:themeColor="accent1"/>
          <w:sz w:val="40"/>
          <w:szCs w:val="40"/>
        </w:rPr>
        <w:t>Get the number of employees of each Company th</w:t>
      </w:r>
      <w:r w:rsidR="00C717BC">
        <w:rPr>
          <w:rFonts w:asciiTheme="majorHAnsi" w:hAnsiTheme="majorHAnsi"/>
          <w:color w:val="0189F9" w:themeColor="accent1"/>
          <w:sz w:val="40"/>
          <w:szCs w:val="40"/>
        </w:rPr>
        <w:t>at</w:t>
      </w:r>
      <w:r w:rsidRPr="00E70A71">
        <w:rPr>
          <w:rFonts w:asciiTheme="majorHAnsi" w:hAnsiTheme="majorHAnsi"/>
          <w:color w:val="0189F9" w:themeColor="accent1"/>
          <w:sz w:val="40"/>
          <w:szCs w:val="40"/>
        </w:rPr>
        <w:t xml:space="preserve"> have as category_code =”software”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58CCB47F" w14:textId="4D3A4810" w:rsidR="00927E2F" w:rsidRPr="00090347" w:rsidRDefault="00090347">
      <w:pPr>
        <w:pStyle w:val="Paragraphedeliste"/>
        <w:numPr>
          <w:ilvl w:val="0"/>
          <w:numId w:val="7"/>
        </w:numPr>
        <w:rPr>
          <w:rFonts w:ascii="Abadi" w:hAnsi="Abadi" w:cstheme="minorHAnsi"/>
          <w:b w:val="0"/>
          <w:bCs/>
          <w:i/>
          <w:iCs/>
          <w:color w:val="auto"/>
          <w:szCs w:val="28"/>
        </w:rPr>
      </w:pPr>
      <w:r>
        <w:rPr>
          <w:rFonts w:ascii="Abadi" w:hAnsi="Abadi"/>
          <w:b w:val="0"/>
          <w:bCs/>
          <w:color w:val="auto"/>
          <w:szCs w:val="28"/>
        </w:rPr>
        <w:t>Code :</w:t>
      </w:r>
    </w:p>
    <w:p w14:paraId="4ED3EC36" w14:textId="77777777" w:rsidR="004416EB" w:rsidRPr="004416EB" w:rsidRDefault="004416EB" w:rsidP="004416EB">
      <w:pPr>
        <w:rPr>
          <w:rFonts w:ascii="Abadi" w:hAnsi="Abadi" w:cstheme="minorHAnsi"/>
          <w:b w:val="0"/>
          <w:bCs/>
          <w:color w:val="auto"/>
          <w:szCs w:val="28"/>
        </w:rPr>
      </w:pPr>
      <w:r w:rsidRPr="004416EB">
        <w:rPr>
          <w:rFonts w:ascii="Abadi" w:hAnsi="Abadi" w:cstheme="minorHAnsi"/>
          <w:b w:val="0"/>
          <w:bCs/>
          <w:color w:val="auto"/>
          <w:szCs w:val="28"/>
        </w:rPr>
        <w:t>MATCH (c:companies {category_code: 'software'})</w:t>
      </w:r>
    </w:p>
    <w:p w14:paraId="3319A4C4" w14:textId="77777777" w:rsidR="004416EB" w:rsidRPr="004416EB" w:rsidRDefault="004416EB" w:rsidP="004416EB">
      <w:pPr>
        <w:rPr>
          <w:rFonts w:ascii="Abadi" w:hAnsi="Abadi" w:cstheme="minorHAnsi"/>
          <w:b w:val="0"/>
          <w:bCs/>
          <w:color w:val="auto"/>
          <w:szCs w:val="28"/>
        </w:rPr>
      </w:pPr>
      <w:r w:rsidRPr="004416EB">
        <w:rPr>
          <w:rFonts w:ascii="Abadi" w:hAnsi="Abadi" w:cstheme="minorHAnsi"/>
          <w:b w:val="0"/>
          <w:bCs/>
          <w:color w:val="auto"/>
          <w:szCs w:val="28"/>
        </w:rPr>
        <w:t>WITH c.name as name, c.number_of_employees as number_of_employees, c.category_code as category_code</w:t>
      </w:r>
    </w:p>
    <w:p w14:paraId="79D2C22D" w14:textId="77777777" w:rsidR="004416EB" w:rsidRPr="004416EB" w:rsidRDefault="004416EB" w:rsidP="004416EB">
      <w:pPr>
        <w:rPr>
          <w:rFonts w:ascii="Abadi" w:hAnsi="Abadi" w:cstheme="minorHAnsi"/>
          <w:b w:val="0"/>
          <w:bCs/>
          <w:color w:val="auto"/>
          <w:szCs w:val="28"/>
        </w:rPr>
      </w:pPr>
      <w:r w:rsidRPr="004416EB">
        <w:rPr>
          <w:rFonts w:ascii="Abadi" w:hAnsi="Abadi" w:cstheme="minorHAnsi"/>
          <w:b w:val="0"/>
          <w:bCs/>
          <w:color w:val="auto"/>
          <w:szCs w:val="28"/>
        </w:rPr>
        <w:t>ORDER BY number_of_employees DESC</w:t>
      </w:r>
    </w:p>
    <w:p w14:paraId="2570236C" w14:textId="77777777" w:rsidR="004416EB" w:rsidRPr="004416EB" w:rsidRDefault="004416EB" w:rsidP="004416EB">
      <w:pPr>
        <w:rPr>
          <w:rFonts w:ascii="Abadi" w:hAnsi="Abadi" w:cstheme="minorHAnsi"/>
          <w:b w:val="0"/>
          <w:bCs/>
          <w:color w:val="auto"/>
          <w:szCs w:val="28"/>
        </w:rPr>
      </w:pPr>
      <w:r w:rsidRPr="004416EB">
        <w:rPr>
          <w:rFonts w:ascii="Abadi" w:hAnsi="Abadi" w:cstheme="minorHAnsi"/>
          <w:b w:val="0"/>
          <w:bCs/>
          <w:color w:val="auto"/>
          <w:szCs w:val="28"/>
        </w:rPr>
        <w:t>LIMIT 10</w:t>
      </w:r>
    </w:p>
    <w:p w14:paraId="5A0BAF70" w14:textId="77777777" w:rsidR="004416EB" w:rsidRPr="004416EB" w:rsidRDefault="004416EB" w:rsidP="004416EB">
      <w:pPr>
        <w:rPr>
          <w:rFonts w:ascii="Abadi" w:hAnsi="Abadi" w:cstheme="minorHAnsi"/>
          <w:b w:val="0"/>
          <w:bCs/>
          <w:color w:val="auto"/>
          <w:szCs w:val="28"/>
        </w:rPr>
      </w:pPr>
      <w:r w:rsidRPr="004416EB">
        <w:rPr>
          <w:rFonts w:ascii="Abadi" w:hAnsi="Abadi" w:cstheme="minorHAnsi"/>
          <w:b w:val="0"/>
          <w:bCs/>
          <w:color w:val="auto"/>
          <w:szCs w:val="28"/>
        </w:rPr>
        <w:t>OPTIONAL MATCH (c)-[:LOCATED_IN]-&gt;(city)</w:t>
      </w:r>
    </w:p>
    <w:p w14:paraId="0D56474A" w14:textId="77777777" w:rsidR="004416EB" w:rsidRPr="004416EB" w:rsidRDefault="004416EB" w:rsidP="004416EB">
      <w:pPr>
        <w:rPr>
          <w:rFonts w:ascii="Abadi" w:hAnsi="Abadi" w:cstheme="minorHAnsi"/>
          <w:b w:val="0"/>
          <w:bCs/>
          <w:color w:val="auto"/>
          <w:szCs w:val="28"/>
        </w:rPr>
      </w:pPr>
      <w:r w:rsidRPr="004416EB">
        <w:rPr>
          <w:rFonts w:ascii="Abadi" w:hAnsi="Abadi" w:cstheme="minorHAnsi"/>
          <w:b w:val="0"/>
          <w:bCs/>
          <w:color w:val="auto"/>
          <w:szCs w:val="28"/>
        </w:rPr>
        <w:t>WITH name, number_of_employees, category_code, city.name as city_name</w:t>
      </w:r>
    </w:p>
    <w:p w14:paraId="08C80BAC" w14:textId="41F98F11" w:rsidR="0056242A" w:rsidRDefault="004416EB" w:rsidP="004416EB">
      <w:pPr>
        <w:rPr>
          <w:rFonts w:ascii="Abadi" w:hAnsi="Abadi" w:cstheme="minorHAnsi"/>
          <w:b w:val="0"/>
          <w:bCs/>
          <w:color w:val="auto"/>
          <w:szCs w:val="28"/>
        </w:rPr>
      </w:pPr>
      <w:r w:rsidRPr="004416EB">
        <w:rPr>
          <w:rFonts w:ascii="Abadi" w:hAnsi="Abadi" w:cstheme="minorHAnsi"/>
          <w:b w:val="0"/>
          <w:bCs/>
          <w:color w:val="auto"/>
          <w:szCs w:val="28"/>
        </w:rPr>
        <w:t>RETURN name, number_of_employees, category_code, city_name</w:t>
      </w:r>
    </w:p>
    <w:p w14:paraId="7A8A6D6E" w14:textId="77777777" w:rsidR="0056242A" w:rsidRPr="00090347" w:rsidRDefault="0056242A" w:rsidP="000769D8">
      <w:pPr>
        <w:rPr>
          <w:rFonts w:ascii="Abadi" w:hAnsi="Abadi" w:cstheme="minorHAnsi"/>
          <w:b w:val="0"/>
          <w:bCs/>
          <w:color w:val="auto"/>
          <w:szCs w:val="28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4955EF" w14:paraId="3FBBE2B5" w14:textId="77777777" w:rsidTr="0010590D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EC6C3" w14:textId="77777777" w:rsidR="004955EF" w:rsidRPr="00877626" w:rsidRDefault="004955EF" w:rsidP="0010590D">
            <w:pPr>
              <w:pStyle w:val="Titre1"/>
              <w:framePr w:hSpace="0" w:wrap="auto" w:vAnchor="margin" w:hAnchor="text" w:yAlign="inline"/>
              <w:jc w:val="left"/>
            </w:pPr>
            <w:r>
              <w:t>Complex Queries</w:t>
            </w:r>
          </w:p>
        </w:tc>
      </w:tr>
    </w:tbl>
    <w:p w14:paraId="6EEB0E1F" w14:textId="22A21B7A" w:rsidR="00C717BC" w:rsidRPr="00927E2F" w:rsidRDefault="00C717BC">
      <w:pPr>
        <w:pStyle w:val="Paragraphedeliste"/>
        <w:numPr>
          <w:ilvl w:val="0"/>
          <w:numId w:val="7"/>
        </w:numPr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</w:pPr>
      <w:r w:rsidRPr="004D38F0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Ici, on cherche à avoir le </w:t>
      </w:r>
      <w:r w:rsidRPr="004D38F0">
        <w:rPr>
          <w:rFonts w:asciiTheme="minorHAnsi" w:hAnsiTheme="minorHAnsi" w:cstheme="minorHAnsi"/>
          <w:i/>
          <w:iCs/>
          <w:color w:val="auto"/>
          <w:szCs w:val="28"/>
        </w:rPr>
        <w:t>nombre d'employés</w:t>
      </w:r>
      <w:r w:rsidRPr="004D38F0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 travaillant au sein d’entreprises dans le domaine du </w:t>
      </w:r>
      <w:r w:rsidRPr="004D38F0">
        <w:rPr>
          <w:rFonts w:asciiTheme="minorHAnsi" w:hAnsiTheme="minorHAnsi" w:cstheme="minorHAnsi"/>
          <w:i/>
          <w:iCs/>
          <w:color w:val="auto"/>
          <w:szCs w:val="28"/>
        </w:rPr>
        <w:t>Software</w:t>
      </w:r>
      <w:r w:rsidR="00927E2F">
        <w:rPr>
          <w:rFonts w:asciiTheme="minorHAnsi" w:hAnsiTheme="minorHAnsi" w:cstheme="minorHAnsi"/>
          <w:i/>
          <w:iCs/>
        </w:rPr>
        <w:t xml:space="preserve"> </w:t>
      </w:r>
      <w:r w:rsidR="00927E2F" w:rsidRPr="00927E2F">
        <w:rPr>
          <w:rFonts w:asciiTheme="minorHAnsi" w:hAnsiTheme="minorHAnsi" w:cstheme="minorHAnsi"/>
          <w:b w:val="0"/>
          <w:bCs/>
          <w:i/>
          <w:iCs/>
        </w:rPr>
        <w:t xml:space="preserve">et on affiche </w:t>
      </w:r>
      <w:r w:rsidR="00927E2F" w:rsidRPr="00927E2F">
        <w:rPr>
          <w:rFonts w:asciiTheme="minorHAnsi" w:hAnsiTheme="minorHAnsi" w:cstheme="minorHAnsi"/>
          <w:i/>
          <w:iCs/>
        </w:rPr>
        <w:t>le nom de l’entreprise</w:t>
      </w:r>
      <w:r w:rsidR="00927E2F" w:rsidRPr="00927E2F">
        <w:rPr>
          <w:rFonts w:asciiTheme="minorHAnsi" w:hAnsiTheme="minorHAnsi" w:cstheme="minorHAnsi"/>
          <w:b w:val="0"/>
          <w:bCs/>
          <w:i/>
          <w:iCs/>
        </w:rPr>
        <w:t xml:space="preserve">, sa </w:t>
      </w:r>
      <w:r w:rsidR="00927E2F" w:rsidRPr="00927E2F">
        <w:rPr>
          <w:rFonts w:asciiTheme="minorHAnsi" w:hAnsiTheme="minorHAnsi" w:cstheme="minorHAnsi"/>
          <w:i/>
          <w:iCs/>
        </w:rPr>
        <w:t>category_code</w:t>
      </w:r>
      <w:r w:rsidR="00927E2F" w:rsidRPr="00927E2F">
        <w:rPr>
          <w:rFonts w:asciiTheme="minorHAnsi" w:hAnsiTheme="minorHAnsi" w:cstheme="minorHAnsi"/>
          <w:b w:val="0"/>
          <w:bCs/>
          <w:i/>
          <w:iCs/>
        </w:rPr>
        <w:t xml:space="preserve"> et le </w:t>
      </w:r>
      <w:r w:rsidR="00927E2F" w:rsidRPr="00927E2F">
        <w:rPr>
          <w:rFonts w:asciiTheme="minorHAnsi" w:hAnsiTheme="minorHAnsi" w:cstheme="minorHAnsi"/>
          <w:i/>
          <w:iCs/>
        </w:rPr>
        <w:t>nombre d’employés</w:t>
      </w:r>
      <w:r w:rsidR="00927E2F" w:rsidRPr="00927E2F">
        <w:rPr>
          <w:rFonts w:asciiTheme="minorHAnsi" w:hAnsiTheme="minorHAnsi" w:cstheme="minorHAnsi"/>
          <w:b w:val="0"/>
          <w:bCs/>
          <w:i/>
          <w:iCs/>
        </w:rPr>
        <w:t>.</w:t>
      </w:r>
    </w:p>
    <w:p w14:paraId="5D8AA3AC" w14:textId="77777777" w:rsidR="00404B27" w:rsidRPr="004416EB" w:rsidRDefault="00404B27" w:rsidP="009C61A7">
      <w:pPr>
        <w:rPr>
          <w:rFonts w:asciiTheme="majorHAnsi" w:hAnsiTheme="majorHAnsi"/>
          <w:b w:val="0"/>
          <w:bCs/>
          <w:color w:val="auto"/>
          <w:szCs w:val="28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C55220" w14:paraId="7BD2E88E" w14:textId="77777777" w:rsidTr="003D0634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BC14A" w14:textId="77777777" w:rsidR="00C55220" w:rsidRPr="00877626" w:rsidRDefault="00C55220" w:rsidP="003D0634">
            <w:pPr>
              <w:pStyle w:val="Titre1"/>
              <w:framePr w:hSpace="0" w:wrap="auto" w:vAnchor="margin" w:hAnchor="text" w:yAlign="inline"/>
              <w:jc w:val="left"/>
            </w:pPr>
            <w:r>
              <w:t>Complex Queries</w:t>
            </w:r>
          </w:p>
        </w:tc>
      </w:tr>
    </w:tbl>
    <w:p w14:paraId="2C11FAB6" w14:textId="62D89865" w:rsidR="00E70A71" w:rsidRDefault="00211214">
      <w:pPr>
        <w:pStyle w:val="Paragraphedeliste"/>
        <w:numPr>
          <w:ilvl w:val="0"/>
          <w:numId w:val="4"/>
        </w:numPr>
        <w:rPr>
          <w:rFonts w:asciiTheme="majorHAnsi" w:hAnsiTheme="majorHAnsi"/>
          <w:color w:val="0189F9" w:themeColor="accent1"/>
          <w:sz w:val="40"/>
          <w:szCs w:val="40"/>
        </w:rPr>
      </w:pPr>
      <w:r w:rsidRPr="00211214">
        <w:rPr>
          <w:rFonts w:asciiTheme="majorHAnsi" w:hAnsiTheme="majorHAnsi"/>
          <w:color w:val="0189F9" w:themeColor="accent1"/>
          <w:sz w:val="40"/>
          <w:szCs w:val="40"/>
        </w:rPr>
        <w:t xml:space="preserve">Get the </w:t>
      </w:r>
      <w:r w:rsidR="007C4C80">
        <w:rPr>
          <w:rFonts w:asciiTheme="majorHAnsi" w:hAnsiTheme="majorHAnsi"/>
          <w:color w:val="0189F9" w:themeColor="accent1"/>
          <w:sz w:val="40"/>
          <w:szCs w:val="40"/>
        </w:rPr>
        <w:t>number of products grouped by companies name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123450EA" w14:textId="242F3E2F" w:rsidR="007C4C80" w:rsidRDefault="00FB376A">
      <w:pPr>
        <w:pStyle w:val="Paragraphedeliste"/>
        <w:numPr>
          <w:ilvl w:val="0"/>
          <w:numId w:val="5"/>
        </w:numPr>
        <w:rPr>
          <w:rFonts w:ascii="Abadi" w:hAnsi="Abadi"/>
          <w:b w:val="0"/>
          <w:bCs/>
          <w:color w:val="auto"/>
          <w:szCs w:val="28"/>
        </w:rPr>
      </w:pPr>
      <w:r w:rsidRPr="00FB376A">
        <w:rPr>
          <w:rFonts w:ascii="Abadi" w:hAnsi="Abadi"/>
          <w:b w:val="0"/>
          <w:bCs/>
          <w:color w:val="auto"/>
          <w:szCs w:val="28"/>
        </w:rPr>
        <w:t>Code :</w:t>
      </w:r>
    </w:p>
    <w:p w14:paraId="4C83A682" w14:textId="77777777" w:rsidR="004416EB" w:rsidRPr="004416EB" w:rsidRDefault="004416EB" w:rsidP="004416EB">
      <w:pPr>
        <w:rPr>
          <w:rFonts w:ascii="Abadi" w:hAnsi="Abadi"/>
          <w:b w:val="0"/>
          <w:bCs/>
          <w:color w:val="auto"/>
          <w:szCs w:val="28"/>
        </w:rPr>
      </w:pPr>
      <w:r w:rsidRPr="004416EB">
        <w:rPr>
          <w:rFonts w:ascii="Abadi" w:hAnsi="Abadi"/>
          <w:b w:val="0"/>
          <w:bCs/>
          <w:color w:val="auto"/>
          <w:szCs w:val="28"/>
        </w:rPr>
        <w:t>MATCH (c:companies)</w:t>
      </w:r>
    </w:p>
    <w:p w14:paraId="7197AB74" w14:textId="77777777" w:rsidR="004416EB" w:rsidRPr="004416EB" w:rsidRDefault="004416EB" w:rsidP="004416EB">
      <w:pPr>
        <w:rPr>
          <w:rFonts w:ascii="Abadi" w:hAnsi="Abadi"/>
          <w:b w:val="0"/>
          <w:bCs/>
          <w:color w:val="auto"/>
          <w:szCs w:val="28"/>
        </w:rPr>
      </w:pPr>
      <w:r w:rsidRPr="004416EB">
        <w:rPr>
          <w:rFonts w:ascii="Abadi" w:hAnsi="Abadi"/>
          <w:b w:val="0"/>
          <w:bCs/>
          <w:color w:val="auto"/>
          <w:szCs w:val="28"/>
        </w:rPr>
        <w:t>WITH c.name as name, c.products as products</w:t>
      </w:r>
    </w:p>
    <w:p w14:paraId="6299865D" w14:textId="77777777" w:rsidR="004416EB" w:rsidRPr="004416EB" w:rsidRDefault="004416EB" w:rsidP="004416EB">
      <w:pPr>
        <w:rPr>
          <w:rFonts w:ascii="Abadi" w:hAnsi="Abadi"/>
          <w:b w:val="0"/>
          <w:bCs/>
          <w:color w:val="auto"/>
          <w:szCs w:val="28"/>
        </w:rPr>
      </w:pPr>
      <w:r w:rsidRPr="004416EB">
        <w:rPr>
          <w:rFonts w:ascii="Abadi" w:hAnsi="Abadi"/>
          <w:b w:val="0"/>
          <w:bCs/>
          <w:color w:val="auto"/>
          <w:szCs w:val="28"/>
        </w:rPr>
        <w:t>UNWIND products as product</w:t>
      </w:r>
    </w:p>
    <w:p w14:paraId="36C47620" w14:textId="77777777" w:rsidR="004416EB" w:rsidRPr="004416EB" w:rsidRDefault="004416EB" w:rsidP="004416EB">
      <w:pPr>
        <w:rPr>
          <w:rFonts w:ascii="Abadi" w:hAnsi="Abadi"/>
          <w:b w:val="0"/>
          <w:bCs/>
          <w:color w:val="auto"/>
          <w:szCs w:val="28"/>
        </w:rPr>
      </w:pPr>
      <w:r w:rsidRPr="004416EB">
        <w:rPr>
          <w:rFonts w:ascii="Abadi" w:hAnsi="Abadi"/>
          <w:b w:val="0"/>
          <w:bCs/>
          <w:color w:val="auto"/>
          <w:szCs w:val="28"/>
        </w:rPr>
        <w:t>WITH name, COUNT(DISTINCT product.name) as total_products</w:t>
      </w:r>
    </w:p>
    <w:p w14:paraId="29F48963" w14:textId="77777777" w:rsidR="004416EB" w:rsidRPr="004416EB" w:rsidRDefault="004416EB" w:rsidP="004416EB">
      <w:pPr>
        <w:rPr>
          <w:rFonts w:ascii="Abadi" w:hAnsi="Abadi"/>
          <w:b w:val="0"/>
          <w:bCs/>
          <w:color w:val="auto"/>
          <w:szCs w:val="28"/>
        </w:rPr>
      </w:pPr>
      <w:r w:rsidRPr="004416EB">
        <w:rPr>
          <w:rFonts w:ascii="Abadi" w:hAnsi="Abadi"/>
          <w:b w:val="0"/>
          <w:bCs/>
          <w:color w:val="auto"/>
          <w:szCs w:val="28"/>
        </w:rPr>
        <w:t>ORDER BY total_products DESC</w:t>
      </w:r>
    </w:p>
    <w:p w14:paraId="254753B0" w14:textId="77777777" w:rsidR="004416EB" w:rsidRPr="004416EB" w:rsidRDefault="004416EB" w:rsidP="004416EB">
      <w:pPr>
        <w:rPr>
          <w:rFonts w:ascii="Abadi" w:hAnsi="Abadi"/>
          <w:b w:val="0"/>
          <w:bCs/>
          <w:color w:val="auto"/>
          <w:szCs w:val="28"/>
        </w:rPr>
      </w:pPr>
      <w:r w:rsidRPr="004416EB">
        <w:rPr>
          <w:rFonts w:ascii="Abadi" w:hAnsi="Abadi"/>
          <w:b w:val="0"/>
          <w:bCs/>
          <w:color w:val="auto"/>
          <w:szCs w:val="28"/>
        </w:rPr>
        <w:t>LIMIT 1</w:t>
      </w:r>
    </w:p>
    <w:p w14:paraId="20C146FA" w14:textId="1FDAFA01" w:rsidR="00FB376A" w:rsidRDefault="004416EB" w:rsidP="00FB376A">
      <w:pPr>
        <w:rPr>
          <w:rFonts w:ascii="Abadi" w:hAnsi="Abadi"/>
          <w:b w:val="0"/>
          <w:bCs/>
          <w:color w:val="auto"/>
          <w:szCs w:val="28"/>
        </w:rPr>
      </w:pPr>
      <w:r w:rsidRPr="004416EB">
        <w:rPr>
          <w:rFonts w:ascii="Abadi" w:hAnsi="Abadi"/>
          <w:b w:val="0"/>
          <w:bCs/>
          <w:color w:val="auto"/>
          <w:szCs w:val="28"/>
        </w:rPr>
        <w:t>RETURN name, total_products</w:t>
      </w:r>
    </w:p>
    <w:p w14:paraId="2EB5B3C8" w14:textId="77777777" w:rsidR="004416EB" w:rsidRPr="00FB376A" w:rsidRDefault="004416EB" w:rsidP="00FB376A">
      <w:pPr>
        <w:rPr>
          <w:rFonts w:ascii="Abadi" w:hAnsi="Abadi"/>
          <w:b w:val="0"/>
          <w:bCs/>
          <w:color w:val="auto"/>
          <w:szCs w:val="28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FB376A" w14:paraId="782C4A0E" w14:textId="77777777" w:rsidTr="0010590D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32FC5" w14:textId="43965816" w:rsidR="00FB376A" w:rsidRPr="00877626" w:rsidRDefault="00FB376A" w:rsidP="0010590D">
            <w:pPr>
              <w:pStyle w:val="Titre1"/>
              <w:framePr w:hSpace="0" w:wrap="auto" w:vAnchor="margin" w:hAnchor="text" w:yAlign="inline"/>
              <w:jc w:val="left"/>
            </w:pPr>
            <w:r>
              <w:t>Complex Queries</w:t>
            </w:r>
          </w:p>
        </w:tc>
      </w:tr>
    </w:tbl>
    <w:p w14:paraId="25462362" w14:textId="750868A7" w:rsidR="0000291E" w:rsidRPr="00BE38F5" w:rsidRDefault="0000291E">
      <w:pPr>
        <w:pStyle w:val="Paragraphedeliste"/>
        <w:numPr>
          <w:ilvl w:val="0"/>
          <w:numId w:val="7"/>
        </w:numPr>
        <w:rPr>
          <w:rFonts w:asciiTheme="majorHAnsi" w:hAnsiTheme="majorHAnsi"/>
          <w:b w:val="0"/>
          <w:bCs/>
          <w:i/>
          <w:iCs/>
          <w:color w:val="0F0F3F" w:themeColor="text1"/>
          <w:szCs w:val="28"/>
        </w:rPr>
      </w:pPr>
      <w:r w:rsidRPr="00BE38F5">
        <w:rPr>
          <w:rFonts w:asciiTheme="minorHAnsi" w:hAnsiTheme="minorHAnsi" w:cstheme="minorHAnsi"/>
          <w:b w:val="0"/>
          <w:bCs/>
          <w:i/>
          <w:iCs/>
          <w:color w:val="0F0F3F" w:themeColor="text1"/>
          <w:szCs w:val="28"/>
        </w:rPr>
        <w:t xml:space="preserve">Ici, on veut afficher le </w:t>
      </w:r>
      <w:r w:rsidR="00C21DA5" w:rsidRPr="00BE38F5">
        <w:rPr>
          <w:rFonts w:asciiTheme="minorHAnsi" w:hAnsiTheme="minorHAnsi" w:cstheme="minorHAnsi"/>
          <w:b w:val="0"/>
          <w:bCs/>
          <w:i/>
          <w:iCs/>
          <w:color w:val="0F0F3F" w:themeColor="text1"/>
          <w:szCs w:val="28"/>
        </w:rPr>
        <w:t>nombre de produits provenant de chacune des entreprises.</w:t>
      </w:r>
    </w:p>
    <w:p w14:paraId="6C518381" w14:textId="0BBEDB13" w:rsidR="007C4C80" w:rsidRPr="007C4C80" w:rsidRDefault="007C4C80" w:rsidP="007C4C80">
      <w:pPr>
        <w:rPr>
          <w:rFonts w:asciiTheme="majorHAnsi" w:hAnsiTheme="majorHAnsi"/>
          <w:b w:val="0"/>
          <w:bCs/>
          <w:i/>
          <w:iCs/>
          <w:color w:val="auto"/>
          <w:szCs w:val="28"/>
        </w:rPr>
      </w:pPr>
    </w:p>
    <w:p w14:paraId="0A2F6FBB" w14:textId="77777777" w:rsidR="006E5BC7" w:rsidRPr="00F351B7" w:rsidRDefault="006E5BC7" w:rsidP="00B17D6D"/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D31BD6" w14:paraId="386C639A" w14:textId="77777777" w:rsidTr="005F750C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1E21E" w14:textId="7B0F072D" w:rsidR="00D31BD6" w:rsidRPr="00877626" w:rsidRDefault="00D31BD6" w:rsidP="005F750C">
            <w:pPr>
              <w:pStyle w:val="Titre1"/>
              <w:framePr w:hSpace="0" w:wrap="auto" w:vAnchor="margin" w:hAnchor="text" w:yAlign="inline"/>
              <w:jc w:val="left"/>
            </w:pPr>
            <w:r>
              <w:lastRenderedPageBreak/>
              <w:t>Hard Queries</w:t>
            </w:r>
          </w:p>
        </w:tc>
      </w:tr>
    </w:tbl>
    <w:p w14:paraId="62A8EE5C" w14:textId="4BB40136" w:rsidR="0032323A" w:rsidRPr="00E70A71" w:rsidRDefault="00513EC0">
      <w:pPr>
        <w:pStyle w:val="Paragraphedeliste"/>
        <w:numPr>
          <w:ilvl w:val="0"/>
          <w:numId w:val="6"/>
        </w:numPr>
        <w:rPr>
          <w:rFonts w:asciiTheme="majorHAnsi" w:hAnsiTheme="majorHAnsi"/>
          <w:color w:val="0189F9" w:themeColor="accent1"/>
          <w:sz w:val="40"/>
          <w:szCs w:val="40"/>
        </w:rPr>
      </w:pPr>
      <w:r>
        <w:rPr>
          <w:rFonts w:asciiTheme="majorHAnsi" w:hAnsiTheme="majorHAnsi"/>
          <w:color w:val="0189F9" w:themeColor="accent1"/>
          <w:sz w:val="40"/>
          <w:szCs w:val="40"/>
        </w:rPr>
        <w:t xml:space="preserve">Get the </w:t>
      </w:r>
      <w:r w:rsidRPr="00513EC0">
        <w:rPr>
          <w:rFonts w:asciiTheme="majorHAnsi" w:hAnsiTheme="majorHAnsi"/>
          <w:color w:val="0189F9" w:themeColor="accent1"/>
          <w:sz w:val="40"/>
          <w:szCs w:val="40"/>
        </w:rPr>
        <w:t>total amount of money raised by companies founded in each year</w:t>
      </w:r>
      <w:r w:rsidR="00EF3E49">
        <w:t xml:space="preserve"> </w:t>
      </w:r>
      <w:r w:rsidR="0032323A">
        <w:rPr>
          <w:rFonts w:asciiTheme="majorHAnsi" w:hAnsiTheme="majorHAnsi"/>
          <w:color w:val="0189F9" w:themeColor="accent1"/>
          <w:sz w:val="40"/>
          <w:szCs w:val="40"/>
        </w:rPr>
        <w:t>:</w:t>
      </w:r>
    </w:p>
    <w:p w14:paraId="68440786" w14:textId="20848999" w:rsidR="00513EC0" w:rsidRPr="00EF3E49" w:rsidRDefault="00EF3E49">
      <w:pPr>
        <w:pStyle w:val="Paragraphedeliste"/>
        <w:numPr>
          <w:ilvl w:val="0"/>
          <w:numId w:val="5"/>
        </w:numPr>
        <w:rPr>
          <w:rFonts w:ascii="Abadi" w:hAnsi="Abadi" w:cstheme="minorHAnsi"/>
          <w:b w:val="0"/>
          <w:bCs/>
          <w:i/>
          <w:iCs/>
          <w:color w:val="000000"/>
          <w:szCs w:val="28"/>
          <w:shd w:val="clear" w:color="auto" w:fill="FFFFFF"/>
        </w:rPr>
      </w:pPr>
      <w:r>
        <w:rPr>
          <w:rFonts w:ascii="Abadi" w:hAnsi="Abadi"/>
          <w:b w:val="0"/>
          <w:bCs/>
          <w:color w:val="auto"/>
          <w:szCs w:val="28"/>
        </w:rPr>
        <w:t>Code :</w:t>
      </w:r>
    </w:p>
    <w:p w14:paraId="6B4237C6" w14:textId="77777777" w:rsidR="009E6362" w:rsidRPr="009E6362" w:rsidRDefault="009E6362" w:rsidP="009E6362">
      <w:pPr>
        <w:rPr>
          <w:rStyle w:val="normaltextrun"/>
          <w:rFonts w:ascii="Abadi" w:hAnsi="Abadi" w:cstheme="minorHAnsi"/>
          <w:b w:val="0"/>
          <w:bCs/>
          <w:color w:val="000000"/>
          <w:szCs w:val="28"/>
          <w:shd w:val="clear" w:color="auto" w:fill="FFFFFF"/>
        </w:rPr>
      </w:pPr>
      <w:r w:rsidRPr="009E6362">
        <w:rPr>
          <w:rStyle w:val="normaltextrun"/>
          <w:rFonts w:ascii="Abadi" w:hAnsi="Abadi" w:cstheme="minorHAnsi"/>
          <w:b w:val="0"/>
          <w:bCs/>
          <w:color w:val="000000"/>
          <w:szCs w:val="28"/>
          <w:shd w:val="clear" w:color="auto" w:fill="FFFFFF"/>
        </w:rPr>
        <w:t>MATCH (c:companies)</w:t>
      </w:r>
    </w:p>
    <w:p w14:paraId="6662A927" w14:textId="77777777" w:rsidR="009E6362" w:rsidRPr="009E6362" w:rsidRDefault="009E6362" w:rsidP="009E6362">
      <w:pPr>
        <w:rPr>
          <w:rStyle w:val="normaltextrun"/>
          <w:rFonts w:ascii="Abadi" w:hAnsi="Abadi" w:cstheme="minorHAnsi"/>
          <w:b w:val="0"/>
          <w:bCs/>
          <w:color w:val="000000"/>
          <w:szCs w:val="28"/>
          <w:shd w:val="clear" w:color="auto" w:fill="FFFFFF"/>
        </w:rPr>
      </w:pPr>
      <w:r w:rsidRPr="009E6362">
        <w:rPr>
          <w:rStyle w:val="normaltextrun"/>
          <w:rFonts w:ascii="Abadi" w:hAnsi="Abadi" w:cstheme="minorHAnsi"/>
          <w:b w:val="0"/>
          <w:bCs/>
          <w:color w:val="000000"/>
          <w:szCs w:val="28"/>
          <w:shd w:val="clear" w:color="auto" w:fill="FFFFFF"/>
        </w:rPr>
        <w:t>WITH c.founded_year as founded_year, c.funding_rounds as funding_rounds</w:t>
      </w:r>
    </w:p>
    <w:p w14:paraId="720031AE" w14:textId="77777777" w:rsidR="009E6362" w:rsidRPr="009E6362" w:rsidRDefault="009E6362" w:rsidP="009E6362">
      <w:pPr>
        <w:rPr>
          <w:rStyle w:val="normaltextrun"/>
          <w:rFonts w:ascii="Abadi" w:hAnsi="Abadi" w:cstheme="minorHAnsi"/>
          <w:b w:val="0"/>
          <w:bCs/>
          <w:color w:val="000000"/>
          <w:szCs w:val="28"/>
          <w:shd w:val="clear" w:color="auto" w:fill="FFFFFF"/>
        </w:rPr>
      </w:pPr>
      <w:r w:rsidRPr="009E6362">
        <w:rPr>
          <w:rStyle w:val="normaltextrun"/>
          <w:rFonts w:ascii="Abadi" w:hAnsi="Abadi" w:cstheme="minorHAnsi"/>
          <w:b w:val="0"/>
          <w:bCs/>
          <w:color w:val="000000"/>
          <w:szCs w:val="28"/>
          <w:shd w:val="clear" w:color="auto" w:fill="FFFFFF"/>
        </w:rPr>
        <w:t>UNWIND funding_rounds as round</w:t>
      </w:r>
    </w:p>
    <w:p w14:paraId="0C7ECB5D" w14:textId="77777777" w:rsidR="009E6362" w:rsidRPr="009E6362" w:rsidRDefault="009E6362" w:rsidP="009E6362">
      <w:pPr>
        <w:rPr>
          <w:rStyle w:val="normaltextrun"/>
          <w:rFonts w:ascii="Abadi" w:hAnsi="Abadi" w:cstheme="minorHAnsi"/>
          <w:b w:val="0"/>
          <w:bCs/>
          <w:color w:val="000000"/>
          <w:szCs w:val="28"/>
          <w:shd w:val="clear" w:color="auto" w:fill="FFFFFF"/>
        </w:rPr>
      </w:pPr>
      <w:r w:rsidRPr="009E6362">
        <w:rPr>
          <w:rStyle w:val="normaltextrun"/>
          <w:rFonts w:ascii="Abadi" w:hAnsi="Abadi" w:cstheme="minorHAnsi"/>
          <w:b w:val="0"/>
          <w:bCs/>
          <w:color w:val="000000"/>
          <w:szCs w:val="28"/>
          <w:shd w:val="clear" w:color="auto" w:fill="FFFFFF"/>
        </w:rPr>
        <w:t>WITH founded_year, SUM(round.raised_amount) as total_raised</w:t>
      </w:r>
    </w:p>
    <w:p w14:paraId="774C58AB" w14:textId="77777777" w:rsidR="009E6362" w:rsidRPr="009E6362" w:rsidRDefault="009E6362" w:rsidP="009E6362">
      <w:pPr>
        <w:rPr>
          <w:rStyle w:val="normaltextrun"/>
          <w:rFonts w:ascii="Abadi" w:hAnsi="Abadi" w:cstheme="minorHAnsi"/>
          <w:b w:val="0"/>
          <w:bCs/>
          <w:color w:val="000000"/>
          <w:szCs w:val="28"/>
          <w:shd w:val="clear" w:color="auto" w:fill="FFFFFF"/>
        </w:rPr>
      </w:pPr>
      <w:r w:rsidRPr="009E6362">
        <w:rPr>
          <w:rStyle w:val="normaltextrun"/>
          <w:rFonts w:ascii="Abadi" w:hAnsi="Abadi" w:cstheme="minorHAnsi"/>
          <w:b w:val="0"/>
          <w:bCs/>
          <w:color w:val="000000"/>
          <w:szCs w:val="28"/>
          <w:shd w:val="clear" w:color="auto" w:fill="FFFFFF"/>
        </w:rPr>
        <w:t>ORDER BY founded_year ASC</w:t>
      </w:r>
    </w:p>
    <w:p w14:paraId="46F28691" w14:textId="77777777" w:rsidR="009E6362" w:rsidRPr="009E6362" w:rsidRDefault="009E6362" w:rsidP="009E6362">
      <w:pPr>
        <w:rPr>
          <w:rStyle w:val="normaltextrun"/>
          <w:rFonts w:ascii="Abadi" w:hAnsi="Abadi" w:cstheme="minorHAnsi"/>
          <w:b w:val="0"/>
          <w:bCs/>
          <w:color w:val="000000"/>
          <w:szCs w:val="28"/>
          <w:shd w:val="clear" w:color="auto" w:fill="FFFFFF"/>
        </w:rPr>
      </w:pPr>
      <w:r w:rsidRPr="009E6362">
        <w:rPr>
          <w:rStyle w:val="normaltextrun"/>
          <w:rFonts w:ascii="Abadi" w:hAnsi="Abadi" w:cstheme="minorHAnsi"/>
          <w:b w:val="0"/>
          <w:bCs/>
          <w:color w:val="000000"/>
          <w:szCs w:val="28"/>
          <w:shd w:val="clear" w:color="auto" w:fill="FFFFFF"/>
        </w:rPr>
        <w:t>LIMIT 1</w:t>
      </w:r>
    </w:p>
    <w:p w14:paraId="56BAD8E7" w14:textId="6121389F" w:rsidR="00EF3E49" w:rsidRDefault="009E6362" w:rsidP="009E6362">
      <w:pPr>
        <w:rPr>
          <w:rStyle w:val="normaltextrun"/>
          <w:rFonts w:ascii="Abadi" w:hAnsi="Abadi" w:cstheme="minorHAnsi"/>
          <w:b w:val="0"/>
          <w:bCs/>
          <w:color w:val="000000"/>
          <w:szCs w:val="28"/>
          <w:shd w:val="clear" w:color="auto" w:fill="FFFFFF"/>
        </w:rPr>
      </w:pPr>
      <w:r w:rsidRPr="009E6362">
        <w:rPr>
          <w:rStyle w:val="normaltextrun"/>
          <w:rFonts w:ascii="Abadi" w:hAnsi="Abadi" w:cstheme="minorHAnsi"/>
          <w:b w:val="0"/>
          <w:bCs/>
          <w:color w:val="000000"/>
          <w:szCs w:val="28"/>
          <w:shd w:val="clear" w:color="auto" w:fill="FFFFFF"/>
        </w:rPr>
        <w:t>RETURN founded_year, total_raised</w:t>
      </w:r>
    </w:p>
    <w:p w14:paraId="58171D42" w14:textId="77777777" w:rsidR="009D65CF" w:rsidRPr="00EF3E49" w:rsidRDefault="009D65CF" w:rsidP="00EF3E49">
      <w:pPr>
        <w:rPr>
          <w:rStyle w:val="normaltextrun"/>
          <w:rFonts w:ascii="Abadi" w:hAnsi="Abadi" w:cstheme="minorHAnsi"/>
          <w:b w:val="0"/>
          <w:bCs/>
          <w:color w:val="000000"/>
          <w:szCs w:val="28"/>
          <w:shd w:val="clear" w:color="auto" w:fill="FFFFFF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EE397C" w14:paraId="3A6244F4" w14:textId="77777777" w:rsidTr="00EB1954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46060" w14:textId="77777777" w:rsidR="00EE397C" w:rsidRPr="00877626" w:rsidRDefault="00EE397C" w:rsidP="00EB1954">
            <w:pPr>
              <w:pStyle w:val="Titre1"/>
              <w:framePr w:hSpace="0" w:wrap="auto" w:vAnchor="margin" w:hAnchor="text" w:yAlign="inline"/>
              <w:jc w:val="left"/>
            </w:pPr>
            <w:r>
              <w:t>Hard Queries</w:t>
            </w:r>
          </w:p>
        </w:tc>
      </w:tr>
    </w:tbl>
    <w:p w14:paraId="646EA7CD" w14:textId="23B3A3A1" w:rsidR="0062668F" w:rsidRPr="009D65CF" w:rsidRDefault="008F072C">
      <w:pPr>
        <w:pStyle w:val="Paragraphedeliste"/>
        <w:numPr>
          <w:ilvl w:val="0"/>
          <w:numId w:val="13"/>
        </w:numPr>
        <w:rPr>
          <w:rStyle w:val="normaltextrun"/>
          <w:rFonts w:asciiTheme="minorHAnsi" w:hAnsiTheme="minorHAnsi" w:cstheme="minorHAnsi"/>
          <w:b w:val="0"/>
          <w:bCs/>
          <w:i/>
          <w:iCs/>
          <w:color w:val="000000"/>
          <w:szCs w:val="28"/>
          <w:shd w:val="clear" w:color="auto" w:fill="FFFFFF"/>
        </w:rPr>
      </w:pPr>
      <w:r w:rsidRPr="00513EC0">
        <w:rPr>
          <w:rStyle w:val="normaltextrun"/>
          <w:rFonts w:asciiTheme="minorHAnsi" w:hAnsiTheme="minorHAnsi" w:cstheme="minorHAnsi"/>
          <w:b w:val="0"/>
          <w:bCs/>
          <w:i/>
          <w:iCs/>
          <w:color w:val="000000"/>
          <w:szCs w:val="28"/>
          <w:shd w:val="clear" w:color="auto" w:fill="FFFFFF"/>
        </w:rPr>
        <w:t xml:space="preserve">Ici, on cherche à </w:t>
      </w:r>
      <w:r w:rsidR="008B5AE5">
        <w:rPr>
          <w:rStyle w:val="normaltextrun"/>
          <w:rFonts w:asciiTheme="minorHAnsi" w:hAnsiTheme="minorHAnsi" w:cstheme="minorHAnsi"/>
          <w:b w:val="0"/>
          <w:bCs/>
          <w:i/>
          <w:iCs/>
          <w:color w:val="000000"/>
          <w:szCs w:val="28"/>
          <w:shd w:val="clear" w:color="auto" w:fill="FFFFFF"/>
        </w:rPr>
        <w:t>obtenir</w:t>
      </w:r>
      <w:r w:rsidR="008B5AE5" w:rsidRPr="008B5AE5">
        <w:rPr>
          <w:rStyle w:val="normaltextrun"/>
          <w:rFonts w:asciiTheme="minorHAnsi" w:hAnsiTheme="minorHAnsi" w:cstheme="minorHAnsi"/>
          <w:b w:val="0"/>
          <w:bCs/>
          <w:i/>
          <w:iCs/>
          <w:color w:val="000000"/>
          <w:szCs w:val="28"/>
          <w:shd w:val="clear" w:color="auto" w:fill="FFFFFF"/>
        </w:rPr>
        <w:t xml:space="preserve"> le montant total d'argent collecté par les entreprises fondées chaque année, trié par ordre décroissant du montant total collecté.</w:t>
      </w:r>
    </w:p>
    <w:sectPr w:rsidR="0062668F" w:rsidRPr="009D65CF" w:rsidSect="0051019E">
      <w:headerReference w:type="even" r:id="rId17"/>
      <w:headerReference w:type="default" r:id="rId18"/>
      <w:footerReference w:type="even" r:id="rId19"/>
      <w:pgSz w:w="11906" w:h="16838" w:code="9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5019" w14:textId="77777777" w:rsidR="001E7CD2" w:rsidRDefault="001E7CD2" w:rsidP="007057F4">
      <w:r>
        <w:separator/>
      </w:r>
    </w:p>
  </w:endnote>
  <w:endnote w:type="continuationSeparator" w:id="0">
    <w:p w14:paraId="6C79DF6D" w14:textId="77777777" w:rsidR="001E7CD2" w:rsidRDefault="001E7CD2" w:rsidP="0070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B34F" w14:textId="77777777" w:rsidR="00136006" w:rsidRDefault="00000000" w:rsidP="007057F4">
    <w:pPr>
      <w:pStyle w:val="Pieddepage"/>
    </w:pPr>
    <w:sdt>
      <w:sdtPr>
        <w:rPr>
          <w:rFonts w:asciiTheme="majorHAnsi" w:eastAsiaTheme="majorEastAsia" w:hAnsiTheme="majorHAnsi" w:cstheme="majorBidi"/>
        </w:rPr>
        <w:id w:val="306900621"/>
        <w:placeholder>
          <w:docPart w:val="3DBDB375B90E437987A3CCFF4FC62468"/>
        </w:placeholder>
        <w:temporary/>
        <w:showingPlcHdr/>
      </w:sdtPr>
      <w:sdtContent>
        <w:r w:rsidR="006A731D">
          <w:rPr>
            <w:lang w:bidi="fr-FR"/>
          </w:rPr>
          <w:t>Entrez le titre du chapitre (niveau 1)</w:t>
        </w:r>
      </w:sdtContent>
    </w:sdt>
    <w:r w:rsidR="0049185C">
      <w:rPr>
        <w:rFonts w:asciiTheme="majorHAnsi" w:eastAsiaTheme="majorEastAsia" w:hAnsiTheme="majorHAnsi" w:cstheme="majorBidi"/>
        <w:lang w:bidi="fr-FR"/>
      </w:rPr>
      <w:ptab w:relativeTo="margin" w:alignment="right" w:leader="none"/>
    </w:r>
    <w:r w:rsidR="0049185C">
      <w:rPr>
        <w:rFonts w:asciiTheme="majorHAnsi" w:eastAsiaTheme="majorEastAsia" w:hAnsiTheme="majorHAnsi" w:cstheme="majorBidi"/>
        <w:lang w:bidi="fr-FR"/>
      </w:rPr>
      <w:t xml:space="preserve">Page </w:t>
    </w:r>
    <w:r w:rsidR="0049185C">
      <w:rPr>
        <w:lang w:bidi="fr-FR"/>
      </w:rPr>
      <w:fldChar w:fldCharType="begin"/>
    </w:r>
    <w:r w:rsidR="0049185C">
      <w:rPr>
        <w:lang w:bidi="fr-FR"/>
      </w:rPr>
      <w:instrText xml:space="preserve"> PAGE   \* MERGEFORMAT </w:instrText>
    </w:r>
    <w:r w:rsidR="0049185C">
      <w:rPr>
        <w:lang w:bidi="fr-FR"/>
      </w:rPr>
      <w:fldChar w:fldCharType="separate"/>
    </w:r>
    <w:r w:rsidR="0049185C">
      <w:rPr>
        <w:rFonts w:asciiTheme="majorHAnsi" w:eastAsiaTheme="majorEastAsia" w:hAnsiTheme="majorHAnsi" w:cstheme="majorBidi"/>
        <w:noProof/>
        <w:lang w:bidi="fr-FR"/>
      </w:rPr>
      <w:t>4</w:t>
    </w:r>
    <w:r w:rsidR="0049185C">
      <w:rPr>
        <w:rFonts w:asciiTheme="majorHAnsi" w:eastAsiaTheme="majorEastAsia" w:hAnsiTheme="majorHAnsi" w:cstheme="majorBidi"/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071DA" w14:textId="77777777" w:rsidR="001E7CD2" w:rsidRDefault="001E7CD2" w:rsidP="007057F4">
      <w:r>
        <w:separator/>
      </w:r>
    </w:p>
  </w:footnote>
  <w:footnote w:type="continuationSeparator" w:id="0">
    <w:p w14:paraId="69CA406F" w14:textId="77777777" w:rsidR="001E7CD2" w:rsidRDefault="001E7CD2" w:rsidP="00705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490F" w14:textId="77777777" w:rsidR="00136006" w:rsidRDefault="0049185C" w:rsidP="007057F4">
    <w:pPr>
      <w:pStyle w:val="En-tte"/>
    </w:pPr>
    <w:r>
      <w:rPr>
        <w:lang w:bidi="fr-FR"/>
      </w:rPr>
      <w:t>Plan marketing d’Adventure Works</w:t>
    </w:r>
  </w:p>
  <w:p w14:paraId="086D89D6" w14:textId="77777777" w:rsidR="00136006" w:rsidRDefault="00136006" w:rsidP="007057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0"/>
    </w:tblGrid>
    <w:tr w:rsidR="007057F4" w14:paraId="0E979BB2" w14:textId="77777777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14:paraId="53E18AD3" w14:textId="77777777" w:rsidR="007057F4" w:rsidRDefault="004F2231" w:rsidP="007057F4">
          <w:pPr>
            <w:pStyle w:val="En-tte"/>
          </w:pPr>
          <w:r>
            <w:rPr>
              <w:noProof/>
              <w:lang w:bidi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2E99807" wp14:editId="767A02CE">
                    <wp:simplePos x="0" y="0"/>
                    <wp:positionH relativeFrom="column">
                      <wp:posOffset>7118161</wp:posOffset>
                    </wp:positionH>
                    <wp:positionV relativeFrom="paragraph">
                      <wp:posOffset>242518</wp:posOffset>
                    </wp:positionV>
                    <wp:extent cx="778476" cy="298483"/>
                    <wp:effectExtent l="0" t="0" r="0" b="6350"/>
                    <wp:wrapNone/>
                    <wp:docPr id="21" name="Zone de texte 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8476" cy="298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6D9743" w14:textId="77777777"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  <w:r w:rsidRPr="004F2231">
                                  <w:rPr>
                                    <w:sz w:val="32"/>
                                    <w:szCs w:val="32"/>
                                    <w:lang w:bidi="fr-FR"/>
                                  </w:rPr>
                                  <w:fldChar w:fldCharType="begin"/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fr-FR"/>
                                  </w:rPr>
                                  <w:instrText xml:space="preserve"> PAGE  \* Arabic  \* MERGEFORMAT </w:instrText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fr-FR"/>
                                  </w:rPr>
                                  <w:fldChar w:fldCharType="separate"/>
                                </w:r>
                                <w:r w:rsidR="00F63939">
                                  <w:rPr>
                                    <w:noProof/>
                                    <w:sz w:val="32"/>
                                    <w:szCs w:val="32"/>
                                    <w:lang w:bidi="fr-FR"/>
                                  </w:rPr>
                                  <w:t>1</w:t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fr-FR"/>
                                  </w:rPr>
                                  <w:fldChar w:fldCharType="end"/>
                                </w:r>
                              </w:p>
                              <w:p w14:paraId="3450A388" w14:textId="77777777"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2E998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 21" o:spid="_x0000_s1029" type="#_x0000_t202" style="position:absolute;left:0;text-align:left;margin-left:560.5pt;margin-top:19.1pt;width:61.3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" filled="f" stroked="f" strokeweight=".5pt">
                    <v:textbox>
                      <w:txbxContent>
                        <w:p w14:paraId="116D9743" w14:textId="77777777"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  <w:r w:rsidRPr="004F2231">
                            <w:rPr>
                              <w:sz w:val="32"/>
                              <w:szCs w:val="32"/>
                              <w:lang w:bidi="fr-FR"/>
                            </w:rPr>
                            <w:fldChar w:fldCharType="begin"/>
                          </w:r>
                          <w:r w:rsidRPr="004F2231">
                            <w:rPr>
                              <w:sz w:val="32"/>
                              <w:szCs w:val="32"/>
                              <w:lang w:bidi="fr-FR"/>
                            </w:rPr>
                            <w:instrText xml:space="preserve"> PAGE  \* Arabic  \* MERGEFORMAT </w:instrText>
                          </w:r>
                          <w:r w:rsidRPr="004F2231">
                            <w:rPr>
                              <w:sz w:val="32"/>
                              <w:szCs w:val="32"/>
                              <w:lang w:bidi="fr-FR"/>
                            </w:rPr>
                            <w:fldChar w:fldCharType="separate"/>
                          </w:r>
                          <w:r w:rsidR="00F63939">
                            <w:rPr>
                              <w:noProof/>
                              <w:sz w:val="32"/>
                              <w:szCs w:val="32"/>
                              <w:lang w:bidi="fr-FR"/>
                            </w:rPr>
                            <w:t>1</w:t>
                          </w:r>
                          <w:r w:rsidRPr="004F2231">
                            <w:rPr>
                              <w:sz w:val="32"/>
                              <w:szCs w:val="32"/>
                              <w:lang w:bidi="fr-FR"/>
                            </w:rPr>
                            <w:fldChar w:fldCharType="end"/>
                          </w:r>
                        </w:p>
                        <w:p w14:paraId="3450A388" w14:textId="77777777"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057F4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41CA96DE" wp14:editId="140A8A35">
                    <wp:extent cx="8035162" cy="1540990"/>
                    <wp:effectExtent l="0" t="0" r="4445" b="2540"/>
                    <wp:docPr id="20" name="Groupe 20" descr="rectangle coloré pour le titr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35162" cy="1540990"/>
                              <a:chOff x="0" y="0"/>
                              <a:chExt cx="7884949" cy="1512570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Graphisme 14" descr="rectangle coloré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7708"/>
                                <a:ext cx="4250690" cy="974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rectangle coloré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96DAC541-7B7A-43D3-8B79-37D633B846F1}">
                                    <asvg:svgBlip xmlns:asvg="http://schemas.microsoft.com/office/drawing/2016/SVG/main" r:embed="rId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59891" y="0"/>
                                <a:ext cx="1050290" cy="15125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Graphisme 19" descr="rectangle gri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24859" y="0"/>
                                <a:ext cx="3260090" cy="802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C51B0F" id="Groupe 20" o:spid="_x0000_s1026" alt="rectangle coloré pour le titre" style="width:632.7pt;height:121.35pt;mso-position-horizontal-relative:char;mso-position-vertical-relative:line" coordsize="78849,151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 14" o:spid="_x0000_s1027" type="#_x0000_t75" alt="rectangle coloré" style="position:absolute;top:1977;width:42506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">
                      <v:imagedata r:id="rId7" o:title="rectangle coloré"/>
                    </v:shape>
                    <v:shape id="Graphisme 16" o:spid="_x0000_s1028" type="#_x0000_t75" alt="rectangle coloré" style="position:absolute;left:34598;width:10503;height:15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">
                      <v:imagedata r:id="rId8" o:title="rectangle coloré"/>
                    </v:shape>
                    <v:shape id="Graphisme 19" o:spid="_x0000_s1029" type="#_x0000_t75" alt="rectangle gris" style="position:absolute;left:46248;width:32601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">
                      <v:imagedata r:id="rId9" o:title="rectangle gris"/>
                    </v:shape>
                    <w10:anchorlock/>
                  </v:group>
                </w:pict>
              </mc:Fallback>
            </mc:AlternateContent>
          </w:r>
        </w:p>
      </w:tc>
    </w:tr>
  </w:tbl>
  <w:p w14:paraId="693CA360" w14:textId="77777777" w:rsidR="007057F4" w:rsidRDefault="007057F4" w:rsidP="007057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3B2B"/>
    <w:multiLevelType w:val="hybridMultilevel"/>
    <w:tmpl w:val="3EB289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2549"/>
    <w:multiLevelType w:val="hybridMultilevel"/>
    <w:tmpl w:val="D7A2F62E"/>
    <w:lvl w:ilvl="0" w:tplc="78FCEA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31A20"/>
    <w:multiLevelType w:val="hybridMultilevel"/>
    <w:tmpl w:val="78D2850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73F32"/>
    <w:multiLevelType w:val="hybridMultilevel"/>
    <w:tmpl w:val="D7A2F62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04522"/>
    <w:multiLevelType w:val="hybridMultilevel"/>
    <w:tmpl w:val="B664AE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30E24"/>
    <w:multiLevelType w:val="hybridMultilevel"/>
    <w:tmpl w:val="A62E9DF8"/>
    <w:lvl w:ilvl="0" w:tplc="22022BD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189F9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240E5"/>
    <w:multiLevelType w:val="hybridMultilevel"/>
    <w:tmpl w:val="DCFEADB2"/>
    <w:lvl w:ilvl="0" w:tplc="21E6E29E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4D43C1"/>
    <w:multiLevelType w:val="hybridMultilevel"/>
    <w:tmpl w:val="7090C8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C6119"/>
    <w:multiLevelType w:val="hybridMultilevel"/>
    <w:tmpl w:val="7B12D5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01CA1"/>
    <w:multiLevelType w:val="hybridMultilevel"/>
    <w:tmpl w:val="C0ECAD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56053"/>
    <w:multiLevelType w:val="hybridMultilevel"/>
    <w:tmpl w:val="A9187A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B27B2"/>
    <w:multiLevelType w:val="hybridMultilevel"/>
    <w:tmpl w:val="0562F2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532A7"/>
    <w:multiLevelType w:val="hybridMultilevel"/>
    <w:tmpl w:val="C0423D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D66B3"/>
    <w:multiLevelType w:val="hybridMultilevel"/>
    <w:tmpl w:val="96665C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C0104"/>
    <w:multiLevelType w:val="multilevel"/>
    <w:tmpl w:val="C37E5FF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651402213">
    <w:abstractNumId w:val="14"/>
  </w:num>
  <w:num w:numId="2" w16cid:durableId="1073551776">
    <w:abstractNumId w:val="6"/>
  </w:num>
  <w:num w:numId="3" w16cid:durableId="1576284406">
    <w:abstractNumId w:val="5"/>
  </w:num>
  <w:num w:numId="4" w16cid:durableId="331103707">
    <w:abstractNumId w:val="1"/>
  </w:num>
  <w:num w:numId="5" w16cid:durableId="658073763">
    <w:abstractNumId w:val="13"/>
  </w:num>
  <w:num w:numId="6" w16cid:durableId="348263853">
    <w:abstractNumId w:val="3"/>
  </w:num>
  <w:num w:numId="7" w16cid:durableId="1077364886">
    <w:abstractNumId w:val="7"/>
  </w:num>
  <w:num w:numId="8" w16cid:durableId="393700946">
    <w:abstractNumId w:val="2"/>
  </w:num>
  <w:num w:numId="9" w16cid:durableId="131100248">
    <w:abstractNumId w:val="11"/>
  </w:num>
  <w:num w:numId="10" w16cid:durableId="888613622">
    <w:abstractNumId w:val="4"/>
  </w:num>
  <w:num w:numId="11" w16cid:durableId="1851751854">
    <w:abstractNumId w:val="10"/>
  </w:num>
  <w:num w:numId="12" w16cid:durableId="2030374027">
    <w:abstractNumId w:val="9"/>
  </w:num>
  <w:num w:numId="13" w16cid:durableId="1782647780">
    <w:abstractNumId w:val="12"/>
  </w:num>
  <w:num w:numId="14" w16cid:durableId="1216814852">
    <w:abstractNumId w:val="0"/>
  </w:num>
  <w:num w:numId="15" w16cid:durableId="11475889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BC"/>
    <w:rsid w:val="0000291E"/>
    <w:rsid w:val="000174F2"/>
    <w:rsid w:val="000371B5"/>
    <w:rsid w:val="00067C92"/>
    <w:rsid w:val="000769D8"/>
    <w:rsid w:val="00090347"/>
    <w:rsid w:val="0009787F"/>
    <w:rsid w:val="000E7774"/>
    <w:rsid w:val="000F7317"/>
    <w:rsid w:val="00121733"/>
    <w:rsid w:val="00136006"/>
    <w:rsid w:val="001449EC"/>
    <w:rsid w:val="00146CD2"/>
    <w:rsid w:val="00151DAA"/>
    <w:rsid w:val="00153319"/>
    <w:rsid w:val="0015415C"/>
    <w:rsid w:val="001670A7"/>
    <w:rsid w:val="00185872"/>
    <w:rsid w:val="00192CA1"/>
    <w:rsid w:val="001B361F"/>
    <w:rsid w:val="001B5F01"/>
    <w:rsid w:val="001C070B"/>
    <w:rsid w:val="001C1C0D"/>
    <w:rsid w:val="001D0AD3"/>
    <w:rsid w:val="001D10D5"/>
    <w:rsid w:val="001E4183"/>
    <w:rsid w:val="001E7CD2"/>
    <w:rsid w:val="001F0AF0"/>
    <w:rsid w:val="00211214"/>
    <w:rsid w:val="002178B9"/>
    <w:rsid w:val="00234BF9"/>
    <w:rsid w:val="002361F1"/>
    <w:rsid w:val="00246296"/>
    <w:rsid w:val="00250671"/>
    <w:rsid w:val="00262B66"/>
    <w:rsid w:val="002754D5"/>
    <w:rsid w:val="00277FDF"/>
    <w:rsid w:val="00281528"/>
    <w:rsid w:val="00290ED8"/>
    <w:rsid w:val="00291712"/>
    <w:rsid w:val="00294194"/>
    <w:rsid w:val="002A17B2"/>
    <w:rsid w:val="002A2D93"/>
    <w:rsid w:val="002E0194"/>
    <w:rsid w:val="002E11CD"/>
    <w:rsid w:val="002F7B0A"/>
    <w:rsid w:val="00303A32"/>
    <w:rsid w:val="00303EF8"/>
    <w:rsid w:val="00306FA9"/>
    <w:rsid w:val="00317296"/>
    <w:rsid w:val="00317C9A"/>
    <w:rsid w:val="0032013D"/>
    <w:rsid w:val="0032174F"/>
    <w:rsid w:val="0032323A"/>
    <w:rsid w:val="003311CD"/>
    <w:rsid w:val="00347151"/>
    <w:rsid w:val="00356232"/>
    <w:rsid w:val="0035645D"/>
    <w:rsid w:val="00357D0A"/>
    <w:rsid w:val="003620E2"/>
    <w:rsid w:val="00374184"/>
    <w:rsid w:val="00385D06"/>
    <w:rsid w:val="0039786D"/>
    <w:rsid w:val="003A3081"/>
    <w:rsid w:val="003A598F"/>
    <w:rsid w:val="003D149C"/>
    <w:rsid w:val="003E52F5"/>
    <w:rsid w:val="003F5051"/>
    <w:rsid w:val="003F616B"/>
    <w:rsid w:val="00404B27"/>
    <w:rsid w:val="004152DE"/>
    <w:rsid w:val="00420DF5"/>
    <w:rsid w:val="00432962"/>
    <w:rsid w:val="004371B6"/>
    <w:rsid w:val="00440D79"/>
    <w:rsid w:val="004416EB"/>
    <w:rsid w:val="00444C7B"/>
    <w:rsid w:val="00453524"/>
    <w:rsid w:val="00460790"/>
    <w:rsid w:val="00464536"/>
    <w:rsid w:val="00471648"/>
    <w:rsid w:val="0048718B"/>
    <w:rsid w:val="0049185C"/>
    <w:rsid w:val="004955EF"/>
    <w:rsid w:val="004959AA"/>
    <w:rsid w:val="004A6479"/>
    <w:rsid w:val="004B5FD6"/>
    <w:rsid w:val="004C375E"/>
    <w:rsid w:val="004C6659"/>
    <w:rsid w:val="004D38F0"/>
    <w:rsid w:val="004F2231"/>
    <w:rsid w:val="005005A1"/>
    <w:rsid w:val="00502C67"/>
    <w:rsid w:val="00506510"/>
    <w:rsid w:val="0051019E"/>
    <w:rsid w:val="005112D1"/>
    <w:rsid w:val="00511BC3"/>
    <w:rsid w:val="00513EC0"/>
    <w:rsid w:val="00522BA1"/>
    <w:rsid w:val="005357F5"/>
    <w:rsid w:val="005420BC"/>
    <w:rsid w:val="005431D5"/>
    <w:rsid w:val="00544B68"/>
    <w:rsid w:val="0055035B"/>
    <w:rsid w:val="00550A28"/>
    <w:rsid w:val="0056242A"/>
    <w:rsid w:val="005858F5"/>
    <w:rsid w:val="005B7C19"/>
    <w:rsid w:val="005C3643"/>
    <w:rsid w:val="005D4F6E"/>
    <w:rsid w:val="005F1245"/>
    <w:rsid w:val="005F5B76"/>
    <w:rsid w:val="0062668F"/>
    <w:rsid w:val="006358D0"/>
    <w:rsid w:val="00646796"/>
    <w:rsid w:val="00661E3C"/>
    <w:rsid w:val="006774CF"/>
    <w:rsid w:val="0068500D"/>
    <w:rsid w:val="006936EC"/>
    <w:rsid w:val="0069722D"/>
    <w:rsid w:val="006A0380"/>
    <w:rsid w:val="006A468C"/>
    <w:rsid w:val="006A4695"/>
    <w:rsid w:val="006A731D"/>
    <w:rsid w:val="006B0A8D"/>
    <w:rsid w:val="006B27AC"/>
    <w:rsid w:val="006C2772"/>
    <w:rsid w:val="006D05D6"/>
    <w:rsid w:val="006D23B9"/>
    <w:rsid w:val="006E3DDE"/>
    <w:rsid w:val="006E5BC7"/>
    <w:rsid w:val="00701DF1"/>
    <w:rsid w:val="0070234A"/>
    <w:rsid w:val="00703067"/>
    <w:rsid w:val="00704EDC"/>
    <w:rsid w:val="007057F4"/>
    <w:rsid w:val="007153D5"/>
    <w:rsid w:val="007252EF"/>
    <w:rsid w:val="00736533"/>
    <w:rsid w:val="00737538"/>
    <w:rsid w:val="00740EF5"/>
    <w:rsid w:val="007417B3"/>
    <w:rsid w:val="00742102"/>
    <w:rsid w:val="0075067E"/>
    <w:rsid w:val="00750AC4"/>
    <w:rsid w:val="007522AA"/>
    <w:rsid w:val="007522EC"/>
    <w:rsid w:val="00752897"/>
    <w:rsid w:val="00761653"/>
    <w:rsid w:val="00773B66"/>
    <w:rsid w:val="007A4548"/>
    <w:rsid w:val="007C4C80"/>
    <w:rsid w:val="007C7473"/>
    <w:rsid w:val="007D26F1"/>
    <w:rsid w:val="007D4F70"/>
    <w:rsid w:val="007E2AB9"/>
    <w:rsid w:val="007E5499"/>
    <w:rsid w:val="008253A5"/>
    <w:rsid w:val="00826ACD"/>
    <w:rsid w:val="008417CE"/>
    <w:rsid w:val="0084277E"/>
    <w:rsid w:val="00853360"/>
    <w:rsid w:val="00854EFF"/>
    <w:rsid w:val="008755B8"/>
    <w:rsid w:val="008757FE"/>
    <w:rsid w:val="00877626"/>
    <w:rsid w:val="008979CD"/>
    <w:rsid w:val="008A3B14"/>
    <w:rsid w:val="008A3C95"/>
    <w:rsid w:val="008B5AE5"/>
    <w:rsid w:val="008B5C4B"/>
    <w:rsid w:val="008C386D"/>
    <w:rsid w:val="008C5106"/>
    <w:rsid w:val="008D0CF2"/>
    <w:rsid w:val="008D5829"/>
    <w:rsid w:val="008F072C"/>
    <w:rsid w:val="00910FA9"/>
    <w:rsid w:val="00911117"/>
    <w:rsid w:val="00926309"/>
    <w:rsid w:val="00927E2F"/>
    <w:rsid w:val="009465A6"/>
    <w:rsid w:val="00946F55"/>
    <w:rsid w:val="00965BD5"/>
    <w:rsid w:val="00970409"/>
    <w:rsid w:val="0097255A"/>
    <w:rsid w:val="00973B08"/>
    <w:rsid w:val="009875C8"/>
    <w:rsid w:val="009875FF"/>
    <w:rsid w:val="00991D08"/>
    <w:rsid w:val="009931C1"/>
    <w:rsid w:val="00993BDC"/>
    <w:rsid w:val="00996115"/>
    <w:rsid w:val="009B3ABF"/>
    <w:rsid w:val="009B5B26"/>
    <w:rsid w:val="009C61A7"/>
    <w:rsid w:val="009C796F"/>
    <w:rsid w:val="009D3864"/>
    <w:rsid w:val="009D65CF"/>
    <w:rsid w:val="009D7C2B"/>
    <w:rsid w:val="009E6362"/>
    <w:rsid w:val="009F4F4A"/>
    <w:rsid w:val="00A44877"/>
    <w:rsid w:val="00A54BFA"/>
    <w:rsid w:val="00A61F44"/>
    <w:rsid w:val="00A62AE5"/>
    <w:rsid w:val="00A63DE6"/>
    <w:rsid w:val="00A64DE3"/>
    <w:rsid w:val="00AA0174"/>
    <w:rsid w:val="00AE5C1F"/>
    <w:rsid w:val="00AF0D9E"/>
    <w:rsid w:val="00AF5857"/>
    <w:rsid w:val="00B00CF7"/>
    <w:rsid w:val="00B0688D"/>
    <w:rsid w:val="00B17D6D"/>
    <w:rsid w:val="00B21A24"/>
    <w:rsid w:val="00B333B4"/>
    <w:rsid w:val="00B40525"/>
    <w:rsid w:val="00B41D82"/>
    <w:rsid w:val="00B53A88"/>
    <w:rsid w:val="00B663E6"/>
    <w:rsid w:val="00B666E4"/>
    <w:rsid w:val="00B84174"/>
    <w:rsid w:val="00B90346"/>
    <w:rsid w:val="00B90613"/>
    <w:rsid w:val="00BB1354"/>
    <w:rsid w:val="00BB6CAC"/>
    <w:rsid w:val="00BC155F"/>
    <w:rsid w:val="00BC70E3"/>
    <w:rsid w:val="00BE0120"/>
    <w:rsid w:val="00BE1F40"/>
    <w:rsid w:val="00BE38F5"/>
    <w:rsid w:val="00BE7253"/>
    <w:rsid w:val="00C0373A"/>
    <w:rsid w:val="00C03900"/>
    <w:rsid w:val="00C058A6"/>
    <w:rsid w:val="00C158B0"/>
    <w:rsid w:val="00C1654F"/>
    <w:rsid w:val="00C21DA5"/>
    <w:rsid w:val="00C269A5"/>
    <w:rsid w:val="00C30642"/>
    <w:rsid w:val="00C37917"/>
    <w:rsid w:val="00C55220"/>
    <w:rsid w:val="00C5773D"/>
    <w:rsid w:val="00C64671"/>
    <w:rsid w:val="00C717BC"/>
    <w:rsid w:val="00C862E4"/>
    <w:rsid w:val="00C907B1"/>
    <w:rsid w:val="00C90BD3"/>
    <w:rsid w:val="00C92F70"/>
    <w:rsid w:val="00C95D18"/>
    <w:rsid w:val="00CA16E0"/>
    <w:rsid w:val="00CB1381"/>
    <w:rsid w:val="00CB13D4"/>
    <w:rsid w:val="00CE0BC9"/>
    <w:rsid w:val="00CE369D"/>
    <w:rsid w:val="00CF204A"/>
    <w:rsid w:val="00D05470"/>
    <w:rsid w:val="00D13DE4"/>
    <w:rsid w:val="00D2045C"/>
    <w:rsid w:val="00D262AE"/>
    <w:rsid w:val="00D26BBB"/>
    <w:rsid w:val="00D31BD6"/>
    <w:rsid w:val="00D40A7C"/>
    <w:rsid w:val="00D52E7D"/>
    <w:rsid w:val="00D540AF"/>
    <w:rsid w:val="00D56566"/>
    <w:rsid w:val="00D6093C"/>
    <w:rsid w:val="00D61FC2"/>
    <w:rsid w:val="00D638C1"/>
    <w:rsid w:val="00D73D44"/>
    <w:rsid w:val="00D946EC"/>
    <w:rsid w:val="00D967AC"/>
    <w:rsid w:val="00DA76BE"/>
    <w:rsid w:val="00DB5EC1"/>
    <w:rsid w:val="00DC2281"/>
    <w:rsid w:val="00DD38A9"/>
    <w:rsid w:val="00DE2C18"/>
    <w:rsid w:val="00DF0BE1"/>
    <w:rsid w:val="00DF30D0"/>
    <w:rsid w:val="00E14B8C"/>
    <w:rsid w:val="00E15911"/>
    <w:rsid w:val="00E20FF1"/>
    <w:rsid w:val="00E3528C"/>
    <w:rsid w:val="00E50A4D"/>
    <w:rsid w:val="00E56439"/>
    <w:rsid w:val="00E70A71"/>
    <w:rsid w:val="00E758BC"/>
    <w:rsid w:val="00E95AFE"/>
    <w:rsid w:val="00EB4760"/>
    <w:rsid w:val="00ED3756"/>
    <w:rsid w:val="00ED7693"/>
    <w:rsid w:val="00EE397C"/>
    <w:rsid w:val="00EF3E49"/>
    <w:rsid w:val="00F011EC"/>
    <w:rsid w:val="00F131D4"/>
    <w:rsid w:val="00F27B86"/>
    <w:rsid w:val="00F33BB0"/>
    <w:rsid w:val="00F351B7"/>
    <w:rsid w:val="00F432F7"/>
    <w:rsid w:val="00F43A02"/>
    <w:rsid w:val="00F4430F"/>
    <w:rsid w:val="00F45884"/>
    <w:rsid w:val="00F47402"/>
    <w:rsid w:val="00F47E8C"/>
    <w:rsid w:val="00F553FE"/>
    <w:rsid w:val="00F60297"/>
    <w:rsid w:val="00F63939"/>
    <w:rsid w:val="00F70A7D"/>
    <w:rsid w:val="00F72E7C"/>
    <w:rsid w:val="00F8184C"/>
    <w:rsid w:val="00F83E26"/>
    <w:rsid w:val="00F91AD0"/>
    <w:rsid w:val="00F93FB8"/>
    <w:rsid w:val="00FB05E4"/>
    <w:rsid w:val="00FB2A5A"/>
    <w:rsid w:val="00FB376A"/>
    <w:rsid w:val="00FC121D"/>
    <w:rsid w:val="00FC4062"/>
    <w:rsid w:val="00FC70C5"/>
    <w:rsid w:val="00FE0266"/>
    <w:rsid w:val="00FE274F"/>
    <w:rsid w:val="00FF0B06"/>
    <w:rsid w:val="00FF0DFF"/>
    <w:rsid w:val="00F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2157619"/>
  <w15:chartTrackingRefBased/>
  <w15:docId w15:val="{753E8EAD-04F4-4DB5-A847-BF402F38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693"/>
    <w:pPr>
      <w:spacing w:after="0"/>
    </w:pPr>
    <w:rPr>
      <w:b/>
      <w:color w:val="0F0F3F" w:themeColor="text1"/>
      <w:sz w:val="28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B5F01"/>
    <w:pPr>
      <w:keepNext/>
      <w:keepLines/>
      <w:framePr w:hSpace="180" w:wrap="around" w:vAnchor="page" w:hAnchor="margin" w:y="974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78B9"/>
    <w:pPr>
      <w:framePr w:hSpace="180" w:wrap="around" w:vAnchor="page" w:hAnchor="margin" w:y="3427"/>
      <w:spacing w:after="200"/>
      <w:outlineLvl w:val="1"/>
    </w:pPr>
    <w:rPr>
      <w:rFonts w:asciiTheme="majorHAnsi" w:hAnsiTheme="majorHAnsi"/>
      <w:color w:val="0189F9" w:themeColor="accent1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57F4"/>
    <w:pPr>
      <w:outlineLvl w:val="2"/>
    </w:pPr>
    <w:rPr>
      <w:rFonts w:asciiTheme="majorHAnsi" w:hAnsiTheme="majorHAns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F22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5BA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0189F9" w:themeColor="accent1"/>
      <w:spacing w:val="0"/>
    </w:rPr>
  </w:style>
  <w:style w:type="character" w:customStyle="1" w:styleId="Titre1Car">
    <w:name w:val="Titre 1 Car"/>
    <w:basedOn w:val="Policepardfaut"/>
    <w:link w:val="Titre1"/>
    <w:uiPriority w:val="9"/>
    <w:rsid w:val="001B5F01"/>
    <w:rPr>
      <w:rFonts w:asciiTheme="majorHAnsi" w:eastAsiaTheme="majorEastAsia" w:hAnsiTheme="majorHAnsi" w:cstheme="majorBidi"/>
      <w:b/>
      <w:bCs/>
      <w:color w:val="0F0F3F" w:themeColor="text1"/>
      <w:sz w:val="40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2178B9"/>
    <w:rPr>
      <w:rFonts w:asciiTheme="majorHAnsi" w:hAnsiTheme="majorHAnsi"/>
      <w:b/>
      <w:color w:val="0189F9" w:themeColor="accent1"/>
      <w:sz w:val="40"/>
      <w:szCs w:val="40"/>
      <w:lang w:eastAsia="en-US"/>
    </w:rPr>
  </w:style>
  <w:style w:type="paragraph" w:styleId="Listepuces">
    <w:name w:val="List Bullet"/>
    <w:basedOn w:val="Contenu"/>
    <w:uiPriority w:val="11"/>
    <w:qFormat/>
    <w:rsid w:val="005C3643"/>
    <w:pPr>
      <w:framePr w:wrap="around"/>
      <w:numPr>
        <w:numId w:val="2"/>
      </w:numPr>
    </w:pPr>
    <w:rPr>
      <w:noProof/>
    </w:rPr>
  </w:style>
  <w:style w:type="paragraph" w:customStyle="1" w:styleId="AlignedText">
    <w:name w:val="Aligned Text"/>
    <w:basedOn w:val="Titre3"/>
    <w:uiPriority w:val="2"/>
    <w:qFormat/>
    <w:rsid w:val="004F2231"/>
  </w:style>
  <w:style w:type="paragraph" w:styleId="TM1">
    <w:name w:val="toc 1"/>
    <w:basedOn w:val="Normal"/>
    <w:uiPriority w:val="39"/>
    <w:pPr>
      <w:tabs>
        <w:tab w:val="right" w:leader="dot" w:pos="5040"/>
      </w:tabs>
    </w:pPr>
  </w:style>
  <w:style w:type="paragraph" w:styleId="TM2">
    <w:name w:val="toc 2"/>
    <w:basedOn w:val="Normal"/>
    <w:uiPriority w:val="39"/>
    <w:pPr>
      <w:tabs>
        <w:tab w:val="right" w:leader="dot" w:pos="5040"/>
      </w:tabs>
    </w:pPr>
  </w:style>
  <w:style w:type="paragraph" w:styleId="Titre">
    <w:name w:val="Title"/>
    <w:basedOn w:val="Normal"/>
    <w:link w:val="TitreCar"/>
    <w:uiPriority w:val="1"/>
    <w:qFormat/>
    <w:rsid w:val="002E0194"/>
    <w:pPr>
      <w:framePr w:hSpace="180" w:wrap="around" w:vAnchor="page" w:hAnchor="margin" w:y="974"/>
      <w:spacing w:line="240" w:lineRule="auto"/>
      <w:contextualSpacing/>
    </w:pPr>
    <w:rPr>
      <w:rFonts w:asciiTheme="majorHAnsi" w:eastAsiaTheme="majorEastAsia" w:hAnsiTheme="majorHAnsi" w:cstheme="majorBidi"/>
      <w:kern w:val="28"/>
      <w:sz w:val="80"/>
      <w:szCs w:val="80"/>
    </w:rPr>
  </w:style>
  <w:style w:type="character" w:customStyle="1" w:styleId="TitreCar">
    <w:name w:val="Titre Car"/>
    <w:basedOn w:val="Policepardfaut"/>
    <w:link w:val="Titre"/>
    <w:uiPriority w:val="1"/>
    <w:rsid w:val="002E0194"/>
    <w:rPr>
      <w:rFonts w:asciiTheme="majorHAnsi" w:eastAsiaTheme="majorEastAsia" w:hAnsiTheme="majorHAnsi" w:cstheme="majorBidi"/>
      <w:b/>
      <w:color w:val="0F0F3F" w:themeColor="text1"/>
      <w:kern w:val="28"/>
      <w:sz w:val="80"/>
      <w:szCs w:val="80"/>
      <w:lang w:eastAsia="en-US"/>
    </w:rPr>
  </w:style>
  <w:style w:type="paragraph" w:styleId="En-ttedetabledesmatires">
    <w:name w:val="TOC Heading"/>
    <w:basedOn w:val="Titre1"/>
    <w:next w:val="Normal"/>
    <w:uiPriority w:val="39"/>
    <w:qFormat/>
    <w:rsid w:val="001B5F01"/>
    <w:pPr>
      <w:pageBreakBefore/>
      <w:framePr w:wrap="around"/>
      <w:outlineLvl w:val="9"/>
    </w:pPr>
    <w:rPr>
      <w:caps/>
    </w:rPr>
  </w:style>
  <w:style w:type="paragraph" w:styleId="Pieddepage">
    <w:name w:val="footer"/>
    <w:basedOn w:val="Normal"/>
    <w:link w:val="PieddepageCar"/>
    <w:uiPriority w:val="99"/>
    <w:pPr>
      <w:spacing w:line="240" w:lineRule="auto"/>
      <w:ind w:right="130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Pr>
      <w:lang w:eastAsia="en-US"/>
    </w:rPr>
  </w:style>
  <w:style w:type="paragraph" w:styleId="En-tte">
    <w:name w:val="header"/>
    <w:basedOn w:val="Normal"/>
    <w:link w:val="En-tteCar"/>
    <w:uiPriority w:val="99"/>
    <w:pPr>
      <w:spacing w:line="240" w:lineRule="auto"/>
      <w:jc w:val="right"/>
    </w:pPr>
  </w:style>
  <w:style w:type="character" w:customStyle="1" w:styleId="En-tteCar">
    <w:name w:val="En-tête Car"/>
    <w:basedOn w:val="Policepardfaut"/>
    <w:link w:val="En-tte"/>
    <w:uiPriority w:val="99"/>
    <w:rPr>
      <w:lang w:eastAsia="en-US"/>
    </w:rPr>
  </w:style>
  <w:style w:type="table" w:styleId="Grilledutableau">
    <w:name w:val="Table Grid"/>
    <w:basedOn w:val="TableauNormal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enumros">
    <w:name w:val="List Number"/>
    <w:basedOn w:val="Normal"/>
    <w:uiPriority w:val="10"/>
    <w:qFormat/>
    <w:rsid w:val="00B0688D"/>
    <w:pPr>
      <w:numPr>
        <w:numId w:val="1"/>
      </w:numPr>
    </w:pPr>
    <w:rPr>
      <w:rFonts w:eastAsiaTheme="minorHAnsi"/>
      <w:b w:val="0"/>
    </w:rPr>
  </w:style>
  <w:style w:type="character" w:customStyle="1" w:styleId="Titre3Car">
    <w:name w:val="Titre 3 Car"/>
    <w:basedOn w:val="Policepardfaut"/>
    <w:link w:val="Titre3"/>
    <w:uiPriority w:val="9"/>
    <w:rsid w:val="007057F4"/>
    <w:rPr>
      <w:rFonts w:asciiTheme="majorHAnsi" w:hAnsiTheme="majorHAnsi"/>
      <w:b/>
      <w:color w:val="0F0F3F" w:themeColor="text1"/>
      <w:sz w:val="32"/>
      <w:szCs w:val="32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Lienhypertexte">
    <w:name w:val="Hyperlink"/>
    <w:basedOn w:val="Policepardfaut"/>
    <w:uiPriority w:val="99"/>
    <w:unhideWhenUsed/>
    <w:rsid w:val="007057F4"/>
    <w:rPr>
      <w:color w:val="60C5E8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F2231"/>
    <w:rPr>
      <w:rFonts w:asciiTheme="majorHAnsi" w:eastAsiaTheme="majorEastAsia" w:hAnsiTheme="majorHAnsi" w:cstheme="majorBidi"/>
      <w:b/>
      <w:i/>
      <w:iCs/>
      <w:color w:val="0065BA" w:themeColor="accent1" w:themeShade="BF"/>
      <w:sz w:val="28"/>
      <w:lang w:eastAsia="en-US"/>
    </w:rPr>
  </w:style>
  <w:style w:type="paragraph" w:customStyle="1" w:styleId="Contenu">
    <w:name w:val="Contenu"/>
    <w:basedOn w:val="Normal"/>
    <w:link w:val="Caractredecontenu"/>
    <w:qFormat/>
    <w:rsid w:val="002178B9"/>
    <w:pPr>
      <w:framePr w:hSpace="180" w:wrap="around" w:vAnchor="page" w:hAnchor="margin" w:y="3427"/>
      <w:spacing w:line="240" w:lineRule="auto"/>
    </w:pPr>
    <w:rPr>
      <w:b w:val="0"/>
    </w:rPr>
  </w:style>
  <w:style w:type="character" w:styleId="Accentuation">
    <w:name w:val="Emphasis"/>
    <w:basedOn w:val="Policepardfaut"/>
    <w:uiPriority w:val="20"/>
    <w:unhideWhenUsed/>
    <w:qFormat/>
    <w:rsid w:val="007C7473"/>
    <w:rPr>
      <w:i/>
      <w:iCs/>
    </w:rPr>
  </w:style>
  <w:style w:type="character" w:customStyle="1" w:styleId="Caractredecontenu">
    <w:name w:val="Caractère de contenu"/>
    <w:basedOn w:val="Policepardfaut"/>
    <w:link w:val="Contenu"/>
    <w:rsid w:val="002178B9"/>
    <w:rPr>
      <w:color w:val="0F0F3F" w:themeColor="text1"/>
      <w:sz w:val="28"/>
      <w:lang w:eastAsia="en-US"/>
    </w:rPr>
  </w:style>
  <w:style w:type="paragraph" w:styleId="Paragraphedeliste">
    <w:name w:val="List Paragraph"/>
    <w:basedOn w:val="Normal"/>
    <w:rsid w:val="005D4F6E"/>
    <w:pPr>
      <w:suppressAutoHyphens/>
      <w:autoSpaceDN w:val="0"/>
      <w:ind w:left="720"/>
      <w:contextualSpacing/>
    </w:pPr>
    <w:rPr>
      <w:rFonts w:ascii="Calibri" w:eastAsia="MS Mincho" w:hAnsi="Calibri" w:cs="Times New Roman"/>
      <w:color w:val="0F0F3F"/>
    </w:rPr>
  </w:style>
  <w:style w:type="paragraph" w:customStyle="1" w:styleId="paragraph">
    <w:name w:val="paragraph"/>
    <w:basedOn w:val="Normal"/>
    <w:rsid w:val="001C0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1C070B"/>
  </w:style>
  <w:style w:type="character" w:customStyle="1" w:styleId="eop">
    <w:name w:val="eop"/>
    <w:basedOn w:val="Policepardfaut"/>
    <w:rsid w:val="001C070B"/>
  </w:style>
  <w:style w:type="character" w:styleId="Mentionnonrsolue">
    <w:name w:val="Unresolved Mention"/>
    <w:basedOn w:val="Policepardfaut"/>
    <w:uiPriority w:val="99"/>
    <w:semiHidden/>
    <w:unhideWhenUsed/>
    <w:rsid w:val="00704ED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2013D"/>
    <w:rPr>
      <w:color w:val="60C5E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50.png"/><Relationship Id="rId3" Type="http://schemas.openxmlformats.org/officeDocument/2006/relationships/image" Target="media/image12.png"/><Relationship Id="rId7" Type="http://schemas.openxmlformats.org/officeDocument/2006/relationships/image" Target="media/image140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6" Type="http://schemas.openxmlformats.org/officeDocument/2006/relationships/image" Target="media/image15.svg"/><Relationship Id="rId5" Type="http://schemas.openxmlformats.org/officeDocument/2006/relationships/image" Target="media/image14.png"/><Relationship Id="rId4" Type="http://schemas.openxmlformats.org/officeDocument/2006/relationships/image" Target="media/image13.svg"/><Relationship Id="rId9" Type="http://schemas.openxmlformats.org/officeDocument/2006/relationships/image" Target="media/image16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ne\AppData\Roaming\Microsoft\Templates\Rapport%20d&#8217;activit&#233;s%20(conception%20graphiq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BDB375B90E437987A3CCFF4FC624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D37341-BF9B-41BF-9706-BF900585D942}"/>
      </w:docPartPr>
      <w:docPartBody>
        <w:p w:rsidR="002F0A66" w:rsidRDefault="00000000">
          <w:pPr>
            <w:pStyle w:val="3DBDB375B90E437987A3CCFF4FC62468"/>
          </w:pPr>
          <w:r>
            <w:rPr>
              <w:lang w:bidi="fr-FR"/>
            </w:rPr>
            <w:t>Entrez le titre du chapitre (niveau 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C5"/>
    <w:rsid w:val="00142ED8"/>
    <w:rsid w:val="002F0A66"/>
    <w:rsid w:val="00394C64"/>
    <w:rsid w:val="003E1A89"/>
    <w:rsid w:val="006C1383"/>
    <w:rsid w:val="007B48A8"/>
    <w:rsid w:val="00995978"/>
    <w:rsid w:val="009B3C40"/>
    <w:rsid w:val="00A001CB"/>
    <w:rsid w:val="00B55259"/>
    <w:rsid w:val="00BC0FC5"/>
    <w:rsid w:val="00D21A66"/>
    <w:rsid w:val="00D91C96"/>
    <w:rsid w:val="00DD6B36"/>
    <w:rsid w:val="00EA0792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DBDB375B90E437987A3CCFF4FC62468">
    <w:name w:val="3DBDB375B90E437987A3CCFF4FC62468"/>
  </w:style>
  <w:style w:type="character" w:styleId="Textedelespacerserv">
    <w:name w:val="Placeholder Text"/>
    <w:basedOn w:val="Policepardfaut"/>
    <w:uiPriority w:val="99"/>
    <w:semiHidden/>
    <w:rsid w:val="003E1A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3E540-DF04-422F-A206-CAFBA51CA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d’activités (conception graphique)</Template>
  <TotalTime>126</TotalTime>
  <Pages>8</Pages>
  <Words>617</Words>
  <Characters>3397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Mouse</dc:creator>
  <cp:keywords/>
  <dc:description/>
  <cp:lastModifiedBy>BOUCHIBA Emine</cp:lastModifiedBy>
  <cp:revision>50</cp:revision>
  <cp:lastPrinted>2023-03-07T17:52:00Z</cp:lastPrinted>
  <dcterms:created xsi:type="dcterms:W3CDTF">2023-03-07T16:30:00Z</dcterms:created>
  <dcterms:modified xsi:type="dcterms:W3CDTF">2023-03-22T10:58:00Z</dcterms:modified>
</cp:coreProperties>
</file>
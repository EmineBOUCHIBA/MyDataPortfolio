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40"/>
      </w:tblGrid>
      <w:tr w:rsidR="00B0688D" w14:paraId="7851EDE8" w14:textId="77777777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14:paraId="2B7666C9" w14:textId="5A3AF0C2" w:rsidR="00B0688D" w:rsidRDefault="00AE5C1F" w:rsidP="007057F4">
            <w:r>
              <w:rPr>
                <w:noProof/>
                <w:lang w:bidi="fr-FR"/>
              </w:rPr>
              <w:drawing>
                <wp:anchor distT="0" distB="0" distL="114300" distR="114300" simplePos="0" relativeHeight="251659264" behindDoc="1" locked="0" layoutInCell="1" allowOverlap="1" wp14:anchorId="3ED43A4D" wp14:editId="379C6585">
                  <wp:simplePos x="0" y="0"/>
                  <wp:positionH relativeFrom="column">
                    <wp:posOffset>3477895</wp:posOffset>
                  </wp:positionH>
                  <wp:positionV relativeFrom="paragraph">
                    <wp:posOffset>-391795</wp:posOffset>
                  </wp:positionV>
                  <wp:extent cx="2273935" cy="3122295"/>
                  <wp:effectExtent l="0" t="0" r="0" b="1671"/>
                  <wp:wrapNone/>
                  <wp:docPr id="5" name="Graphisme 2" descr="rectangle transparent coloré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sme 2" descr="rectangle transparent coloré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935" cy="312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bidi="fr-FR"/>
              </w:rPr>
              <w:drawing>
                <wp:anchor distT="0" distB="0" distL="114300" distR="114300" simplePos="0" relativeHeight="251660288" behindDoc="1" locked="0" layoutInCell="1" allowOverlap="1" wp14:anchorId="5D72241C" wp14:editId="05EF7D5B">
                  <wp:simplePos x="0" y="0"/>
                  <wp:positionH relativeFrom="column">
                    <wp:posOffset>-616585</wp:posOffset>
                  </wp:positionH>
                  <wp:positionV relativeFrom="paragraph">
                    <wp:posOffset>-224790</wp:posOffset>
                  </wp:positionV>
                  <wp:extent cx="5888990" cy="2502535"/>
                  <wp:effectExtent l="0" t="0" r="0" b="0"/>
                  <wp:wrapNone/>
                  <wp:docPr id="15" name="Graphisme 1" descr="rectangle coloré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sme 1" descr="rectangle coloré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990" cy="250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bidi="fr-FR"/>
              </w:rPr>
              <w:drawing>
                <wp:anchor distT="0" distB="0" distL="114300" distR="114300" simplePos="0" relativeHeight="251661312" behindDoc="1" locked="0" layoutInCell="1" allowOverlap="1" wp14:anchorId="78E2519E" wp14:editId="4FA8BDF6">
                  <wp:simplePos x="0" y="0"/>
                  <wp:positionH relativeFrom="page">
                    <wp:posOffset>431800</wp:posOffset>
                  </wp:positionH>
                  <wp:positionV relativeFrom="paragraph">
                    <wp:posOffset>1174115</wp:posOffset>
                  </wp:positionV>
                  <wp:extent cx="6493510" cy="3328670"/>
                  <wp:effectExtent l="0" t="0" r="2009" b="5014"/>
                  <wp:wrapNone/>
                  <wp:docPr id="11" name="Image 3" descr="Une image contenant texte&#10;&#10;Description générée automatique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3" descr="Une image contenant texte&#10;&#10;Description générée automatiquemen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3510" cy="3328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bidi="fr-FR"/>
              </w:rPr>
              <w:drawing>
                <wp:anchor distT="0" distB="0" distL="114300" distR="114300" simplePos="0" relativeHeight="251662336" behindDoc="1" locked="0" layoutInCell="1" allowOverlap="1" wp14:anchorId="582D517C" wp14:editId="178C5F29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1136015</wp:posOffset>
                  </wp:positionV>
                  <wp:extent cx="2375535" cy="3375025"/>
                  <wp:effectExtent l="0" t="0" r="5566" b="0"/>
                  <wp:wrapNone/>
                  <wp:docPr id="10" name="Graphisme 4" descr="rectangle transparent coloré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sme 4" descr="rectangle transparent coloré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535" cy="337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63843B" wp14:editId="7F2B64BC">
                      <wp:simplePos x="0" y="0"/>
                      <wp:positionH relativeFrom="column">
                        <wp:posOffset>427672</wp:posOffset>
                      </wp:positionH>
                      <wp:positionV relativeFrom="paragraph">
                        <wp:posOffset>1152842</wp:posOffset>
                      </wp:positionV>
                      <wp:extent cx="1666875" cy="2794000"/>
                      <wp:effectExtent l="0" t="0" r="9522" b="5716"/>
                      <wp:wrapNone/>
                      <wp:docPr id="9" name="Triangle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9" flipH="1">
                                <a:off x="0" y="0"/>
                                <a:ext cx="1666875" cy="279400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ss"/>
                                  <a:gd name="f6" fmla="val 0"/>
                                  <a:gd name="f7" fmla="+- 0 0 -360"/>
                                  <a:gd name="f8" fmla="+- 0 0 -180"/>
                                  <a:gd name="f9" fmla="+- 0 0 -90"/>
                                  <a:gd name="f10" fmla="abs f3"/>
                                  <a:gd name="f11" fmla="abs f4"/>
                                  <a:gd name="f12" fmla="abs f5"/>
                                  <a:gd name="f13" fmla="val f6"/>
                                  <a:gd name="f14" fmla="*/ f7 f0 1"/>
                                  <a:gd name="f15" fmla="*/ f8 f0 1"/>
                                  <a:gd name="f16" fmla="*/ f9 f0 1"/>
                                  <a:gd name="f17" fmla="?: f10 f3 1"/>
                                  <a:gd name="f18" fmla="?: f11 f4 1"/>
                                  <a:gd name="f19" fmla="?: f12 f5 1"/>
                                  <a:gd name="f20" fmla="*/ f14 1 f2"/>
                                  <a:gd name="f21" fmla="*/ f15 1 f2"/>
                                  <a:gd name="f22" fmla="*/ f16 1 f2"/>
                                  <a:gd name="f23" fmla="*/ f17 1 21600"/>
                                  <a:gd name="f24" fmla="*/ f18 1 21600"/>
                                  <a:gd name="f25" fmla="*/ 21600 f17 1"/>
                                  <a:gd name="f26" fmla="*/ 21600 f18 1"/>
                                  <a:gd name="f27" fmla="+- f20 0 f1"/>
                                  <a:gd name="f28" fmla="+- f21 0 f1"/>
                                  <a:gd name="f29" fmla="+- f22 0 f1"/>
                                  <a:gd name="f30" fmla="min f24 f23"/>
                                  <a:gd name="f31" fmla="*/ f25 1 f19"/>
                                  <a:gd name="f32" fmla="*/ f26 1 f19"/>
                                  <a:gd name="f33" fmla="val f31"/>
                                  <a:gd name="f34" fmla="val f32"/>
                                  <a:gd name="f35" fmla="*/ f13 f30 1"/>
                                  <a:gd name="f36" fmla="+- f34 0 f13"/>
                                  <a:gd name="f37" fmla="+- f33 0 f13"/>
                                  <a:gd name="f38" fmla="*/ f34 f30 1"/>
                                  <a:gd name="f39" fmla="*/ f33 f30 1"/>
                                  <a:gd name="f40" fmla="*/ f36 1 2"/>
                                  <a:gd name="f41" fmla="*/ f37 1 2"/>
                                  <a:gd name="f42" fmla="*/ f37 1 12"/>
                                  <a:gd name="f43" fmla="*/ f36 7 1"/>
                                  <a:gd name="f44" fmla="*/ f37 7 1"/>
                                  <a:gd name="f45" fmla="*/ f36 11 1"/>
                                  <a:gd name="f46" fmla="+- f13 f40 0"/>
                                  <a:gd name="f47" fmla="+- f13 f41 0"/>
                                  <a:gd name="f48" fmla="*/ f43 1 12"/>
                                  <a:gd name="f49" fmla="*/ f44 1 12"/>
                                  <a:gd name="f50" fmla="*/ f45 1 12"/>
                                  <a:gd name="f51" fmla="*/ f42 f30 1"/>
                                  <a:gd name="f52" fmla="*/ f48 f30 1"/>
                                  <a:gd name="f53" fmla="*/ f49 f30 1"/>
                                  <a:gd name="f54" fmla="*/ f50 f30 1"/>
                                  <a:gd name="f55" fmla="*/ f47 f30 1"/>
                                  <a:gd name="f56" fmla="*/ f46 f3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7">
                                    <a:pos x="f35" y="f35"/>
                                  </a:cxn>
                                  <a:cxn ang="f28">
                                    <a:pos x="f35" y="f38"/>
                                  </a:cxn>
                                  <a:cxn ang="f28">
                                    <a:pos x="f39" y="f38"/>
                                  </a:cxn>
                                  <a:cxn ang="f29">
                                    <a:pos x="f55" y="f56"/>
                                  </a:cxn>
                                </a:cxnLst>
                                <a:rect l="f51" t="f52" r="f53" b="f54"/>
                                <a:pathLst>
                                  <a:path>
                                    <a:moveTo>
                                      <a:pt x="f35" y="f38"/>
                                    </a:moveTo>
                                    <a:lnTo>
                                      <a:pt x="f35" y="f35"/>
                                    </a:lnTo>
                                    <a:lnTo>
                                      <a:pt x="f39" y="f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7D0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B5F5C9" id="Triangle rectangle 5" o:spid="_x0000_s1026" style="position:absolute;margin-left:33.65pt;margin-top:90.75pt;width:131.25pt;height:220pt;rotation:11796470fd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6875,279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" path="m,2794000l,,1666875,2794000,,2794000xe" fillcolor="#97d0ff" stroked="f">
                      <v:path arrowok="t" o:connecttype="custom" o:connectlocs="833438,0;1666875,1397000;833438,2794000;0,1397000;0,0;0,2794000;1666875,2794000;833438,1397000" o:connectangles="270,0,90,180,270,90,90,0" textboxrect="138906,1629833,972344,2561167"/>
                    </v:shape>
                  </w:pict>
                </mc:Fallback>
              </mc:AlternateContent>
            </w:r>
            <w:r w:rsidR="00B0688D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45A113A7" wp14:editId="3EC46D05">
                      <wp:extent cx="3696236" cy="1339403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6236" cy="13394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A36459" w14:textId="77777777" w:rsidR="005420BC" w:rsidRDefault="005420BC" w:rsidP="005420BC">
                                  <w:pPr>
                                    <w:pStyle w:val="Titre"/>
                                  </w:pPr>
                                  <w:r>
                                    <w:t xml:space="preserve">RAPPORT </w:t>
                                  </w:r>
                                </w:p>
                                <w:p w14:paraId="7ED7C6B1" w14:textId="044D896C" w:rsidR="00B0688D" w:rsidRPr="002E0194" w:rsidRDefault="005420BC" w:rsidP="005420BC">
                                  <w:pPr>
                                    <w:pStyle w:val="Titre"/>
                                  </w:pPr>
                                  <w:r>
                                    <w:t>TP Cassandra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5A113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91.05pt;height:10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" filled="f" stroked="f" strokeweight=".5pt">
                      <v:textbox>
                        <w:txbxContent>
                          <w:p w14:paraId="51A36459" w14:textId="77777777" w:rsidR="005420BC" w:rsidRDefault="005420BC" w:rsidP="005420BC">
                            <w:pPr>
                              <w:pStyle w:val="Titre"/>
                            </w:pPr>
                            <w:r>
                              <w:t xml:space="preserve">RAPPORT </w:t>
                            </w:r>
                          </w:p>
                          <w:p w14:paraId="7ED7C6B1" w14:textId="044D896C" w:rsidR="00B0688D" w:rsidRPr="002E0194" w:rsidRDefault="005420BC" w:rsidP="005420BC">
                            <w:pPr>
                              <w:pStyle w:val="Titre"/>
                            </w:pPr>
                            <w:r>
                              <w:t>TP Cassandra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31"/>
      </w:tblGrid>
      <w:tr w:rsidR="00B0688D" w14:paraId="55D89E17" w14:textId="77777777" w:rsidTr="00B0688D">
        <w:trPr>
          <w:trHeight w:val="2043"/>
        </w:trPr>
        <w:tc>
          <w:tcPr>
            <w:tcW w:w="4572" w:type="dxa"/>
          </w:tcPr>
          <w:p w14:paraId="7A20C2A8" w14:textId="77777777" w:rsidR="00B0688D" w:rsidRDefault="00B0688D" w:rsidP="007057F4"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592EC895" wp14:editId="109721E0">
                      <wp:extent cx="2842054" cy="469557"/>
                      <wp:effectExtent l="0" t="0" r="0" b="6985"/>
                      <wp:docPr id="6" name="Zone de texte 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5745B7" w14:textId="77777777" w:rsidR="005420BC" w:rsidRDefault="005420BC" w:rsidP="005420BC">
                                  <w:r>
                                    <w:rPr>
                                      <w:rFonts w:ascii="Gill Sans MT" w:hAnsi="Gill Sans MT"/>
                                      <w:color w:val="0189F9"/>
                                      <w:sz w:val="48"/>
                                      <w:szCs w:val="48"/>
                                      <w:lang w:bidi="fr-FR"/>
                                    </w:rPr>
                                    <w:t>NoSQL - DIA2</w:t>
                                  </w:r>
                                </w:p>
                                <w:p w14:paraId="76C9F5A8" w14:textId="0C9E7E13" w:rsidR="00B0688D" w:rsidRPr="002178B9" w:rsidRDefault="00B0688D" w:rsidP="004F2231">
                                  <w:pPr>
                                    <w:rPr>
                                      <w:rFonts w:asciiTheme="majorHAnsi" w:hAnsiTheme="majorHAnsi"/>
                                      <w:color w:val="0189F9" w:themeColor="accent1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2EC895" id="Zone de texte 6" o:spid="_x0000_s1027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1FXGgIAADMEAAAOAAAAZHJzL2Uyb0RvYy54bWysU8tu2zAQvBfoPxC815JV2Uk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" filled="f" stroked="f" strokeweight=".5pt">
                      <v:textbox>
                        <w:txbxContent>
                          <w:p w14:paraId="375745B7" w14:textId="77777777" w:rsidR="005420BC" w:rsidRDefault="005420BC" w:rsidP="005420BC">
                            <w:r>
                              <w:rPr>
                                <w:rFonts w:ascii="Gill Sans MT" w:hAnsi="Gill Sans MT"/>
                                <w:color w:val="0189F9"/>
                                <w:sz w:val="48"/>
                                <w:szCs w:val="48"/>
                                <w:lang w:bidi="fr-FR"/>
                              </w:rPr>
                              <w:t>NoSQL - DIA2</w:t>
                            </w:r>
                          </w:p>
                          <w:p w14:paraId="76C9F5A8" w14:textId="0C9E7E13" w:rsidR="00B0688D" w:rsidRPr="002178B9" w:rsidRDefault="00B0688D" w:rsidP="004F2231">
                            <w:pPr>
                              <w:rPr>
                                <w:rFonts w:asciiTheme="majorHAnsi" w:hAnsiTheme="majorHAnsi"/>
                                <w:color w:val="0189F9" w:themeColor="accen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762746FB" wp14:editId="10FB45AD">
                      <wp:extent cx="3575714" cy="862012"/>
                      <wp:effectExtent l="0" t="0" r="0" b="0"/>
                      <wp:docPr id="7" name="Zone de texte 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714" cy="8620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025922" w14:textId="77AE7F6C" w:rsidR="005420BC" w:rsidRDefault="005420BC" w:rsidP="005420BC">
                                  <w:r>
                                    <w:t>MANNAI Hasna</w:t>
                                  </w:r>
                                  <w:r w:rsidR="0009787F">
                                    <w:t xml:space="preserve"> (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≈33%</m:t>
                                    </m:r>
                                  </m:oMath>
                                  <w:r w:rsidR="0009787F">
                                    <w:t>)</w:t>
                                  </w:r>
                                </w:p>
                                <w:p w14:paraId="582255CD" w14:textId="41E6E7EA" w:rsidR="005420BC" w:rsidRDefault="005420BC" w:rsidP="005420BC">
                                  <w:r>
                                    <w:t>CHENIK Yassine</w:t>
                                  </w:r>
                                  <w:r w:rsidR="0009787F">
                                    <w:t xml:space="preserve"> (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≈33%</m:t>
                                    </m:r>
                                  </m:oMath>
                                  <w:r w:rsidR="0009787F">
                                    <w:t>)</w:t>
                                  </w:r>
                                </w:p>
                                <w:p w14:paraId="1DB1BAA5" w14:textId="4CE8154D" w:rsidR="00B0688D" w:rsidRPr="00B0688D" w:rsidRDefault="005420BC" w:rsidP="005420BC">
                                  <w:r>
                                    <w:t>BOUCHIBA Emine</w:t>
                                  </w:r>
                                  <w:r w:rsidR="0009787F">
                                    <w:t xml:space="preserve"> (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≈33%</m:t>
                                    </m:r>
                                  </m:oMath>
                                  <w:r w:rsidR="0009787F"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2746FB" id="Zone de texte 7" o:spid="_x0000_s1028" type="#_x0000_t202" style="width:281.55pt;height:6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" filled="f" stroked="f" strokeweight=".5pt">
                      <v:textbox>
                        <w:txbxContent>
                          <w:p w14:paraId="3F025922" w14:textId="77AE7F6C" w:rsidR="005420BC" w:rsidRDefault="005420BC" w:rsidP="005420BC">
                            <w:r>
                              <w:t>MANNAI Hasna</w:t>
                            </w:r>
                            <w:r w:rsidR="0009787F">
                              <w:t xml:space="preserve"> (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≈33%</m:t>
                              </m:r>
                            </m:oMath>
                            <w:r w:rsidR="0009787F">
                              <w:t>)</w:t>
                            </w:r>
                          </w:p>
                          <w:p w14:paraId="582255CD" w14:textId="41E6E7EA" w:rsidR="005420BC" w:rsidRDefault="005420BC" w:rsidP="005420BC">
                            <w:r>
                              <w:t>CHENIK Yassine</w:t>
                            </w:r>
                            <w:r w:rsidR="0009787F">
                              <w:t xml:space="preserve"> (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≈33%</m:t>
                              </m:r>
                            </m:oMath>
                            <w:r w:rsidR="0009787F">
                              <w:t>)</w:t>
                            </w:r>
                          </w:p>
                          <w:p w14:paraId="1DB1BAA5" w14:textId="4CE8154D" w:rsidR="00B0688D" w:rsidRPr="00B0688D" w:rsidRDefault="005420BC" w:rsidP="005420BC">
                            <w:r>
                              <w:t>BOUCHIBA Emine</w:t>
                            </w:r>
                            <w:r w:rsidR="0009787F">
                              <w:t xml:space="preserve"> (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≈33%</m:t>
                              </m:r>
                            </m:oMath>
                            <w:r w:rsidR="0009787F"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235CA52" w14:textId="23987E4A" w:rsidR="008A3C95" w:rsidRDefault="008A3C95" w:rsidP="007057F4"/>
    <w:p w14:paraId="5E6BCC55" w14:textId="6DC4B326" w:rsidR="008A3C95" w:rsidRDefault="008A3C95" w:rsidP="007057F4">
      <w:r>
        <w:rPr>
          <w:lang w:bidi="fr-FR"/>
        </w:rPr>
        <w:br w:type="page"/>
      </w:r>
    </w:p>
    <w:sdt>
      <w:sdtPr>
        <w:rPr>
          <w:rFonts w:asciiTheme="minorHAnsi" w:eastAsiaTheme="minorEastAsia" w:hAnsiTheme="minorHAnsi" w:cstheme="minorBidi"/>
          <w:bCs w:val="0"/>
          <w:caps w:val="0"/>
          <w:sz w:val="28"/>
          <w:szCs w:val="22"/>
        </w:rPr>
        <w:id w:val="2097750693"/>
        <w:docPartObj>
          <w:docPartGallery w:val="Table of Contents"/>
          <w:docPartUnique/>
        </w:docPartObj>
      </w:sdtPr>
      <w:sdtContent>
        <w:p w14:paraId="688ACD2A" w14:textId="77777777" w:rsidR="001670A7" w:rsidRDefault="001670A7" w:rsidP="001670A7">
          <w:pPr>
            <w:pStyle w:val="En-ttedetabledesmatires"/>
            <w:framePr w:wrap="around" w:y="1279"/>
          </w:pPr>
          <w:r>
            <w:rPr>
              <w:lang w:bidi="fr-FR"/>
            </w:rPr>
            <w:t>Table des matières</w:t>
          </w:r>
        </w:p>
        <w:p w14:paraId="3CB50A29" w14:textId="331CB1DF" w:rsidR="00877626" w:rsidRDefault="00877626" w:rsidP="00877626">
          <w:pPr>
            <w:pStyle w:val="TM1"/>
            <w:tabs>
              <w:tab w:val="clear" w:pos="5040"/>
              <w:tab w:val="right" w:leader="dot" w:pos="9602"/>
            </w:tabs>
          </w:pPr>
          <w:r>
            <w:t>Importation du ficher json dans le container Cassandra</w:t>
          </w:r>
          <w:r>
            <w:rPr>
              <w:lang w:bidi="fr-FR"/>
            </w:rPr>
            <w:tab/>
            <w:t>2</w:t>
          </w:r>
        </w:p>
        <w:p w14:paraId="08D1BA6D" w14:textId="7C23C197" w:rsidR="00877626" w:rsidRDefault="00877626" w:rsidP="00FC121D">
          <w:pPr>
            <w:pStyle w:val="TM1"/>
            <w:tabs>
              <w:tab w:val="clear" w:pos="5040"/>
              <w:tab w:val="right" w:leader="dot" w:pos="9602"/>
            </w:tabs>
          </w:pPr>
          <w:r>
            <w:t>Création de</w:t>
          </w:r>
          <w:r w:rsidR="008B5C4B">
            <w:t xml:space="preserve">s </w:t>
          </w:r>
          <w:r w:rsidR="00737538">
            <w:t>table</w:t>
          </w:r>
          <w:r w:rsidR="008B5C4B">
            <w:t>s</w:t>
          </w:r>
          <w:r>
            <w:rPr>
              <w:lang w:bidi="fr-FR"/>
            </w:rPr>
            <w:tab/>
            <w:t>3</w:t>
          </w:r>
        </w:p>
        <w:p w14:paraId="70E98C89" w14:textId="110456DC" w:rsidR="00877626" w:rsidRDefault="00877626" w:rsidP="00877626">
          <w:pPr>
            <w:pStyle w:val="TM1"/>
            <w:tabs>
              <w:tab w:val="clear" w:pos="5040"/>
              <w:tab w:val="right" w:leader="dot" w:pos="9602"/>
            </w:tabs>
          </w:pPr>
          <w:r>
            <w:t>Simple Queries</w:t>
          </w:r>
          <w:r>
            <w:rPr>
              <w:lang w:bidi="fr-FR"/>
            </w:rPr>
            <w:tab/>
          </w:r>
          <w:r w:rsidR="007D4F70">
            <w:rPr>
              <w:lang w:bidi="fr-FR"/>
            </w:rPr>
            <w:t>5</w:t>
          </w:r>
        </w:p>
        <w:p w14:paraId="4AC152AA" w14:textId="2EE52985" w:rsidR="00877626" w:rsidRDefault="00877626" w:rsidP="00877626">
          <w:pPr>
            <w:pStyle w:val="TM1"/>
            <w:tabs>
              <w:tab w:val="clear" w:pos="5040"/>
              <w:tab w:val="right" w:leader="dot" w:pos="9602"/>
            </w:tabs>
          </w:pPr>
          <w:r>
            <w:t>Complex Queries</w:t>
          </w:r>
          <w:r>
            <w:rPr>
              <w:lang w:bidi="fr-FR"/>
            </w:rPr>
            <w:tab/>
          </w:r>
          <w:r w:rsidR="00740EF5">
            <w:rPr>
              <w:lang w:bidi="fr-FR"/>
            </w:rPr>
            <w:t>7</w:t>
          </w:r>
        </w:p>
        <w:p w14:paraId="43C8F2BD" w14:textId="6A2E7C9A" w:rsidR="001670A7" w:rsidRDefault="00877626" w:rsidP="00877626">
          <w:pPr>
            <w:pStyle w:val="TM1"/>
            <w:tabs>
              <w:tab w:val="clear" w:pos="5040"/>
              <w:tab w:val="right" w:leader="dot" w:pos="9602"/>
            </w:tabs>
          </w:pPr>
          <w:r>
            <w:t>Hard Queries</w:t>
          </w:r>
          <w:r>
            <w:rPr>
              <w:lang w:bidi="fr-FR"/>
            </w:rPr>
            <w:tab/>
          </w:r>
          <w:r w:rsidR="00740EF5">
            <w:rPr>
              <w:lang w:bidi="fr-FR"/>
            </w:rPr>
            <w:t>8</w:t>
          </w:r>
        </w:p>
      </w:sdtContent>
    </w:sdt>
    <w:p w14:paraId="0F15105C" w14:textId="77777777" w:rsidR="004F2231" w:rsidRDefault="004F2231">
      <w:pPr>
        <w:spacing w:after="200"/>
        <w:rPr>
          <w:bCs/>
        </w:rPr>
      </w:pPr>
      <w:r>
        <w:rPr>
          <w:lang w:bidi="fr-FR"/>
        </w:rPr>
        <w:br w:type="page"/>
      </w: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4F2231" w14:paraId="35F1CC57" w14:textId="77777777" w:rsidTr="004F2231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148C7" w14:textId="52F44520" w:rsidR="004F2231" w:rsidRPr="00877626" w:rsidRDefault="00F93FB8" w:rsidP="004F2231">
            <w:pPr>
              <w:pStyle w:val="Titre1"/>
              <w:framePr w:hSpace="0" w:wrap="auto" w:vAnchor="margin" w:hAnchor="text" w:yAlign="inline"/>
              <w:jc w:val="left"/>
            </w:pPr>
            <w:r>
              <w:lastRenderedPageBreak/>
              <w:t>Importation du json dans Cassandra</w:t>
            </w:r>
          </w:p>
        </w:tc>
      </w:tr>
    </w:tbl>
    <w:p w14:paraId="1B1312CD" w14:textId="77777777" w:rsidR="005D4F6E" w:rsidRDefault="005D4F6E" w:rsidP="005D4F6E">
      <w:r>
        <w:rPr>
          <w:rFonts w:ascii="Gill Sans MT" w:hAnsi="Gill Sans MT"/>
          <w:color w:val="0189F9"/>
          <w:sz w:val="40"/>
          <w:szCs w:val="40"/>
          <w:lang w:bidi="fr-FR"/>
        </w:rPr>
        <w:t>Dézipper le fichier JSON :</w:t>
      </w:r>
    </w:p>
    <w:p w14:paraId="45C4FC3E" w14:textId="77777777" w:rsidR="005D4F6E" w:rsidRDefault="005D4F6E" w:rsidP="005D4F6E">
      <w:pPr>
        <w:rPr>
          <w:rFonts w:cs="Calibri"/>
          <w:color w:val="auto"/>
          <w:szCs w:val="28"/>
          <w:lang w:bidi="fr-FR"/>
        </w:rPr>
      </w:pPr>
      <w:r>
        <w:rPr>
          <w:rFonts w:cs="Calibri"/>
          <w:color w:val="auto"/>
          <w:szCs w:val="28"/>
          <w:lang w:bidi="fr-FR"/>
        </w:rPr>
        <w:t>Utilisation de WinRar pour dézipper le fichier et le mettre dans notre répertoire de travail.</w:t>
      </w:r>
    </w:p>
    <w:p w14:paraId="310DB216" w14:textId="77777777" w:rsidR="005D4F6E" w:rsidRDefault="005D4F6E" w:rsidP="005D4F6E"/>
    <w:p w14:paraId="7575CE7B" w14:textId="77777777" w:rsidR="005D4F6E" w:rsidRDefault="005D4F6E" w:rsidP="005D4F6E">
      <w:r>
        <w:rPr>
          <w:rFonts w:ascii="Gill Sans MT" w:hAnsi="Gill Sans MT"/>
          <w:color w:val="0189F9"/>
          <w:sz w:val="40"/>
          <w:szCs w:val="40"/>
          <w:lang w:bidi="fr-FR"/>
        </w:rPr>
        <w:t xml:space="preserve">Lancement de Docker : </w:t>
      </w:r>
    </w:p>
    <w:p w14:paraId="437F3261" w14:textId="77777777" w:rsidR="005D4F6E" w:rsidRDefault="005D4F6E" w:rsidP="005D4F6E">
      <w:pPr>
        <w:spacing w:after="200"/>
        <w:rPr>
          <w:color w:val="auto"/>
        </w:rPr>
      </w:pPr>
      <w:r>
        <w:rPr>
          <w:color w:val="auto"/>
        </w:rPr>
        <w:t>Une fois Docker lancé et le container Cassandra lancé :</w:t>
      </w:r>
    </w:p>
    <w:p w14:paraId="01BC8A16" w14:textId="77777777" w:rsidR="005D4F6E" w:rsidRDefault="005D4F6E" w:rsidP="005D4F6E">
      <w:pPr>
        <w:pStyle w:val="Paragraphedeliste"/>
        <w:numPr>
          <w:ilvl w:val="0"/>
          <w:numId w:val="21"/>
        </w:numPr>
        <w:spacing w:after="200"/>
        <w:rPr>
          <w:color w:val="auto"/>
        </w:rPr>
      </w:pPr>
      <w:r>
        <w:rPr>
          <w:color w:val="auto"/>
        </w:rPr>
        <w:t>On lance le terminal Windows dans lequel on tape la ligne de commande suivante :</w:t>
      </w:r>
    </w:p>
    <w:p w14:paraId="390A0F1C" w14:textId="77777777" w:rsidR="005D4F6E" w:rsidRDefault="005D4F6E" w:rsidP="005D4F6E">
      <w:pPr>
        <w:pStyle w:val="Paragraphedeliste"/>
        <w:numPr>
          <w:ilvl w:val="1"/>
          <w:numId w:val="21"/>
        </w:numPr>
        <w:spacing w:after="200"/>
        <w:rPr>
          <w:color w:val="auto"/>
        </w:rPr>
      </w:pPr>
      <w:r>
        <w:rPr>
          <w:color w:val="auto"/>
        </w:rPr>
        <w:t>Docker cp "C:\Users\emine\Documents\Ecole\A4\S8\Advanced_topics_in_NoSql_databases\TP_Cassandra\companies2.json" Cassandra:/</w:t>
      </w:r>
    </w:p>
    <w:p w14:paraId="51F289F4" w14:textId="77777777" w:rsidR="005D4F6E" w:rsidRDefault="005D4F6E" w:rsidP="005D4F6E">
      <w:pPr>
        <w:pStyle w:val="Paragraphedeliste"/>
        <w:numPr>
          <w:ilvl w:val="0"/>
          <w:numId w:val="21"/>
        </w:numPr>
        <w:spacing w:after="200"/>
        <w:rPr>
          <w:color w:val="auto"/>
        </w:rPr>
      </w:pPr>
      <w:r>
        <w:rPr>
          <w:color w:val="auto"/>
        </w:rPr>
        <w:t>On entre dans le terminal Cassandra :</w:t>
      </w:r>
    </w:p>
    <w:p w14:paraId="60A32BE2" w14:textId="77777777" w:rsidR="005D4F6E" w:rsidRDefault="005D4F6E" w:rsidP="005D4F6E">
      <w:pPr>
        <w:pStyle w:val="Paragraphedeliste"/>
        <w:numPr>
          <w:ilvl w:val="1"/>
          <w:numId w:val="21"/>
        </w:numPr>
        <w:spacing w:after="200"/>
        <w:rPr>
          <w:color w:val="auto"/>
        </w:rPr>
      </w:pPr>
      <w:r>
        <w:rPr>
          <w:color w:val="auto"/>
        </w:rPr>
        <w:t>cqlsh (dans le terminal Docker)</w:t>
      </w:r>
    </w:p>
    <w:p w14:paraId="6ED7598F" w14:textId="77777777" w:rsidR="005D4F6E" w:rsidRDefault="005D4F6E" w:rsidP="005D4F6E">
      <w:pPr>
        <w:pStyle w:val="Paragraphedeliste"/>
        <w:numPr>
          <w:ilvl w:val="0"/>
          <w:numId w:val="21"/>
        </w:numPr>
        <w:spacing w:after="200"/>
        <w:rPr>
          <w:color w:val="auto"/>
        </w:rPr>
      </w:pPr>
      <w:r>
        <w:rPr>
          <w:color w:val="auto"/>
        </w:rPr>
        <w:t>On lance la création d’un KeySpace :</w:t>
      </w:r>
    </w:p>
    <w:p w14:paraId="5693C8B2" w14:textId="77777777" w:rsidR="005D4F6E" w:rsidRDefault="005D4F6E" w:rsidP="005D4F6E">
      <w:pPr>
        <w:pStyle w:val="Paragraphedeliste"/>
        <w:numPr>
          <w:ilvl w:val="1"/>
          <w:numId w:val="21"/>
        </w:numPr>
        <w:spacing w:after="200"/>
      </w:pPr>
      <w:r>
        <w:t>CREATE KEYSPACE IF NOT EXISTS Companies2_Cassandra WITH REPLICATION = { 'class' : 'SimpleStrategy', 'replication_factor': 3 };</w:t>
      </w:r>
    </w:p>
    <w:p w14:paraId="7E873757" w14:textId="77777777" w:rsidR="005D4F6E" w:rsidRDefault="005D4F6E" w:rsidP="005D4F6E">
      <w:pPr>
        <w:pStyle w:val="Paragraphedeliste"/>
        <w:numPr>
          <w:ilvl w:val="0"/>
          <w:numId w:val="21"/>
        </w:numPr>
        <w:spacing w:after="200"/>
        <w:rPr>
          <w:color w:val="auto"/>
        </w:rPr>
      </w:pPr>
      <w:r>
        <w:rPr>
          <w:color w:val="auto"/>
        </w:rPr>
        <w:t>On se met dans ce KeySpace :</w:t>
      </w:r>
    </w:p>
    <w:p w14:paraId="24630D47" w14:textId="77777777" w:rsidR="005D4F6E" w:rsidRDefault="005D4F6E" w:rsidP="005D4F6E">
      <w:pPr>
        <w:pStyle w:val="Paragraphedeliste"/>
        <w:numPr>
          <w:ilvl w:val="1"/>
          <w:numId w:val="21"/>
        </w:numPr>
        <w:spacing w:after="200"/>
      </w:pPr>
      <w:r>
        <w:rPr>
          <w:color w:val="auto"/>
        </w:rPr>
        <w:t xml:space="preserve">USE </w:t>
      </w:r>
      <w:r>
        <w:t>Companies2_Cassandra;</w:t>
      </w:r>
    </w:p>
    <w:p w14:paraId="364D1165" w14:textId="62106624" w:rsidR="007057F4" w:rsidRDefault="007057F4" w:rsidP="001F0AF0">
      <w:pPr>
        <w:spacing w:after="200"/>
      </w:pPr>
    </w:p>
    <w:p w14:paraId="2A2B5FA7" w14:textId="5D0144B6" w:rsidR="00453524" w:rsidRDefault="00453524" w:rsidP="001F0AF0">
      <w:pPr>
        <w:spacing w:after="200"/>
      </w:pPr>
    </w:p>
    <w:p w14:paraId="14B5D90E" w14:textId="1F54A6E2" w:rsidR="00453524" w:rsidRDefault="00453524" w:rsidP="001F0AF0">
      <w:pPr>
        <w:spacing w:after="200"/>
      </w:pPr>
    </w:p>
    <w:p w14:paraId="0D92F9CE" w14:textId="5A86152C" w:rsidR="00453524" w:rsidRDefault="00453524" w:rsidP="001F0AF0">
      <w:pPr>
        <w:spacing w:after="200"/>
      </w:pPr>
    </w:p>
    <w:p w14:paraId="64E721CF" w14:textId="1208E076" w:rsidR="00453524" w:rsidRDefault="00453524" w:rsidP="001F0AF0">
      <w:pPr>
        <w:spacing w:after="200"/>
      </w:pPr>
    </w:p>
    <w:p w14:paraId="7997D5AC" w14:textId="50ED1A46" w:rsidR="00453524" w:rsidRDefault="00453524" w:rsidP="001F0AF0">
      <w:pPr>
        <w:spacing w:after="200"/>
      </w:pPr>
    </w:p>
    <w:p w14:paraId="3315D3C3" w14:textId="67699BA1" w:rsidR="00453524" w:rsidRDefault="00453524" w:rsidP="001F0AF0">
      <w:pPr>
        <w:spacing w:after="200"/>
      </w:pPr>
    </w:p>
    <w:p w14:paraId="59846DBE" w14:textId="4872EE56" w:rsidR="00453524" w:rsidRDefault="00453524" w:rsidP="001F0AF0">
      <w:pPr>
        <w:spacing w:after="200"/>
      </w:pPr>
    </w:p>
    <w:p w14:paraId="7C2E2AB0" w14:textId="12288CCA" w:rsidR="00453524" w:rsidRDefault="00453524" w:rsidP="001F0AF0">
      <w:pPr>
        <w:spacing w:after="200"/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453524" w14:paraId="499E7CDD" w14:textId="77777777" w:rsidTr="005F750C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522A2" w14:textId="42FC8AC4" w:rsidR="00453524" w:rsidRPr="00877626" w:rsidRDefault="00453524" w:rsidP="005F750C">
            <w:pPr>
              <w:pStyle w:val="Titre1"/>
              <w:framePr w:hSpace="0" w:wrap="auto" w:vAnchor="margin" w:hAnchor="text" w:yAlign="inline"/>
              <w:jc w:val="left"/>
            </w:pPr>
            <w:r>
              <w:lastRenderedPageBreak/>
              <w:t>Création de</w:t>
            </w:r>
            <w:r w:rsidR="00FE0266">
              <w:t>s tables</w:t>
            </w:r>
          </w:p>
        </w:tc>
      </w:tr>
    </w:tbl>
    <w:p w14:paraId="237A6AE2" w14:textId="629A033C" w:rsidR="00281528" w:rsidRDefault="00281528" w:rsidP="00AF5857">
      <w:pPr>
        <w:rPr>
          <w:rFonts w:ascii="Gill Sans MT" w:hAnsi="Gill Sans MT"/>
          <w:color w:val="0189F9"/>
          <w:sz w:val="40"/>
          <w:szCs w:val="40"/>
          <w:lang w:bidi="fr-FR"/>
        </w:rPr>
      </w:pPr>
      <w:r>
        <w:rPr>
          <w:rFonts w:ascii="Gill Sans MT" w:hAnsi="Gill Sans MT"/>
          <w:color w:val="0189F9"/>
          <w:sz w:val="40"/>
          <w:szCs w:val="40"/>
          <w:lang w:bidi="fr-FR"/>
        </w:rPr>
        <w:t>Script de création des Types que l’on va utiliser :</w:t>
      </w:r>
    </w:p>
    <w:p w14:paraId="4E8CBA91" w14:textId="77777777" w:rsidR="006D23B9" w:rsidRPr="006D23B9" w:rsidRDefault="00281528" w:rsidP="006D23B9">
      <w:pPr>
        <w:pStyle w:val="Paragraphedeliste"/>
        <w:numPr>
          <w:ilvl w:val="1"/>
          <w:numId w:val="21"/>
        </w:numPr>
        <w:rPr>
          <w:rStyle w:val="normaltextrun"/>
          <w:rFonts w:ascii="Gill Sans MT" w:hAnsi="Gill Sans MT"/>
          <w:color w:val="auto"/>
          <w:sz w:val="36"/>
          <w:szCs w:val="36"/>
          <w:lang w:bidi="fr-FR"/>
        </w:rPr>
      </w:pPr>
      <w:r w:rsidRPr="00281528">
        <w:rPr>
          <w:rStyle w:val="normaltextrun"/>
          <w:rFonts w:asciiTheme="minorHAnsi" w:hAnsiTheme="minorHAnsi" w:cstheme="minorHAnsi"/>
          <w:sz w:val="36"/>
          <w:szCs w:val="36"/>
        </w:rPr>
        <w:t>relationshipsType</w:t>
      </w:r>
      <w:r>
        <w:rPr>
          <w:rStyle w:val="normaltextrun"/>
          <w:rFonts w:asciiTheme="minorHAnsi" w:hAnsiTheme="minorHAnsi" w:cstheme="minorHAnsi"/>
          <w:sz w:val="36"/>
          <w:szCs w:val="36"/>
        </w:rPr>
        <w:t xml:space="preserve"> : </w:t>
      </w:r>
    </w:p>
    <w:p w14:paraId="7DCE4EAB" w14:textId="48E68518" w:rsidR="00281528" w:rsidRPr="006D23B9" w:rsidRDefault="00281528" w:rsidP="006D23B9">
      <w:pPr>
        <w:pStyle w:val="Paragraphedeliste"/>
        <w:numPr>
          <w:ilvl w:val="2"/>
          <w:numId w:val="21"/>
        </w:numPr>
        <w:rPr>
          <w:rStyle w:val="normaltextrun"/>
          <w:rFonts w:ascii="Gill Sans MT" w:hAnsi="Gill Sans MT"/>
          <w:b w:val="0"/>
          <w:bCs/>
          <w:color w:val="auto"/>
          <w:sz w:val="36"/>
          <w:szCs w:val="36"/>
          <w:lang w:bidi="fr-FR"/>
        </w:rPr>
      </w:pPr>
      <w:r w:rsidRPr="006D23B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CREATE TYPE IF NOT EXISTS relationshipsType (is_past BOOLEAN,title TEXT,person  map&lt;TEXT,TEXT&gt;);</w:t>
      </w:r>
      <w:r w:rsidRPr="006D23B9">
        <w:rPr>
          <w:rStyle w:val="eop"/>
          <w:rFonts w:asciiTheme="minorHAnsi" w:hAnsiTheme="minorHAnsi" w:cstheme="minorHAnsi"/>
          <w:b w:val="0"/>
          <w:bCs/>
          <w:sz w:val="24"/>
          <w:szCs w:val="24"/>
        </w:rPr>
        <w:t> </w:t>
      </w:r>
    </w:p>
    <w:p w14:paraId="251166D1" w14:textId="4698CA68" w:rsidR="006D23B9" w:rsidRPr="006D23B9" w:rsidRDefault="00234BF9" w:rsidP="006D23B9">
      <w:pPr>
        <w:pStyle w:val="Paragraphedeliste"/>
        <w:numPr>
          <w:ilvl w:val="1"/>
          <w:numId w:val="21"/>
        </w:numPr>
        <w:rPr>
          <w:rStyle w:val="normaltextrun"/>
          <w:rFonts w:ascii="Gill Sans MT" w:hAnsi="Gill Sans MT"/>
          <w:color w:val="auto"/>
          <w:sz w:val="36"/>
          <w:szCs w:val="36"/>
          <w:lang w:bidi="fr-FR"/>
        </w:rPr>
      </w:pPr>
      <w:r w:rsidRPr="00234BF9">
        <w:rPr>
          <w:rStyle w:val="normaltextrun"/>
          <w:rFonts w:asciiTheme="minorHAnsi" w:hAnsiTheme="minorHAnsi" w:cstheme="minorHAnsi"/>
          <w:sz w:val="36"/>
          <w:szCs w:val="36"/>
        </w:rPr>
        <w:t>investmentsType</w:t>
      </w:r>
      <w:r>
        <w:rPr>
          <w:rStyle w:val="normaltextrun"/>
          <w:rFonts w:asciiTheme="minorHAnsi" w:hAnsiTheme="minorHAnsi" w:cstheme="minorHAnsi"/>
          <w:sz w:val="36"/>
          <w:szCs w:val="36"/>
        </w:rPr>
        <w:t> :</w:t>
      </w:r>
    </w:p>
    <w:p w14:paraId="6E99CB66" w14:textId="42FCD8D0" w:rsidR="006D23B9" w:rsidRPr="006D23B9" w:rsidRDefault="006D23B9" w:rsidP="006D23B9">
      <w:pPr>
        <w:pStyle w:val="Paragraphedeliste"/>
        <w:numPr>
          <w:ilvl w:val="2"/>
          <w:numId w:val="21"/>
        </w:numPr>
        <w:rPr>
          <w:rFonts w:ascii="Gill Sans MT" w:hAnsi="Gill Sans MT"/>
          <w:b w:val="0"/>
          <w:bCs/>
          <w:color w:val="auto"/>
          <w:sz w:val="36"/>
          <w:szCs w:val="36"/>
          <w:lang w:bidi="fr-FR"/>
        </w:rPr>
      </w:pPr>
      <w:r w:rsidRPr="00234BF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CREATE TYPE IF NOT EXISTS investmentsType( map&lt;TEXT,TEXT&gt;,financial_org  map&lt;TEXT,TEXT&gt;, person map&lt;TEXT,TEXT</w:t>
      </w:r>
      <w:r w:rsidR="00DE2C18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&gt;</w:t>
      </w:r>
      <w:r w:rsidRPr="00234BF9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);</w:t>
      </w:r>
      <w:r w:rsidRPr="00234BF9">
        <w:rPr>
          <w:rStyle w:val="eop"/>
          <w:rFonts w:asciiTheme="minorHAnsi" w:hAnsiTheme="minorHAnsi" w:cstheme="minorHAnsi"/>
          <w:b w:val="0"/>
          <w:bCs/>
          <w:sz w:val="24"/>
          <w:szCs w:val="24"/>
        </w:rPr>
        <w:t> </w:t>
      </w:r>
    </w:p>
    <w:p w14:paraId="13F55F73" w14:textId="77777777" w:rsidR="00703067" w:rsidRPr="00703067" w:rsidRDefault="00703067" w:rsidP="00703067">
      <w:pPr>
        <w:pStyle w:val="Paragraphedeliste"/>
        <w:numPr>
          <w:ilvl w:val="1"/>
          <w:numId w:val="21"/>
        </w:numPr>
        <w:rPr>
          <w:rStyle w:val="normaltextrun"/>
          <w:rFonts w:ascii="Gill Sans MT" w:hAnsi="Gill Sans MT"/>
          <w:color w:val="auto"/>
          <w:sz w:val="36"/>
          <w:szCs w:val="36"/>
          <w:lang w:bidi="fr-FR"/>
        </w:rPr>
      </w:pPr>
      <w:r w:rsidRPr="00703067">
        <w:rPr>
          <w:rStyle w:val="normaltextrun"/>
          <w:rFonts w:asciiTheme="minorHAnsi" w:hAnsiTheme="minorHAnsi" w:cstheme="minorHAnsi"/>
          <w:sz w:val="36"/>
          <w:szCs w:val="36"/>
        </w:rPr>
        <w:t>roundType</w:t>
      </w:r>
      <w:r>
        <w:rPr>
          <w:rStyle w:val="normaltextrun"/>
          <w:rFonts w:asciiTheme="minorHAnsi" w:hAnsiTheme="minorHAnsi" w:cstheme="minorHAnsi"/>
          <w:sz w:val="36"/>
          <w:szCs w:val="36"/>
        </w:rPr>
        <w:t> :</w:t>
      </w:r>
    </w:p>
    <w:p w14:paraId="0E33F93E" w14:textId="32A58D80" w:rsidR="00703067" w:rsidRPr="00703067" w:rsidRDefault="00703067" w:rsidP="00703067">
      <w:pPr>
        <w:pStyle w:val="Paragraphedeliste"/>
        <w:numPr>
          <w:ilvl w:val="2"/>
          <w:numId w:val="21"/>
        </w:numPr>
        <w:rPr>
          <w:rStyle w:val="eop"/>
          <w:rFonts w:ascii="Gill Sans MT" w:hAnsi="Gill Sans MT"/>
          <w:b w:val="0"/>
          <w:bCs/>
          <w:color w:val="auto"/>
          <w:sz w:val="36"/>
          <w:szCs w:val="36"/>
          <w:lang w:bidi="fr-FR"/>
        </w:rPr>
      </w:pPr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CREATE TYPE IF NOT EXISTS roundType(id  INT , round_code TEXT, source_url TEXT, source_description TEXT, raised_amount INT, raised_currency_code TEXT, funder_year INT, funder_month INT, funder_day INT, investments list</w:t>
      </w:r>
      <w:r w:rsidR="002E11CD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&lt;</w:t>
      </w:r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frozen</w:t>
      </w:r>
      <w:r w:rsidR="002E11CD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&lt;</w:t>
      </w:r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investmentsType</w:t>
      </w:r>
      <w:r w:rsidR="002E11CD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&gt;&gt;</w:t>
      </w:r>
      <w:r w:rsidRPr="00703067">
        <w:rPr>
          <w:rStyle w:val="normaltextrun"/>
          <w:rFonts w:asciiTheme="minorHAnsi" w:hAnsiTheme="minorHAnsi" w:cstheme="minorHAnsi"/>
          <w:b w:val="0"/>
          <w:bCs/>
          <w:sz w:val="24"/>
          <w:szCs w:val="24"/>
        </w:rPr>
        <w:t>);</w:t>
      </w:r>
      <w:r w:rsidRPr="00703067">
        <w:rPr>
          <w:rStyle w:val="eop"/>
          <w:rFonts w:asciiTheme="minorHAnsi" w:hAnsiTheme="minorHAnsi" w:cstheme="minorHAnsi"/>
          <w:b w:val="0"/>
          <w:bCs/>
          <w:sz w:val="24"/>
          <w:szCs w:val="24"/>
        </w:rPr>
        <w:t> </w:t>
      </w:r>
    </w:p>
    <w:p w14:paraId="363AC335" w14:textId="77777777" w:rsidR="00281528" w:rsidRDefault="00281528" w:rsidP="00AF5857">
      <w:pPr>
        <w:rPr>
          <w:rFonts w:ascii="Gill Sans MT" w:hAnsi="Gill Sans MT"/>
          <w:color w:val="0189F9"/>
          <w:sz w:val="40"/>
          <w:szCs w:val="40"/>
          <w:lang w:bidi="fr-FR"/>
        </w:rPr>
      </w:pPr>
    </w:p>
    <w:p w14:paraId="31688106" w14:textId="2A631574" w:rsidR="00121733" w:rsidRDefault="00701DF1" w:rsidP="00AF5857">
      <w:r>
        <w:rPr>
          <w:rFonts w:ascii="Gill Sans MT" w:hAnsi="Gill Sans MT"/>
          <w:color w:val="0189F9"/>
          <w:sz w:val="40"/>
          <w:szCs w:val="40"/>
          <w:lang w:bidi="fr-FR"/>
        </w:rPr>
        <w:t>Script de création de la table </w:t>
      </w:r>
      <w:r w:rsidR="00AF5857">
        <w:rPr>
          <w:rFonts w:ascii="Gill Sans MT" w:hAnsi="Gill Sans MT"/>
          <w:color w:val="0189F9"/>
          <w:sz w:val="40"/>
          <w:szCs w:val="40"/>
          <w:lang w:bidi="fr-FR"/>
        </w:rPr>
        <w:t xml:space="preserve">Company </w:t>
      </w:r>
      <w:r>
        <w:rPr>
          <w:rFonts w:ascii="Gill Sans MT" w:hAnsi="Gill Sans MT"/>
          <w:color w:val="0189F9"/>
          <w:sz w:val="40"/>
          <w:szCs w:val="40"/>
          <w:lang w:bidi="fr-FR"/>
        </w:rPr>
        <w:t>:</w:t>
      </w:r>
    </w:p>
    <w:p w14:paraId="1A44994B" w14:textId="0F274AB5" w:rsidR="001C070B" w:rsidRPr="001C070B" w:rsidRDefault="001C070B" w:rsidP="001C07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>CREATE TABLE  </w:t>
      </w:r>
      <w:r w:rsidR="00B21A24">
        <w:rPr>
          <w:rStyle w:val="normaltextrun"/>
          <w:rFonts w:asciiTheme="minorHAnsi" w:hAnsiTheme="minorHAnsi" w:cstheme="minorHAnsi"/>
        </w:rPr>
        <w:t>c</w:t>
      </w:r>
      <w:r w:rsidRPr="001C070B">
        <w:rPr>
          <w:rStyle w:val="normaltextrun"/>
          <w:rFonts w:asciiTheme="minorHAnsi" w:hAnsiTheme="minorHAnsi" w:cstheme="minorHAnsi"/>
        </w:rPr>
        <w:t>ompan</w:t>
      </w:r>
      <w:r w:rsidR="00B21A24">
        <w:rPr>
          <w:rStyle w:val="normaltextrun"/>
          <w:rFonts w:asciiTheme="minorHAnsi" w:hAnsiTheme="minorHAnsi" w:cstheme="minorHAnsi"/>
        </w:rPr>
        <w:t>ies</w:t>
      </w:r>
      <w:r w:rsidRPr="001C070B">
        <w:rPr>
          <w:rStyle w:val="normaltextrun"/>
          <w:rFonts w:asciiTheme="minorHAnsi" w:hAnsiTheme="minorHAnsi" w:cstheme="minorHAnsi"/>
        </w:rPr>
        <w:t>(_id map&lt;TEXT,TEXT&gt;, name TEXT, permalink TEXT, crunchbase_url TEXT, homepage_url TEXT, blog_url TEXT, blog_feed_url TEXT , twitter_username TEXT, category_code TEXT, number_of_employees INT, founded_year INT, founded_month INT, founded_day INT, deadpooled_year INT, deadpooled_month INT, deadpooled_day INT, deadpooled_url TEXT, tag_list TEXT, alias_list TEXT, email_address TEXT, phone_number TEXT, description TEXT, created_at TEXT, updated_at TEXT, overview TEXT, total_money_raised TEXT</w:t>
      </w:r>
      <w:r w:rsidR="002E11CD">
        <w:rPr>
          <w:rStyle w:val="normaltextrun"/>
          <w:rFonts w:asciiTheme="minorHAnsi" w:hAnsiTheme="minorHAnsi" w:cstheme="minorHAnsi"/>
        </w:rPr>
        <w:t>,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54B99AA0" w14:textId="77777777" w:rsidR="001C070B" w:rsidRPr="001C070B" w:rsidRDefault="001C070B" w:rsidP="001C07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>PRIMARY KEY (_id, permalink)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6F6DD7CB" w14:textId="77777777" w:rsidR="001C070B" w:rsidRPr="001C070B" w:rsidRDefault="001C070B" w:rsidP="001C07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>);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63FC879F" w14:textId="71D4CCD6" w:rsidR="001C070B" w:rsidRPr="001C070B" w:rsidRDefault="001C070B" w:rsidP="001C07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 xml:space="preserve">ALTER TABLE </w:t>
      </w:r>
      <w:r w:rsidR="006D05D6">
        <w:rPr>
          <w:rStyle w:val="normaltextrun"/>
          <w:rFonts w:asciiTheme="minorHAnsi" w:hAnsiTheme="minorHAnsi" w:cstheme="minorHAnsi"/>
        </w:rPr>
        <w:t>companies</w:t>
      </w:r>
      <w:r w:rsidRPr="001C070B">
        <w:rPr>
          <w:rStyle w:val="normaltextrun"/>
          <w:rFonts w:asciiTheme="minorHAnsi" w:hAnsiTheme="minorHAnsi" w:cstheme="minorHAnsi"/>
        </w:rPr>
        <w:t xml:space="preserve"> WITH GC_GRACE_SECONDS = 0;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69EBC8C8" w14:textId="58F4982D" w:rsidR="001C070B" w:rsidRPr="001C070B" w:rsidRDefault="001C070B" w:rsidP="001C07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 xml:space="preserve">CREATE INDEX IF NOT EXISTS  company_id ON </w:t>
      </w:r>
      <w:r w:rsidR="006D05D6">
        <w:rPr>
          <w:rStyle w:val="normaltextrun"/>
          <w:rFonts w:asciiTheme="minorHAnsi" w:hAnsiTheme="minorHAnsi" w:cstheme="minorHAnsi"/>
        </w:rPr>
        <w:t>c</w:t>
      </w:r>
      <w:r w:rsidRPr="001C070B">
        <w:rPr>
          <w:rStyle w:val="normaltextrun"/>
          <w:rFonts w:asciiTheme="minorHAnsi" w:hAnsiTheme="minorHAnsi" w:cstheme="minorHAnsi"/>
        </w:rPr>
        <w:t>ompan</w:t>
      </w:r>
      <w:r w:rsidR="00B21A24">
        <w:rPr>
          <w:rStyle w:val="normaltextrun"/>
          <w:rFonts w:asciiTheme="minorHAnsi" w:hAnsiTheme="minorHAnsi" w:cstheme="minorHAnsi"/>
        </w:rPr>
        <w:t>ies</w:t>
      </w:r>
      <w:r w:rsidRPr="001C070B">
        <w:rPr>
          <w:rStyle w:val="normaltextrun"/>
          <w:rFonts w:asciiTheme="minorHAnsi" w:hAnsiTheme="minorHAnsi" w:cstheme="minorHAnsi"/>
        </w:rPr>
        <w:t>(_id) ;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1582A1B0" w14:textId="2F22264F" w:rsidR="001C070B" w:rsidRPr="001C070B" w:rsidRDefault="001C070B" w:rsidP="001C07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 xml:space="preserve">CREATE INDEX IF NOT EXISTS  permalink_id ON </w:t>
      </w:r>
      <w:r w:rsidR="006D05D6">
        <w:rPr>
          <w:rStyle w:val="normaltextrun"/>
          <w:rFonts w:asciiTheme="minorHAnsi" w:hAnsiTheme="minorHAnsi" w:cstheme="minorHAnsi"/>
        </w:rPr>
        <w:t>c</w:t>
      </w:r>
      <w:r w:rsidRPr="001C070B">
        <w:rPr>
          <w:rStyle w:val="normaltextrun"/>
          <w:rFonts w:asciiTheme="minorHAnsi" w:hAnsiTheme="minorHAnsi" w:cstheme="minorHAnsi"/>
        </w:rPr>
        <w:t>ompan</w:t>
      </w:r>
      <w:r w:rsidR="00B21A24">
        <w:rPr>
          <w:rStyle w:val="normaltextrun"/>
          <w:rFonts w:asciiTheme="minorHAnsi" w:hAnsiTheme="minorHAnsi" w:cstheme="minorHAnsi"/>
        </w:rPr>
        <w:t>ies</w:t>
      </w:r>
      <w:r w:rsidRPr="001C070B">
        <w:rPr>
          <w:rStyle w:val="normaltextrun"/>
          <w:rFonts w:asciiTheme="minorHAnsi" w:hAnsiTheme="minorHAnsi" w:cstheme="minorHAnsi"/>
        </w:rPr>
        <w:t>(permalink);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1D366CC3" w14:textId="0315DAEF" w:rsidR="00121733" w:rsidRDefault="00121733" w:rsidP="001F0AF0">
      <w:pPr>
        <w:spacing w:after="200"/>
      </w:pPr>
    </w:p>
    <w:p w14:paraId="0AE18999" w14:textId="7ADB3A81" w:rsidR="001C070B" w:rsidRDefault="001C070B" w:rsidP="001C070B">
      <w:pPr>
        <w:rPr>
          <w:rFonts w:ascii="Gill Sans MT" w:hAnsi="Gill Sans MT"/>
          <w:color w:val="0189F9"/>
          <w:sz w:val="40"/>
          <w:szCs w:val="40"/>
          <w:lang w:bidi="fr-FR"/>
        </w:rPr>
      </w:pPr>
      <w:r>
        <w:rPr>
          <w:rFonts w:ascii="Gill Sans MT" w:hAnsi="Gill Sans MT"/>
          <w:color w:val="0189F9"/>
          <w:sz w:val="40"/>
          <w:szCs w:val="40"/>
          <w:lang w:bidi="fr-FR"/>
        </w:rPr>
        <w:t>Script de création de la table Product :</w:t>
      </w:r>
    </w:p>
    <w:p w14:paraId="0073FDC2" w14:textId="07CE4485" w:rsidR="001C070B" w:rsidRPr="001C070B" w:rsidRDefault="001C070B" w:rsidP="001C07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>CREATE TABLE Product (_id map&lt;TEXT,TEXT&gt;,products list&lt;map&lt;TEXT,TEXT&gt;&gt;</w:t>
      </w:r>
      <w:r w:rsidR="002E11CD">
        <w:rPr>
          <w:rStyle w:val="normaltextrun"/>
          <w:rFonts w:asciiTheme="minorHAnsi" w:hAnsiTheme="minorHAnsi" w:cstheme="minorHAnsi"/>
        </w:rPr>
        <w:t>,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7CDABE92" w14:textId="138301EF" w:rsidR="001C070B" w:rsidRPr="001C070B" w:rsidRDefault="001C070B" w:rsidP="001C07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 xml:space="preserve">PRIMARY KEY (_id)  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6ECDED59" w14:textId="77777777" w:rsidR="001C070B" w:rsidRPr="001C070B" w:rsidRDefault="001C070B" w:rsidP="001C070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>);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339DD4DE" w14:textId="1CA1A05B" w:rsidR="001C070B" w:rsidRDefault="001C070B" w:rsidP="00522B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>ALTER TABLE Product WITH GC_GRACE_SECONDS = 0;</w:t>
      </w:r>
    </w:p>
    <w:p w14:paraId="7F9184B1" w14:textId="6ED8E72D" w:rsidR="00522BA1" w:rsidRDefault="00522BA1" w:rsidP="00522BA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>CREATE INDEX IF NOT EXISTS  </w:t>
      </w:r>
      <w:r>
        <w:rPr>
          <w:rStyle w:val="normaltextrun"/>
          <w:rFonts w:asciiTheme="minorHAnsi" w:hAnsiTheme="minorHAnsi" w:cstheme="minorHAnsi"/>
        </w:rPr>
        <w:t>product</w:t>
      </w:r>
      <w:r w:rsidRPr="001C070B">
        <w:rPr>
          <w:rStyle w:val="normaltextrun"/>
          <w:rFonts w:asciiTheme="minorHAnsi" w:hAnsiTheme="minorHAnsi" w:cstheme="minorHAnsi"/>
        </w:rPr>
        <w:t xml:space="preserve">_id ON </w:t>
      </w:r>
      <w:r>
        <w:rPr>
          <w:rStyle w:val="normaltextrun"/>
          <w:rFonts w:asciiTheme="minorHAnsi" w:hAnsiTheme="minorHAnsi" w:cstheme="minorHAnsi"/>
        </w:rPr>
        <w:t>Product</w:t>
      </w:r>
      <w:r w:rsidRPr="001C070B">
        <w:rPr>
          <w:rStyle w:val="normaltextrun"/>
          <w:rFonts w:asciiTheme="minorHAnsi" w:hAnsiTheme="minorHAnsi" w:cstheme="minorHAnsi"/>
        </w:rPr>
        <w:t>(_id) ;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68F829AB" w14:textId="693EF254" w:rsidR="001C070B" w:rsidRDefault="001C070B" w:rsidP="001C070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14:paraId="2EE35E8D" w14:textId="77777777" w:rsidR="00A54BFA" w:rsidRDefault="00A54BFA" w:rsidP="001C070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4C6659" w14:paraId="02183D1B" w14:textId="77777777" w:rsidTr="005F750C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97B34" w14:textId="77777777" w:rsidR="004C6659" w:rsidRPr="00877626" w:rsidRDefault="004C6659" w:rsidP="005F750C">
            <w:pPr>
              <w:pStyle w:val="Titre1"/>
              <w:framePr w:hSpace="0" w:wrap="auto" w:vAnchor="margin" w:hAnchor="text" w:yAlign="inline"/>
              <w:jc w:val="left"/>
            </w:pPr>
            <w:r>
              <w:lastRenderedPageBreak/>
              <w:t>Création des tables</w:t>
            </w:r>
          </w:p>
        </w:tc>
      </w:tr>
    </w:tbl>
    <w:p w14:paraId="30FB4428" w14:textId="79067020" w:rsidR="00A62AE5" w:rsidRDefault="00A62AE5" w:rsidP="00A62AE5">
      <w:pPr>
        <w:rPr>
          <w:rFonts w:ascii="Gill Sans MT" w:hAnsi="Gill Sans MT"/>
          <w:color w:val="0189F9"/>
          <w:sz w:val="40"/>
          <w:szCs w:val="40"/>
          <w:lang w:bidi="fr-FR"/>
        </w:rPr>
      </w:pPr>
      <w:r>
        <w:rPr>
          <w:rFonts w:ascii="Gill Sans MT" w:hAnsi="Gill Sans MT"/>
          <w:color w:val="0189F9"/>
          <w:sz w:val="40"/>
          <w:szCs w:val="40"/>
          <w:lang w:bidi="fr-FR"/>
        </w:rPr>
        <w:t>Script de création de la table Office_Company :</w:t>
      </w:r>
    </w:p>
    <w:p w14:paraId="22C2D11B" w14:textId="77777777" w:rsidR="00A62AE5" w:rsidRPr="00A62AE5" w:rsidRDefault="00A62AE5" w:rsidP="00A62A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62AE5">
        <w:rPr>
          <w:rStyle w:val="normaltextrun"/>
          <w:rFonts w:asciiTheme="minorHAnsi" w:hAnsiTheme="minorHAnsi" w:cstheme="minorHAnsi"/>
        </w:rPr>
        <w:t>CREATE TABLE Office_Company(_id map&lt;TEXT,TEXT&gt;,offices list&lt;frozen&lt;map&lt;TEXT,TEXT&gt;&gt;&gt;,</w:t>
      </w:r>
      <w:r w:rsidRPr="00A62AE5">
        <w:rPr>
          <w:rStyle w:val="eop"/>
          <w:rFonts w:asciiTheme="minorHAnsi" w:hAnsiTheme="minorHAnsi" w:cstheme="minorHAnsi"/>
        </w:rPr>
        <w:t> </w:t>
      </w:r>
    </w:p>
    <w:p w14:paraId="26DCC696" w14:textId="08A7AFDF" w:rsidR="00A62AE5" w:rsidRPr="00A62AE5" w:rsidRDefault="00A62AE5" w:rsidP="00A62A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62AE5">
        <w:rPr>
          <w:rStyle w:val="normaltextrun"/>
          <w:rFonts w:asciiTheme="minorHAnsi" w:hAnsiTheme="minorHAnsi" w:cstheme="minorHAnsi"/>
        </w:rPr>
        <w:t>coord frozen&lt;map&lt;TEXT,frozen&lt;map&lt;TEXT,list&lt;double&gt;&gt;&gt;&gt;&gt;</w:t>
      </w:r>
      <w:r w:rsidR="00DE2C18">
        <w:rPr>
          <w:rStyle w:val="eop"/>
          <w:rFonts w:asciiTheme="minorHAnsi" w:hAnsiTheme="minorHAnsi" w:cstheme="minorHAnsi"/>
        </w:rPr>
        <w:t>,</w:t>
      </w:r>
    </w:p>
    <w:p w14:paraId="6E4BE6CF" w14:textId="10C61B2A" w:rsidR="00A62AE5" w:rsidRPr="00A62AE5" w:rsidRDefault="00A62AE5" w:rsidP="00A62A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62AE5">
        <w:rPr>
          <w:rStyle w:val="normaltextrun"/>
          <w:rFonts w:asciiTheme="minorHAnsi" w:hAnsiTheme="minorHAnsi" w:cstheme="minorHAnsi"/>
        </w:rPr>
        <w:t xml:space="preserve">PRIMARY KEY (_id)  </w:t>
      </w:r>
      <w:r w:rsidRPr="00A62AE5">
        <w:rPr>
          <w:rStyle w:val="eop"/>
          <w:rFonts w:asciiTheme="minorHAnsi" w:hAnsiTheme="minorHAnsi" w:cstheme="minorHAnsi"/>
        </w:rPr>
        <w:t> </w:t>
      </w:r>
    </w:p>
    <w:p w14:paraId="70E29832" w14:textId="77777777" w:rsidR="00A62AE5" w:rsidRPr="00A62AE5" w:rsidRDefault="00A62AE5" w:rsidP="00A62A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62AE5">
        <w:rPr>
          <w:rStyle w:val="normaltextrun"/>
          <w:rFonts w:asciiTheme="minorHAnsi" w:hAnsiTheme="minorHAnsi" w:cstheme="minorHAnsi"/>
        </w:rPr>
        <w:t>);</w:t>
      </w:r>
      <w:r w:rsidRPr="00A62AE5">
        <w:rPr>
          <w:rStyle w:val="eop"/>
          <w:rFonts w:asciiTheme="minorHAnsi" w:hAnsiTheme="minorHAnsi" w:cstheme="minorHAnsi"/>
        </w:rPr>
        <w:t> </w:t>
      </w:r>
    </w:p>
    <w:p w14:paraId="3FF59FE3" w14:textId="7531B625" w:rsidR="00A62AE5" w:rsidRDefault="00A62AE5" w:rsidP="00A62AE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A62AE5">
        <w:rPr>
          <w:rStyle w:val="normaltextrun"/>
          <w:rFonts w:asciiTheme="minorHAnsi" w:hAnsiTheme="minorHAnsi" w:cstheme="minorHAnsi"/>
        </w:rPr>
        <w:t>ALTER TABLE Office_Company WITH GC_GRACE_SECONDS = 0;</w:t>
      </w:r>
      <w:r w:rsidRPr="00A62AE5">
        <w:rPr>
          <w:rStyle w:val="eop"/>
          <w:rFonts w:asciiTheme="minorHAnsi" w:hAnsiTheme="minorHAnsi" w:cstheme="minorHAnsi"/>
        </w:rPr>
        <w:t> </w:t>
      </w:r>
    </w:p>
    <w:p w14:paraId="0F25A394" w14:textId="0B4954F9" w:rsidR="00F72E7C" w:rsidRPr="00A62AE5" w:rsidRDefault="00F72E7C" w:rsidP="00A62A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>CREATE INDEX IF NOT EXISTS  </w:t>
      </w:r>
      <w:r>
        <w:rPr>
          <w:rStyle w:val="normaltextrun"/>
          <w:rFonts w:asciiTheme="minorHAnsi" w:hAnsiTheme="minorHAnsi" w:cstheme="minorHAnsi"/>
        </w:rPr>
        <w:t>office_</w:t>
      </w:r>
      <w:r w:rsidRPr="001C070B">
        <w:rPr>
          <w:rStyle w:val="normaltextrun"/>
          <w:rFonts w:asciiTheme="minorHAnsi" w:hAnsiTheme="minorHAnsi" w:cstheme="minorHAnsi"/>
        </w:rPr>
        <w:t xml:space="preserve">company_id ON </w:t>
      </w:r>
      <w:r w:rsidRPr="00A62AE5">
        <w:rPr>
          <w:rStyle w:val="normaltextrun"/>
          <w:rFonts w:asciiTheme="minorHAnsi" w:hAnsiTheme="minorHAnsi" w:cstheme="minorHAnsi"/>
        </w:rPr>
        <w:t>Office_Company</w:t>
      </w:r>
      <w:r w:rsidRPr="001C070B">
        <w:rPr>
          <w:rStyle w:val="normaltextrun"/>
          <w:rFonts w:asciiTheme="minorHAnsi" w:hAnsiTheme="minorHAnsi" w:cstheme="minorHAnsi"/>
        </w:rPr>
        <w:t xml:space="preserve"> (_id);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3F140853" w14:textId="77777777" w:rsidR="00281528" w:rsidRDefault="00281528" w:rsidP="001C070B"/>
    <w:p w14:paraId="70C5A05C" w14:textId="78859AFD" w:rsidR="00A62AE5" w:rsidRPr="00281528" w:rsidRDefault="00A62AE5" w:rsidP="00281528">
      <w:pPr>
        <w:rPr>
          <w:rFonts w:ascii="Gill Sans MT" w:hAnsi="Gill Sans MT"/>
          <w:color w:val="0189F9"/>
          <w:sz w:val="40"/>
          <w:szCs w:val="40"/>
          <w:lang w:bidi="fr-FR"/>
        </w:rPr>
      </w:pPr>
      <w:r>
        <w:rPr>
          <w:rFonts w:ascii="Gill Sans MT" w:hAnsi="Gill Sans MT"/>
          <w:color w:val="0189F9"/>
          <w:sz w:val="40"/>
          <w:szCs w:val="40"/>
          <w:lang w:bidi="fr-FR"/>
        </w:rPr>
        <w:t>Script de création de la table Relationships :</w:t>
      </w:r>
      <w:r w:rsidRPr="00A62AE5">
        <w:rPr>
          <w:rStyle w:val="normaltextrun"/>
          <w:rFonts w:cstheme="minorHAnsi"/>
          <w:sz w:val="24"/>
          <w:szCs w:val="24"/>
        </w:rPr>
        <w:t> </w:t>
      </w:r>
      <w:r w:rsidRPr="00A62AE5">
        <w:rPr>
          <w:rStyle w:val="eop"/>
          <w:rFonts w:cstheme="minorHAnsi"/>
          <w:sz w:val="24"/>
          <w:szCs w:val="24"/>
        </w:rPr>
        <w:t> </w:t>
      </w:r>
    </w:p>
    <w:p w14:paraId="64D7DF8A" w14:textId="2A74E215" w:rsidR="00A62AE5" w:rsidRPr="007252EF" w:rsidRDefault="00A62AE5" w:rsidP="00A62AE5">
      <w:pPr>
        <w:pStyle w:val="paragraph"/>
        <w:spacing w:before="0" w:beforeAutospacing="0" w:after="0" w:afterAutospacing="0"/>
        <w:textAlignment w:val="baseline"/>
      </w:pPr>
      <w:r w:rsidRPr="00A62AE5">
        <w:rPr>
          <w:rStyle w:val="normaltextrun"/>
          <w:rFonts w:asciiTheme="minorHAnsi" w:hAnsiTheme="minorHAnsi" w:cstheme="minorHAnsi"/>
        </w:rPr>
        <w:t>CREATE TABLE Relationships(_id map&lt;TEXT,TEXT&gt;,relationships list</w:t>
      </w:r>
      <w:r w:rsidR="007252EF">
        <w:rPr>
          <w:rStyle w:val="normaltextrun"/>
          <w:rFonts w:asciiTheme="minorHAnsi" w:hAnsiTheme="minorHAnsi" w:cstheme="minorHAnsi"/>
        </w:rPr>
        <w:t>&lt;</w:t>
      </w:r>
      <w:r w:rsidRPr="00A62AE5">
        <w:rPr>
          <w:rStyle w:val="normaltextrun"/>
          <w:rFonts w:asciiTheme="minorHAnsi" w:hAnsiTheme="minorHAnsi" w:cstheme="minorHAnsi"/>
        </w:rPr>
        <w:t>frozen&lt;relationshipsType&gt;</w:t>
      </w:r>
      <w:r w:rsidR="007252EF">
        <w:rPr>
          <w:rStyle w:val="eop"/>
          <w:rFonts w:asciiTheme="minorHAnsi" w:hAnsiTheme="minorHAnsi" w:cstheme="minorHAnsi"/>
        </w:rPr>
        <w:t>&gt;</w:t>
      </w:r>
      <w:r w:rsidR="00993BDC">
        <w:rPr>
          <w:rStyle w:val="eop"/>
          <w:rFonts w:asciiTheme="minorHAnsi" w:hAnsiTheme="minorHAnsi" w:cstheme="minorHAnsi"/>
        </w:rPr>
        <w:t>,</w:t>
      </w:r>
      <w:r w:rsidR="007252EF">
        <w:rPr>
          <w:rStyle w:val="eop"/>
          <w:rFonts w:asciiTheme="minorHAnsi" w:hAnsiTheme="minorHAnsi" w:cstheme="minorHAnsi"/>
        </w:rPr>
        <w:t xml:space="preserve"> </w:t>
      </w:r>
      <w:r w:rsidRPr="00A62AE5">
        <w:rPr>
          <w:rStyle w:val="normaltextrun"/>
          <w:rFonts w:asciiTheme="minorHAnsi" w:hAnsiTheme="minorHAnsi" w:cstheme="minorHAnsi"/>
        </w:rPr>
        <w:t>PRIMARY KEY (_id);</w:t>
      </w:r>
      <w:r w:rsidRPr="00A62AE5">
        <w:rPr>
          <w:rStyle w:val="eop"/>
          <w:rFonts w:asciiTheme="minorHAnsi" w:hAnsiTheme="minorHAnsi" w:cstheme="minorHAnsi"/>
        </w:rPr>
        <w:t> </w:t>
      </w:r>
    </w:p>
    <w:p w14:paraId="48A7A3B3" w14:textId="4D033B16" w:rsidR="00A62AE5" w:rsidRDefault="00A62AE5" w:rsidP="00A62AE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A62AE5">
        <w:rPr>
          <w:rStyle w:val="normaltextrun"/>
          <w:rFonts w:asciiTheme="minorHAnsi" w:hAnsiTheme="minorHAnsi" w:cstheme="minorHAnsi"/>
        </w:rPr>
        <w:t>ALTER TABLE Relationships WITH GC_GRACE_SECONDS = 0;</w:t>
      </w:r>
      <w:r w:rsidRPr="00A62AE5">
        <w:rPr>
          <w:rStyle w:val="eop"/>
          <w:rFonts w:asciiTheme="minorHAnsi" w:hAnsiTheme="minorHAnsi" w:cstheme="minorHAnsi"/>
        </w:rPr>
        <w:t> </w:t>
      </w:r>
    </w:p>
    <w:p w14:paraId="0FFE8BD8" w14:textId="27AD8AD3" w:rsidR="00C1654F" w:rsidRPr="00A62AE5" w:rsidRDefault="00C1654F" w:rsidP="00A62AE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>CREATE INDEX IF NOT EXISTS  </w:t>
      </w:r>
      <w:r>
        <w:rPr>
          <w:rStyle w:val="normaltextrun"/>
          <w:rFonts w:asciiTheme="minorHAnsi" w:hAnsiTheme="minorHAnsi" w:cstheme="minorHAnsi"/>
        </w:rPr>
        <w:t>relationships</w:t>
      </w:r>
      <w:r w:rsidRPr="001C070B">
        <w:rPr>
          <w:rStyle w:val="normaltextrun"/>
          <w:rFonts w:asciiTheme="minorHAnsi" w:hAnsiTheme="minorHAnsi" w:cstheme="minorHAnsi"/>
        </w:rPr>
        <w:t xml:space="preserve">_id ON </w:t>
      </w:r>
      <w:r w:rsidRPr="00A62AE5">
        <w:rPr>
          <w:rStyle w:val="normaltextrun"/>
          <w:rFonts w:asciiTheme="minorHAnsi" w:hAnsiTheme="minorHAnsi" w:cstheme="minorHAnsi"/>
        </w:rPr>
        <w:t>Relationships</w:t>
      </w:r>
      <w:r w:rsidRPr="001C070B">
        <w:rPr>
          <w:rStyle w:val="normaltextrun"/>
          <w:rFonts w:asciiTheme="minorHAnsi" w:hAnsiTheme="minorHAnsi" w:cstheme="minorHAnsi"/>
        </w:rPr>
        <w:t>(_id);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18ADE792" w14:textId="77777777" w:rsidR="009875FF" w:rsidRDefault="009875FF" w:rsidP="001C070B"/>
    <w:p w14:paraId="48EDFD48" w14:textId="0464B0F8" w:rsidR="009875FF" w:rsidRDefault="009875FF" w:rsidP="009875FF">
      <w:pPr>
        <w:rPr>
          <w:rFonts w:ascii="Gill Sans MT" w:hAnsi="Gill Sans MT"/>
          <w:color w:val="0189F9"/>
          <w:sz w:val="40"/>
          <w:szCs w:val="40"/>
          <w:lang w:bidi="fr-FR"/>
        </w:rPr>
      </w:pPr>
      <w:r>
        <w:rPr>
          <w:rFonts w:ascii="Gill Sans MT" w:hAnsi="Gill Sans MT"/>
          <w:color w:val="0189F9"/>
          <w:sz w:val="40"/>
          <w:szCs w:val="40"/>
          <w:lang w:bidi="fr-FR"/>
        </w:rPr>
        <w:t>Script de création de la table </w:t>
      </w:r>
      <w:r w:rsidR="001C1C0D">
        <w:rPr>
          <w:rFonts w:ascii="Gill Sans MT" w:hAnsi="Gill Sans MT"/>
          <w:color w:val="0189F9"/>
          <w:sz w:val="40"/>
          <w:szCs w:val="40"/>
          <w:lang w:bidi="fr-FR"/>
        </w:rPr>
        <w:t>RoundTable</w:t>
      </w:r>
      <w:r>
        <w:rPr>
          <w:rFonts w:ascii="Gill Sans MT" w:hAnsi="Gill Sans MT"/>
          <w:color w:val="0189F9"/>
          <w:sz w:val="40"/>
          <w:szCs w:val="40"/>
          <w:lang w:bidi="fr-FR"/>
        </w:rPr>
        <w:t xml:space="preserve"> :</w:t>
      </w:r>
    </w:p>
    <w:p w14:paraId="1C06E739" w14:textId="794ADE89" w:rsidR="004152DE" w:rsidRPr="004152DE" w:rsidRDefault="004152DE" w:rsidP="004152D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152DE">
        <w:rPr>
          <w:rStyle w:val="normaltextrun"/>
          <w:rFonts w:asciiTheme="minorHAnsi" w:hAnsiTheme="minorHAnsi" w:cstheme="minorHAnsi"/>
        </w:rPr>
        <w:t>CREATE TABLE  RoundTable(</w:t>
      </w:r>
      <w:r w:rsidR="00E15911">
        <w:rPr>
          <w:rStyle w:val="normaltextrun"/>
          <w:rFonts w:asciiTheme="minorHAnsi" w:hAnsiTheme="minorHAnsi" w:cstheme="minorHAnsi"/>
        </w:rPr>
        <w:t>_</w:t>
      </w:r>
      <w:r w:rsidRPr="004152DE">
        <w:rPr>
          <w:rStyle w:val="normaltextrun"/>
          <w:rFonts w:asciiTheme="minorHAnsi" w:hAnsiTheme="minorHAnsi" w:cstheme="minorHAnsi"/>
        </w:rPr>
        <w:t>id map&lt;TEXT,TEXT&gt;,</w:t>
      </w:r>
      <w:r w:rsidR="007252EF">
        <w:rPr>
          <w:rStyle w:val="normaltextrun"/>
          <w:rFonts w:asciiTheme="minorHAnsi" w:hAnsiTheme="minorHAnsi" w:cstheme="minorHAnsi"/>
        </w:rPr>
        <w:t xml:space="preserve"> </w:t>
      </w:r>
      <w:r w:rsidR="003D149C" w:rsidRPr="003D149C">
        <w:rPr>
          <w:rStyle w:val="normaltextrun"/>
          <w:rFonts w:asciiTheme="minorHAnsi" w:hAnsiTheme="minorHAnsi" w:cstheme="minorHAnsi"/>
        </w:rPr>
        <w:t>funding_rounds</w:t>
      </w:r>
      <w:r w:rsidR="003D149C">
        <w:rPr>
          <w:rStyle w:val="normaltextrun"/>
          <w:rFonts w:asciiTheme="minorHAnsi" w:hAnsiTheme="minorHAnsi" w:cstheme="minorHAnsi"/>
        </w:rPr>
        <w:t xml:space="preserve"> </w:t>
      </w:r>
      <w:r w:rsidRPr="004152DE">
        <w:rPr>
          <w:rStyle w:val="normaltextrun"/>
          <w:rFonts w:asciiTheme="minorHAnsi" w:hAnsiTheme="minorHAnsi" w:cstheme="minorHAnsi"/>
        </w:rPr>
        <w:t>list</w:t>
      </w:r>
      <w:r w:rsidR="007252EF">
        <w:rPr>
          <w:rStyle w:val="normaltextrun"/>
          <w:rFonts w:asciiTheme="minorHAnsi" w:hAnsiTheme="minorHAnsi" w:cstheme="minorHAnsi"/>
        </w:rPr>
        <w:t>&lt;</w:t>
      </w:r>
      <w:r w:rsidRPr="004152DE">
        <w:rPr>
          <w:rStyle w:val="normaltextrun"/>
          <w:rFonts w:asciiTheme="minorHAnsi" w:hAnsiTheme="minorHAnsi" w:cstheme="minorHAnsi"/>
        </w:rPr>
        <w:t>frozen&lt; roundType&gt;</w:t>
      </w:r>
      <w:r w:rsidR="007252EF">
        <w:rPr>
          <w:rStyle w:val="normaltextrun"/>
          <w:rFonts w:asciiTheme="minorHAnsi" w:hAnsiTheme="minorHAnsi" w:cstheme="minorHAnsi"/>
        </w:rPr>
        <w:t>&gt;, PRIMARY</w:t>
      </w:r>
      <w:r w:rsidR="00522BA1">
        <w:rPr>
          <w:rStyle w:val="normaltextrun"/>
          <w:rFonts w:asciiTheme="minorHAnsi" w:hAnsiTheme="minorHAnsi" w:cstheme="minorHAnsi"/>
        </w:rPr>
        <w:t xml:space="preserve"> KEY(_</w:t>
      </w:r>
      <w:r w:rsidR="00522BA1" w:rsidRPr="004152DE">
        <w:rPr>
          <w:rStyle w:val="normaltextrun"/>
          <w:rFonts w:asciiTheme="minorHAnsi" w:hAnsiTheme="minorHAnsi" w:cstheme="minorHAnsi"/>
        </w:rPr>
        <w:t>id</w:t>
      </w:r>
      <w:r w:rsidR="00522BA1">
        <w:rPr>
          <w:rStyle w:val="normaltextrun"/>
          <w:rFonts w:asciiTheme="minorHAnsi" w:hAnsiTheme="minorHAnsi" w:cstheme="minorHAnsi"/>
        </w:rPr>
        <w:t>)</w:t>
      </w:r>
      <w:r w:rsidRPr="004152DE">
        <w:rPr>
          <w:rStyle w:val="normaltextrun"/>
          <w:rFonts w:asciiTheme="minorHAnsi" w:hAnsiTheme="minorHAnsi" w:cstheme="minorHAnsi"/>
        </w:rPr>
        <w:t>);</w:t>
      </w:r>
    </w:p>
    <w:p w14:paraId="4FE13805" w14:textId="75C7D99A" w:rsidR="004152DE" w:rsidRPr="004152DE" w:rsidRDefault="004152DE" w:rsidP="004152D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4152DE">
        <w:rPr>
          <w:rStyle w:val="normaltextrun"/>
          <w:rFonts w:asciiTheme="minorHAnsi" w:hAnsiTheme="minorHAnsi" w:cstheme="minorHAnsi"/>
        </w:rPr>
        <w:t>ALTER TABLE RoundTable WITH GC_GRACE_SECONDS = 0;</w:t>
      </w:r>
    </w:p>
    <w:p w14:paraId="75F14B8B" w14:textId="6D726B51" w:rsidR="009875FF" w:rsidRPr="00B333B4" w:rsidRDefault="00B333B4" w:rsidP="00B333B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1C070B">
        <w:rPr>
          <w:rStyle w:val="normaltextrun"/>
          <w:rFonts w:asciiTheme="minorHAnsi" w:hAnsiTheme="minorHAnsi" w:cstheme="minorHAnsi"/>
        </w:rPr>
        <w:t>CREATE INDEX IF NOT EXISTS  </w:t>
      </w:r>
      <w:r>
        <w:rPr>
          <w:rStyle w:val="normaltextrun"/>
          <w:rFonts w:asciiTheme="minorHAnsi" w:hAnsiTheme="minorHAnsi" w:cstheme="minorHAnsi"/>
        </w:rPr>
        <w:t>r</w:t>
      </w:r>
      <w:r w:rsidRPr="004152DE">
        <w:rPr>
          <w:rStyle w:val="normaltextrun"/>
          <w:rFonts w:asciiTheme="minorHAnsi" w:hAnsiTheme="minorHAnsi" w:cstheme="minorHAnsi"/>
        </w:rPr>
        <w:t>ound</w:t>
      </w:r>
      <w:r>
        <w:rPr>
          <w:rStyle w:val="normaltextrun"/>
          <w:rFonts w:asciiTheme="minorHAnsi" w:hAnsiTheme="minorHAnsi" w:cstheme="minorHAnsi"/>
        </w:rPr>
        <w:t>t</w:t>
      </w:r>
      <w:r w:rsidRPr="004152DE">
        <w:rPr>
          <w:rStyle w:val="normaltextrun"/>
          <w:rFonts w:asciiTheme="minorHAnsi" w:hAnsiTheme="minorHAnsi" w:cstheme="minorHAnsi"/>
        </w:rPr>
        <w:t>able</w:t>
      </w:r>
      <w:r w:rsidRPr="001C070B">
        <w:rPr>
          <w:rStyle w:val="normaltextrun"/>
          <w:rFonts w:asciiTheme="minorHAnsi" w:hAnsiTheme="minorHAnsi" w:cstheme="minorHAnsi"/>
        </w:rPr>
        <w:t xml:space="preserve"> _id ON </w:t>
      </w:r>
      <w:r w:rsidRPr="004152DE">
        <w:rPr>
          <w:rStyle w:val="normaltextrun"/>
          <w:rFonts w:asciiTheme="minorHAnsi" w:hAnsiTheme="minorHAnsi" w:cstheme="minorHAnsi"/>
        </w:rPr>
        <w:t>RoundTable</w:t>
      </w:r>
      <w:r w:rsidRPr="001C070B">
        <w:rPr>
          <w:rStyle w:val="normaltextrun"/>
          <w:rFonts w:asciiTheme="minorHAnsi" w:hAnsiTheme="minorHAnsi" w:cstheme="minorHAnsi"/>
        </w:rPr>
        <w:t xml:space="preserve"> (_id);</w:t>
      </w:r>
      <w:r w:rsidRPr="001C070B">
        <w:rPr>
          <w:rStyle w:val="eop"/>
          <w:rFonts w:asciiTheme="minorHAnsi" w:hAnsiTheme="minorHAnsi" w:cstheme="minorHAnsi"/>
        </w:rPr>
        <w:t> </w:t>
      </w:r>
    </w:p>
    <w:p w14:paraId="72452E79" w14:textId="77777777" w:rsidR="004C6659" w:rsidRDefault="004C6659" w:rsidP="001C070B"/>
    <w:p w14:paraId="787CB94B" w14:textId="2751B4DF" w:rsidR="001C070B" w:rsidRDefault="001C070B" w:rsidP="001F0AF0">
      <w:pPr>
        <w:spacing w:after="200"/>
      </w:pPr>
    </w:p>
    <w:p w14:paraId="04948B7C" w14:textId="51B7B790" w:rsidR="00C269A5" w:rsidRDefault="00C269A5" w:rsidP="001F0AF0">
      <w:pPr>
        <w:spacing w:after="200"/>
      </w:pPr>
    </w:p>
    <w:p w14:paraId="1009ECE7" w14:textId="67D2085F" w:rsidR="00C269A5" w:rsidRDefault="00C269A5" w:rsidP="001F0AF0">
      <w:pPr>
        <w:spacing w:after="200"/>
      </w:pPr>
    </w:p>
    <w:p w14:paraId="7F981606" w14:textId="0891EB81" w:rsidR="00C269A5" w:rsidRDefault="00C269A5" w:rsidP="001F0AF0">
      <w:pPr>
        <w:spacing w:after="200"/>
      </w:pPr>
    </w:p>
    <w:p w14:paraId="61046923" w14:textId="0142432D" w:rsidR="00C269A5" w:rsidRDefault="00C269A5" w:rsidP="001F0AF0">
      <w:pPr>
        <w:spacing w:after="200"/>
      </w:pPr>
    </w:p>
    <w:p w14:paraId="6617D88E" w14:textId="3BDBBD2B" w:rsidR="00C269A5" w:rsidRDefault="00C269A5" w:rsidP="001F0AF0">
      <w:pPr>
        <w:spacing w:after="200"/>
      </w:pPr>
    </w:p>
    <w:p w14:paraId="77F4EA0B" w14:textId="09C39685" w:rsidR="00C269A5" w:rsidRDefault="00C269A5" w:rsidP="001F0AF0">
      <w:pPr>
        <w:spacing w:after="200"/>
      </w:pPr>
    </w:p>
    <w:p w14:paraId="2F721CCC" w14:textId="47C78597" w:rsidR="00C269A5" w:rsidRDefault="00C269A5" w:rsidP="001F0AF0">
      <w:pPr>
        <w:spacing w:after="200"/>
      </w:pPr>
    </w:p>
    <w:p w14:paraId="4C5CD6A2" w14:textId="20A2EA75" w:rsidR="00C269A5" w:rsidRDefault="00C269A5" w:rsidP="001F0AF0">
      <w:pPr>
        <w:spacing w:after="200"/>
      </w:pPr>
    </w:p>
    <w:p w14:paraId="659C1EAE" w14:textId="3151D659" w:rsidR="00973B08" w:rsidRDefault="00973B08" w:rsidP="001F0AF0">
      <w:pPr>
        <w:spacing w:after="200"/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192CA1" w14:paraId="62B67867" w14:textId="77777777" w:rsidTr="005F750C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384B2" w14:textId="71AA05A4" w:rsidR="00192CA1" w:rsidRPr="00877626" w:rsidRDefault="00192CA1" w:rsidP="005F750C">
            <w:pPr>
              <w:pStyle w:val="Titre1"/>
              <w:framePr w:hSpace="0" w:wrap="auto" w:vAnchor="margin" w:hAnchor="text" w:yAlign="inline"/>
              <w:jc w:val="left"/>
            </w:pPr>
            <w:r>
              <w:lastRenderedPageBreak/>
              <w:t>Simple Queries</w:t>
            </w:r>
          </w:p>
        </w:tc>
      </w:tr>
    </w:tbl>
    <w:p w14:paraId="0745EF40" w14:textId="6F1DECCE" w:rsidR="003E52F5" w:rsidRPr="003E52F5" w:rsidRDefault="003E52F5" w:rsidP="003E52F5">
      <w:pPr>
        <w:pStyle w:val="Paragraphedeliste"/>
        <w:numPr>
          <w:ilvl w:val="0"/>
          <w:numId w:val="26"/>
        </w:numPr>
      </w:pPr>
      <w:r w:rsidRPr="003E52F5">
        <w:rPr>
          <w:rFonts w:ascii="Gill Sans MT" w:hAnsi="Gill Sans MT"/>
          <w:color w:val="0189F9"/>
          <w:sz w:val="40"/>
          <w:szCs w:val="40"/>
          <w:lang w:bidi="fr-FR"/>
        </w:rPr>
        <w:t>Get all the companies that have a category_code=”nanotech” :</w:t>
      </w:r>
    </w:p>
    <w:p w14:paraId="4D6649A6" w14:textId="1848EA08" w:rsidR="003E52F5" w:rsidRDefault="00303A32" w:rsidP="00B21A24">
      <w:pPr>
        <w:pStyle w:val="Paragraphedeliste"/>
        <w:numPr>
          <w:ilvl w:val="0"/>
          <w:numId w:val="28"/>
        </w:numPr>
        <w:rPr>
          <w:rFonts w:asciiTheme="majorHAnsi" w:hAnsiTheme="majorHAnsi"/>
          <w:b w:val="0"/>
          <w:bCs/>
          <w:szCs w:val="28"/>
        </w:rPr>
      </w:pPr>
      <w:r>
        <w:rPr>
          <w:rFonts w:asciiTheme="majorHAnsi" w:hAnsiTheme="majorHAnsi"/>
          <w:b w:val="0"/>
          <w:bCs/>
          <w:szCs w:val="28"/>
        </w:rPr>
        <w:t>SELECT</w:t>
      </w:r>
      <w:r w:rsidR="00DD38A9" w:rsidRPr="00D61FC2">
        <w:rPr>
          <w:rFonts w:asciiTheme="majorHAnsi" w:hAnsiTheme="majorHAnsi"/>
          <w:b w:val="0"/>
          <w:bCs/>
          <w:szCs w:val="28"/>
        </w:rPr>
        <w:t xml:space="preserve"> * </w:t>
      </w:r>
      <w:r>
        <w:rPr>
          <w:rFonts w:asciiTheme="majorHAnsi" w:hAnsiTheme="majorHAnsi"/>
          <w:b w:val="0"/>
          <w:bCs/>
          <w:szCs w:val="28"/>
        </w:rPr>
        <w:t>FROM</w:t>
      </w:r>
      <w:r w:rsidR="00DD38A9" w:rsidRPr="00D61FC2">
        <w:rPr>
          <w:rFonts w:asciiTheme="majorHAnsi" w:hAnsiTheme="majorHAnsi"/>
          <w:b w:val="0"/>
          <w:bCs/>
          <w:szCs w:val="28"/>
        </w:rPr>
        <w:t xml:space="preserve"> </w:t>
      </w:r>
      <w:r w:rsidR="00B21A24">
        <w:rPr>
          <w:rFonts w:asciiTheme="majorHAnsi" w:hAnsiTheme="majorHAnsi"/>
          <w:b w:val="0"/>
          <w:bCs/>
          <w:szCs w:val="28"/>
        </w:rPr>
        <w:t>c</w:t>
      </w:r>
      <w:r w:rsidR="00DD38A9" w:rsidRPr="00D61FC2">
        <w:rPr>
          <w:rFonts w:asciiTheme="majorHAnsi" w:hAnsiTheme="majorHAnsi"/>
          <w:b w:val="0"/>
          <w:bCs/>
          <w:szCs w:val="28"/>
        </w:rPr>
        <w:t xml:space="preserve">ompanies </w:t>
      </w:r>
      <w:r>
        <w:rPr>
          <w:rFonts w:asciiTheme="majorHAnsi" w:hAnsiTheme="majorHAnsi"/>
          <w:b w:val="0"/>
          <w:bCs/>
          <w:szCs w:val="28"/>
        </w:rPr>
        <w:t>WHERE</w:t>
      </w:r>
      <w:r w:rsidR="00DD38A9" w:rsidRPr="00D61FC2">
        <w:rPr>
          <w:rFonts w:asciiTheme="majorHAnsi" w:hAnsiTheme="majorHAnsi"/>
          <w:b w:val="0"/>
          <w:bCs/>
          <w:szCs w:val="28"/>
        </w:rPr>
        <w:t xml:space="preserve"> category_code=”nanotech”</w:t>
      </w:r>
      <w:r w:rsidR="00F011EC">
        <w:rPr>
          <w:rFonts w:asciiTheme="majorHAnsi" w:hAnsiTheme="majorHAnsi"/>
          <w:b w:val="0"/>
          <w:bCs/>
          <w:szCs w:val="28"/>
        </w:rPr>
        <w:t xml:space="preserve"> </w:t>
      </w:r>
      <w:r w:rsidR="00F011EC" w:rsidRPr="00D61FC2">
        <w:rPr>
          <w:rFonts w:asciiTheme="majorHAnsi" w:hAnsiTheme="majorHAnsi"/>
          <w:b w:val="0"/>
          <w:bCs/>
          <w:color w:val="auto"/>
          <w:szCs w:val="28"/>
        </w:rPr>
        <w:t>ALLOW FILTERING</w:t>
      </w:r>
      <w:r w:rsidR="00DD38A9" w:rsidRPr="00D61FC2">
        <w:rPr>
          <w:rFonts w:asciiTheme="majorHAnsi" w:hAnsiTheme="majorHAnsi"/>
          <w:b w:val="0"/>
          <w:bCs/>
          <w:szCs w:val="28"/>
        </w:rPr>
        <w:t>;</w:t>
      </w:r>
    </w:p>
    <w:p w14:paraId="2A9FFBC7" w14:textId="265E0B56" w:rsidR="00B21A24" w:rsidRPr="00B21A24" w:rsidRDefault="00B21A24" w:rsidP="00B21A24">
      <w:pPr>
        <w:pStyle w:val="Paragraphedeliste"/>
        <w:numPr>
          <w:ilvl w:val="0"/>
          <w:numId w:val="38"/>
        </w:numPr>
        <w:rPr>
          <w:rFonts w:asciiTheme="minorHAnsi" w:hAnsiTheme="minorHAnsi" w:cstheme="minorHAnsi"/>
          <w:b w:val="0"/>
          <w:bCs/>
          <w:i/>
          <w:iCs/>
          <w:szCs w:val="28"/>
        </w:rPr>
      </w:pPr>
      <w:r w:rsidRPr="00B21A24">
        <w:rPr>
          <w:rFonts w:asciiTheme="minorHAnsi" w:hAnsiTheme="minorHAnsi" w:cstheme="minorHAnsi"/>
          <w:b w:val="0"/>
          <w:bCs/>
          <w:i/>
          <w:iCs/>
          <w:szCs w:val="28"/>
        </w:rPr>
        <w:t>Ici, on veut afficher les entreprises qui sont dans le domaine de la nanotechnologie</w:t>
      </w:r>
      <w:r w:rsidR="00F011EC" w:rsidRPr="00F011EC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 </w:t>
      </w:r>
      <w:r w:rsidR="00F011EC" w:rsidRPr="00250671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Et comme </w:t>
      </w:r>
      <w:r w:rsidR="00F011EC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« </w:t>
      </w:r>
      <w:r w:rsidR="00F011EC" w:rsidRPr="00F011EC">
        <w:rPr>
          <w:rFonts w:asciiTheme="majorHAnsi" w:hAnsiTheme="majorHAnsi"/>
          <w:i/>
          <w:iCs/>
          <w:szCs w:val="28"/>
        </w:rPr>
        <w:t>category_code</w:t>
      </w:r>
      <w:r w:rsidR="00F011EC" w:rsidRPr="00250671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» n'a pas été indexé, on doit ajouter le « </w:t>
      </w:r>
      <w:r w:rsidR="00F011EC" w:rsidRPr="00250671">
        <w:rPr>
          <w:rFonts w:asciiTheme="minorHAnsi" w:hAnsiTheme="minorHAnsi" w:cstheme="minorHAnsi"/>
          <w:i/>
          <w:iCs/>
          <w:color w:val="auto"/>
          <w:szCs w:val="28"/>
        </w:rPr>
        <w:t>ALLOW FILTERING</w:t>
      </w:r>
      <w:r w:rsidR="00F011EC" w:rsidRPr="00250671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 ».</w:t>
      </w:r>
    </w:p>
    <w:p w14:paraId="676E4556" w14:textId="77777777" w:rsidR="00B21A24" w:rsidRPr="00B21A24" w:rsidRDefault="00B21A24" w:rsidP="00B21A24">
      <w:pPr>
        <w:rPr>
          <w:rFonts w:asciiTheme="majorHAnsi" w:hAnsiTheme="majorHAnsi"/>
          <w:b w:val="0"/>
          <w:bCs/>
          <w:szCs w:val="28"/>
        </w:rPr>
      </w:pPr>
    </w:p>
    <w:p w14:paraId="1D71A6AA" w14:textId="574E7827" w:rsidR="003E52F5" w:rsidRDefault="003E52F5" w:rsidP="003E52F5">
      <w:pPr>
        <w:pStyle w:val="Paragraphedeliste"/>
        <w:numPr>
          <w:ilvl w:val="0"/>
          <w:numId w:val="26"/>
        </w:numPr>
        <w:rPr>
          <w:rFonts w:asciiTheme="majorHAnsi" w:hAnsiTheme="majorHAnsi"/>
          <w:color w:val="0189F9" w:themeColor="accent1"/>
          <w:sz w:val="40"/>
          <w:szCs w:val="40"/>
        </w:rPr>
      </w:pPr>
      <w:r w:rsidRPr="003E52F5">
        <w:rPr>
          <w:rFonts w:asciiTheme="majorHAnsi" w:hAnsiTheme="majorHAnsi"/>
          <w:color w:val="0189F9" w:themeColor="accent1"/>
          <w:sz w:val="40"/>
          <w:szCs w:val="40"/>
        </w:rPr>
        <w:t>Get all the Companies that founded in 2008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2E14A37C" w14:textId="18A421D9" w:rsidR="003E52F5" w:rsidRDefault="00303A32" w:rsidP="00B21A24">
      <w:pPr>
        <w:pStyle w:val="Paragraphedeliste"/>
        <w:numPr>
          <w:ilvl w:val="0"/>
          <w:numId w:val="28"/>
        </w:numPr>
        <w:rPr>
          <w:rFonts w:asciiTheme="majorHAnsi" w:hAnsiTheme="majorHAnsi"/>
          <w:b w:val="0"/>
          <w:bCs/>
          <w:color w:val="auto"/>
          <w:szCs w:val="28"/>
        </w:rPr>
      </w:pPr>
      <w:r>
        <w:rPr>
          <w:rFonts w:asciiTheme="majorHAnsi" w:hAnsiTheme="majorHAnsi"/>
          <w:b w:val="0"/>
          <w:bCs/>
          <w:color w:val="auto"/>
          <w:szCs w:val="28"/>
        </w:rPr>
        <w:t>SELECT</w:t>
      </w:r>
      <w:r w:rsidR="00F432F7" w:rsidRPr="00D61FC2">
        <w:rPr>
          <w:rFonts w:asciiTheme="majorHAnsi" w:hAnsiTheme="majorHAnsi"/>
          <w:b w:val="0"/>
          <w:bCs/>
          <w:color w:val="auto"/>
          <w:szCs w:val="28"/>
        </w:rPr>
        <w:t xml:space="preserve"> * </w:t>
      </w:r>
      <w:r>
        <w:rPr>
          <w:rFonts w:asciiTheme="majorHAnsi" w:hAnsiTheme="majorHAnsi"/>
          <w:b w:val="0"/>
          <w:bCs/>
          <w:color w:val="auto"/>
          <w:szCs w:val="28"/>
        </w:rPr>
        <w:t>FROM</w:t>
      </w:r>
      <w:r w:rsidR="00F432F7" w:rsidRPr="00D61FC2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r w:rsidR="00B21A24">
        <w:rPr>
          <w:rFonts w:asciiTheme="majorHAnsi" w:hAnsiTheme="majorHAnsi"/>
          <w:b w:val="0"/>
          <w:bCs/>
          <w:color w:val="auto"/>
          <w:szCs w:val="28"/>
        </w:rPr>
        <w:t>c</w:t>
      </w:r>
      <w:r w:rsidR="00F432F7" w:rsidRPr="00D61FC2">
        <w:rPr>
          <w:rFonts w:asciiTheme="majorHAnsi" w:hAnsiTheme="majorHAnsi"/>
          <w:b w:val="0"/>
          <w:bCs/>
          <w:color w:val="auto"/>
          <w:szCs w:val="28"/>
        </w:rPr>
        <w:t xml:space="preserve">ompanies </w:t>
      </w:r>
      <w:r>
        <w:rPr>
          <w:rFonts w:asciiTheme="majorHAnsi" w:hAnsiTheme="majorHAnsi"/>
          <w:b w:val="0"/>
          <w:bCs/>
          <w:color w:val="auto"/>
          <w:szCs w:val="28"/>
        </w:rPr>
        <w:t>WHERE</w:t>
      </w:r>
      <w:r w:rsidR="00F432F7" w:rsidRPr="00D61FC2">
        <w:rPr>
          <w:rFonts w:asciiTheme="majorHAnsi" w:hAnsiTheme="majorHAnsi"/>
          <w:b w:val="0"/>
          <w:bCs/>
          <w:color w:val="auto"/>
          <w:szCs w:val="28"/>
        </w:rPr>
        <w:t xml:space="preserve"> founded_year =2008 ALLOW FILTERING;</w:t>
      </w:r>
    </w:p>
    <w:p w14:paraId="6867824A" w14:textId="2331EA96" w:rsidR="00B21A24" w:rsidRPr="00250671" w:rsidRDefault="00B21A24" w:rsidP="00D9203A">
      <w:pPr>
        <w:pStyle w:val="Paragraphedeliste"/>
        <w:numPr>
          <w:ilvl w:val="0"/>
          <w:numId w:val="38"/>
        </w:numPr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</w:pPr>
      <w:r w:rsidRPr="00250671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Ici, on veut afficher les entreprises qui ont été fondés en 2008.</w:t>
      </w:r>
      <w:r w:rsidR="00D52E7D" w:rsidRPr="00250671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 Et comme </w:t>
      </w:r>
      <w:r w:rsidR="00AA0174" w:rsidRPr="00250671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« </w:t>
      </w:r>
      <w:r w:rsidR="00D52E7D" w:rsidRPr="00250671">
        <w:rPr>
          <w:rFonts w:asciiTheme="minorHAnsi" w:hAnsiTheme="minorHAnsi" w:cstheme="minorHAnsi"/>
          <w:i/>
          <w:iCs/>
          <w:color w:val="auto"/>
          <w:szCs w:val="28"/>
        </w:rPr>
        <w:t>founded_year</w:t>
      </w:r>
      <w:r w:rsidR="00AA0174" w:rsidRPr="00250671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 »</w:t>
      </w:r>
      <w:r w:rsidR="00D52E7D" w:rsidRPr="00250671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 n'a pas été indexé, on doit ajouter le « </w:t>
      </w:r>
      <w:r w:rsidR="00D52E7D" w:rsidRPr="00250671">
        <w:rPr>
          <w:rFonts w:asciiTheme="minorHAnsi" w:hAnsiTheme="minorHAnsi" w:cstheme="minorHAnsi"/>
          <w:i/>
          <w:iCs/>
          <w:color w:val="auto"/>
          <w:szCs w:val="28"/>
        </w:rPr>
        <w:t>ALLOW FILTERING</w:t>
      </w:r>
      <w:r w:rsidR="00D52E7D" w:rsidRPr="00250671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 ».</w:t>
      </w:r>
    </w:p>
    <w:p w14:paraId="2D5B757B" w14:textId="626A45F1" w:rsidR="00D52E7D" w:rsidRPr="00D52E7D" w:rsidRDefault="00D52E7D" w:rsidP="00D52E7D">
      <w:pPr>
        <w:ind w:left="360"/>
        <w:rPr>
          <w:rFonts w:asciiTheme="majorHAnsi" w:hAnsiTheme="majorHAnsi"/>
          <w:b w:val="0"/>
          <w:bCs/>
          <w:color w:val="auto"/>
          <w:szCs w:val="28"/>
        </w:rPr>
      </w:pPr>
    </w:p>
    <w:p w14:paraId="786453D2" w14:textId="381DDCEE" w:rsidR="003E52F5" w:rsidRDefault="003E52F5" w:rsidP="003E52F5">
      <w:pPr>
        <w:pStyle w:val="Paragraphedeliste"/>
        <w:numPr>
          <w:ilvl w:val="0"/>
          <w:numId w:val="26"/>
        </w:numPr>
        <w:rPr>
          <w:rFonts w:asciiTheme="majorHAnsi" w:hAnsiTheme="majorHAnsi"/>
          <w:color w:val="0189F9" w:themeColor="accent1"/>
          <w:sz w:val="40"/>
          <w:szCs w:val="40"/>
        </w:rPr>
      </w:pPr>
      <w:r>
        <w:rPr>
          <w:rFonts w:asciiTheme="majorHAnsi" w:hAnsiTheme="majorHAnsi"/>
          <w:color w:val="0189F9" w:themeColor="accent1"/>
          <w:sz w:val="40"/>
          <w:szCs w:val="40"/>
        </w:rPr>
        <w:t xml:space="preserve">Get </w:t>
      </w:r>
      <w:r w:rsidRPr="003E52F5">
        <w:rPr>
          <w:rFonts w:asciiTheme="majorHAnsi" w:hAnsiTheme="majorHAnsi"/>
          <w:color w:val="0189F9" w:themeColor="accent1"/>
          <w:sz w:val="40"/>
          <w:szCs w:val="40"/>
        </w:rPr>
        <w:t>the number of Companies whith more than 100 employees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6CB16A01" w14:textId="76D8CC87" w:rsidR="00C37917" w:rsidRDefault="00303A32" w:rsidP="00E3528C">
      <w:pPr>
        <w:pStyle w:val="Paragraphedeliste"/>
        <w:numPr>
          <w:ilvl w:val="0"/>
          <w:numId w:val="27"/>
        </w:numPr>
        <w:rPr>
          <w:rFonts w:asciiTheme="majorHAnsi" w:hAnsiTheme="majorHAnsi"/>
          <w:b w:val="0"/>
          <w:bCs/>
          <w:color w:val="auto"/>
          <w:szCs w:val="28"/>
        </w:rPr>
      </w:pPr>
      <w:r>
        <w:rPr>
          <w:rFonts w:asciiTheme="majorHAnsi" w:hAnsiTheme="majorHAnsi"/>
          <w:b w:val="0"/>
          <w:bCs/>
          <w:color w:val="auto"/>
          <w:szCs w:val="28"/>
        </w:rPr>
        <w:t>SELECT</w:t>
      </w:r>
      <w:r w:rsidR="00E3528C" w:rsidRPr="00E3528C">
        <w:rPr>
          <w:rFonts w:asciiTheme="majorHAnsi" w:hAnsiTheme="majorHAnsi"/>
          <w:b w:val="0"/>
          <w:bCs/>
          <w:color w:val="auto"/>
          <w:szCs w:val="28"/>
        </w:rPr>
        <w:t xml:space="preserve"> count(*) </w:t>
      </w:r>
      <w:r>
        <w:rPr>
          <w:rFonts w:asciiTheme="majorHAnsi" w:hAnsiTheme="majorHAnsi"/>
          <w:b w:val="0"/>
          <w:bCs/>
          <w:color w:val="auto"/>
          <w:szCs w:val="28"/>
        </w:rPr>
        <w:t>FROM</w:t>
      </w:r>
      <w:r w:rsidR="00E3528C" w:rsidRPr="00E3528C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r w:rsidR="00B21A24">
        <w:rPr>
          <w:rFonts w:asciiTheme="majorHAnsi" w:hAnsiTheme="majorHAnsi"/>
          <w:b w:val="0"/>
          <w:bCs/>
          <w:color w:val="auto"/>
          <w:szCs w:val="28"/>
        </w:rPr>
        <w:t>c</w:t>
      </w:r>
      <w:r w:rsidR="00E3528C" w:rsidRPr="00E3528C">
        <w:rPr>
          <w:rFonts w:asciiTheme="majorHAnsi" w:hAnsiTheme="majorHAnsi"/>
          <w:b w:val="0"/>
          <w:bCs/>
          <w:color w:val="auto"/>
          <w:szCs w:val="28"/>
        </w:rPr>
        <w:t xml:space="preserve">ompanies </w:t>
      </w:r>
      <w:r>
        <w:rPr>
          <w:rFonts w:asciiTheme="majorHAnsi" w:hAnsiTheme="majorHAnsi"/>
          <w:b w:val="0"/>
          <w:bCs/>
          <w:color w:val="auto"/>
          <w:szCs w:val="28"/>
        </w:rPr>
        <w:t>WHERE</w:t>
      </w:r>
      <w:r w:rsidR="00E3528C" w:rsidRPr="00E3528C">
        <w:rPr>
          <w:rFonts w:asciiTheme="majorHAnsi" w:hAnsiTheme="majorHAnsi"/>
          <w:b w:val="0"/>
          <w:bCs/>
          <w:color w:val="auto"/>
          <w:szCs w:val="28"/>
        </w:rPr>
        <w:t xml:space="preserve"> number_of_employees &gt;100 ALLOW FILTERING;</w:t>
      </w:r>
    </w:p>
    <w:p w14:paraId="285703BE" w14:textId="1BE71E51" w:rsidR="00B663E6" w:rsidRPr="00250671" w:rsidRDefault="00B663E6" w:rsidP="00B663E6">
      <w:pPr>
        <w:pStyle w:val="Paragraphedeliste"/>
        <w:numPr>
          <w:ilvl w:val="0"/>
          <w:numId w:val="38"/>
        </w:numPr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</w:pPr>
      <w:r w:rsidRPr="00250671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Ici, on veut afficher les entreprises qui ont plus de 100 employés. Puisque « </w:t>
      </w:r>
      <w:r w:rsidRPr="00250671">
        <w:rPr>
          <w:rFonts w:asciiTheme="minorHAnsi" w:hAnsiTheme="minorHAnsi" w:cstheme="minorHAnsi"/>
          <w:i/>
          <w:iCs/>
          <w:color w:val="auto"/>
          <w:szCs w:val="28"/>
        </w:rPr>
        <w:t>number_of_employees</w:t>
      </w:r>
      <w:r w:rsidRPr="00250671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 » n'a pas été indexé, on doit ajouter l'option « </w:t>
      </w:r>
      <w:r w:rsidRPr="00250671">
        <w:rPr>
          <w:rFonts w:asciiTheme="minorHAnsi" w:hAnsiTheme="minorHAnsi" w:cstheme="minorHAnsi"/>
          <w:i/>
          <w:iCs/>
          <w:color w:val="auto"/>
          <w:szCs w:val="28"/>
        </w:rPr>
        <w:t>ALLOW FILTERING</w:t>
      </w:r>
      <w:r w:rsidRPr="00250671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 ».</w:t>
      </w:r>
    </w:p>
    <w:p w14:paraId="3688FB09" w14:textId="40134722" w:rsidR="00E3528C" w:rsidRDefault="00E3528C" w:rsidP="00F70A7D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3E9CCC67" w14:textId="5BF1CEB8" w:rsidR="00E3528C" w:rsidRDefault="00E3528C" w:rsidP="00F70A7D">
      <w:pPr>
        <w:rPr>
          <w:rFonts w:asciiTheme="majorHAnsi" w:hAnsiTheme="majorHAnsi"/>
          <w:b w:val="0"/>
          <w:bCs/>
          <w:color w:val="auto"/>
          <w:szCs w:val="28"/>
        </w:rPr>
      </w:pPr>
      <w:r>
        <w:rPr>
          <w:rFonts w:asciiTheme="majorHAnsi" w:hAnsiTheme="majorHAnsi"/>
          <w:b w:val="0"/>
          <w:bCs/>
          <w:color w:val="auto"/>
          <w:szCs w:val="28"/>
        </w:rPr>
        <w:t>Ou</w:t>
      </w:r>
    </w:p>
    <w:p w14:paraId="6694429B" w14:textId="60CC2560" w:rsidR="00E3528C" w:rsidRDefault="00E3528C" w:rsidP="00F70A7D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12C2B163" w14:textId="7B09C833" w:rsidR="00E3528C" w:rsidRDefault="00303A32" w:rsidP="00E3528C">
      <w:pPr>
        <w:pStyle w:val="Paragraphedeliste"/>
        <w:numPr>
          <w:ilvl w:val="0"/>
          <w:numId w:val="27"/>
        </w:numPr>
        <w:rPr>
          <w:rFonts w:asciiTheme="majorHAnsi" w:hAnsiTheme="majorHAnsi"/>
          <w:b w:val="0"/>
          <w:bCs/>
          <w:color w:val="auto"/>
          <w:szCs w:val="28"/>
        </w:rPr>
      </w:pPr>
      <w:r>
        <w:rPr>
          <w:rFonts w:asciiTheme="majorHAnsi" w:hAnsiTheme="majorHAnsi"/>
          <w:b w:val="0"/>
          <w:bCs/>
          <w:color w:val="auto"/>
          <w:szCs w:val="28"/>
        </w:rPr>
        <w:t>SELECT</w:t>
      </w:r>
      <w:r w:rsidR="00E3528C" w:rsidRPr="00E3528C">
        <w:rPr>
          <w:rFonts w:asciiTheme="majorHAnsi" w:hAnsiTheme="majorHAnsi"/>
          <w:b w:val="0"/>
          <w:bCs/>
          <w:color w:val="auto"/>
          <w:szCs w:val="28"/>
        </w:rPr>
        <w:t xml:space="preserve"> count(*) </w:t>
      </w:r>
      <w:r>
        <w:rPr>
          <w:rFonts w:asciiTheme="majorHAnsi" w:hAnsiTheme="majorHAnsi"/>
          <w:b w:val="0"/>
          <w:bCs/>
          <w:color w:val="auto"/>
          <w:szCs w:val="28"/>
        </w:rPr>
        <w:t>FROM</w:t>
      </w:r>
      <w:r w:rsidR="00E3528C" w:rsidRPr="00E3528C">
        <w:rPr>
          <w:rFonts w:asciiTheme="majorHAnsi" w:hAnsiTheme="majorHAnsi"/>
          <w:b w:val="0"/>
          <w:bCs/>
          <w:color w:val="auto"/>
          <w:szCs w:val="28"/>
        </w:rPr>
        <w:t xml:space="preserve"> Companies </w:t>
      </w:r>
      <w:r>
        <w:rPr>
          <w:rFonts w:asciiTheme="majorHAnsi" w:hAnsiTheme="majorHAnsi"/>
          <w:b w:val="0"/>
          <w:bCs/>
          <w:color w:val="auto"/>
          <w:szCs w:val="28"/>
        </w:rPr>
        <w:t>WHERE</w:t>
      </w:r>
      <w:r w:rsidR="00E3528C" w:rsidRPr="00E3528C">
        <w:rPr>
          <w:rFonts w:asciiTheme="majorHAnsi" w:hAnsiTheme="majorHAnsi"/>
          <w:b w:val="0"/>
          <w:bCs/>
          <w:color w:val="auto"/>
          <w:szCs w:val="28"/>
        </w:rPr>
        <w:t xml:space="preserve">  token(_id)&gt;100;</w:t>
      </w:r>
    </w:p>
    <w:p w14:paraId="0B4FD872" w14:textId="2671CDE6" w:rsidR="00250671" w:rsidRPr="00250671" w:rsidRDefault="00250671" w:rsidP="00250671">
      <w:pPr>
        <w:pStyle w:val="Paragraphedeliste"/>
        <w:numPr>
          <w:ilvl w:val="0"/>
          <w:numId w:val="38"/>
        </w:numPr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</w:pPr>
      <w:r w:rsidRPr="00250671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Ici, on utilise le token(_id) afin de compter les entreprises qui ont plus de 100 salariés sans se préoccuper de l’attribut « </w:t>
      </w:r>
      <w:r w:rsidRPr="00250671">
        <w:rPr>
          <w:rFonts w:asciiTheme="minorHAnsi" w:hAnsiTheme="minorHAnsi" w:cstheme="minorHAnsi"/>
          <w:i/>
          <w:iCs/>
          <w:color w:val="auto"/>
          <w:szCs w:val="28"/>
        </w:rPr>
        <w:t>number_of_employees</w:t>
      </w:r>
      <w:r w:rsidRPr="00250671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 » ce qui permet ainsi d'éviter l'utilisation du « </w:t>
      </w:r>
      <w:r w:rsidRPr="00250671">
        <w:rPr>
          <w:rFonts w:asciiTheme="minorHAnsi" w:hAnsiTheme="minorHAnsi" w:cstheme="minorHAnsi"/>
          <w:i/>
          <w:iCs/>
          <w:color w:val="auto"/>
          <w:szCs w:val="28"/>
        </w:rPr>
        <w:t>ALLOW FILTERING</w:t>
      </w:r>
      <w:r w:rsidRPr="00250671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 »</w:t>
      </w:r>
    </w:p>
    <w:p w14:paraId="7CDC9E5D" w14:textId="0EB2F310" w:rsidR="00E3528C" w:rsidRDefault="00E3528C" w:rsidP="00E3528C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022357AD" w14:textId="20E7376E" w:rsidR="005005A1" w:rsidRDefault="005005A1" w:rsidP="00E3528C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6146378D" w14:textId="5DCDFCBB" w:rsidR="005005A1" w:rsidRDefault="005005A1" w:rsidP="00E3528C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426569F9" w14:textId="479F5FB5" w:rsidR="005005A1" w:rsidRDefault="005005A1" w:rsidP="00E3528C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48276BF5" w14:textId="2B65819A" w:rsidR="005005A1" w:rsidRDefault="005005A1" w:rsidP="00E3528C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7029C47D" w14:textId="77777777" w:rsidR="005005A1" w:rsidRPr="00E3528C" w:rsidRDefault="005005A1" w:rsidP="00E3528C">
      <w:pPr>
        <w:rPr>
          <w:rFonts w:asciiTheme="majorHAnsi" w:hAnsiTheme="majorHAnsi"/>
          <w:b w:val="0"/>
          <w:bCs/>
          <w:color w:val="auto"/>
          <w:szCs w:val="28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6358D0" w14:paraId="5AB97FC6" w14:textId="77777777" w:rsidTr="00B11E2D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14D25" w14:textId="77777777" w:rsidR="006358D0" w:rsidRPr="00877626" w:rsidRDefault="006358D0" w:rsidP="00B11E2D">
            <w:pPr>
              <w:pStyle w:val="Titre1"/>
              <w:framePr w:hSpace="0" w:wrap="auto" w:vAnchor="margin" w:hAnchor="text" w:yAlign="inline"/>
              <w:jc w:val="left"/>
            </w:pPr>
            <w:r>
              <w:t>Simple Queries</w:t>
            </w:r>
          </w:p>
        </w:tc>
      </w:tr>
    </w:tbl>
    <w:p w14:paraId="0361DEA4" w14:textId="46400D7A" w:rsidR="00F70A7D" w:rsidRDefault="00D61FC2" w:rsidP="003E52F5">
      <w:pPr>
        <w:pStyle w:val="Paragraphedeliste"/>
        <w:numPr>
          <w:ilvl w:val="0"/>
          <w:numId w:val="26"/>
        </w:numPr>
        <w:rPr>
          <w:rFonts w:asciiTheme="majorHAnsi" w:hAnsiTheme="majorHAnsi"/>
          <w:color w:val="0189F9" w:themeColor="accent1"/>
          <w:sz w:val="40"/>
          <w:szCs w:val="40"/>
        </w:rPr>
      </w:pPr>
      <w:r w:rsidRPr="00D61FC2">
        <w:rPr>
          <w:rFonts w:asciiTheme="majorHAnsi" w:hAnsiTheme="majorHAnsi"/>
          <w:color w:val="0189F9" w:themeColor="accent1"/>
          <w:sz w:val="40"/>
          <w:szCs w:val="40"/>
        </w:rPr>
        <w:t>Get all companies founded in May 2019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2251DBE9" w14:textId="2EECE4AE" w:rsidR="009D7C2B" w:rsidRDefault="00303A32" w:rsidP="003A598F">
      <w:pPr>
        <w:pStyle w:val="Paragraphedeliste"/>
        <w:numPr>
          <w:ilvl w:val="0"/>
          <w:numId w:val="27"/>
        </w:numPr>
        <w:rPr>
          <w:rFonts w:asciiTheme="majorHAnsi" w:hAnsiTheme="majorHAnsi"/>
          <w:b w:val="0"/>
          <w:bCs/>
          <w:color w:val="auto"/>
          <w:szCs w:val="28"/>
        </w:rPr>
      </w:pPr>
      <w:r>
        <w:rPr>
          <w:rFonts w:asciiTheme="majorHAnsi" w:hAnsiTheme="majorHAnsi"/>
          <w:b w:val="0"/>
          <w:bCs/>
          <w:color w:val="auto"/>
          <w:szCs w:val="28"/>
        </w:rPr>
        <w:t>SELECT</w:t>
      </w:r>
      <w:r w:rsidR="003A598F" w:rsidRPr="003A598F">
        <w:rPr>
          <w:rFonts w:asciiTheme="majorHAnsi" w:hAnsiTheme="majorHAnsi"/>
          <w:b w:val="0"/>
          <w:bCs/>
          <w:color w:val="auto"/>
          <w:szCs w:val="28"/>
        </w:rPr>
        <w:t xml:space="preserve"> * </w:t>
      </w:r>
      <w:r>
        <w:rPr>
          <w:rFonts w:asciiTheme="majorHAnsi" w:hAnsiTheme="majorHAnsi"/>
          <w:b w:val="0"/>
          <w:bCs/>
          <w:color w:val="auto"/>
          <w:szCs w:val="28"/>
        </w:rPr>
        <w:t>FROM</w:t>
      </w:r>
      <w:r w:rsidR="003A598F" w:rsidRPr="003A598F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r w:rsidR="00B21A24">
        <w:rPr>
          <w:rFonts w:asciiTheme="majorHAnsi" w:hAnsiTheme="majorHAnsi"/>
          <w:b w:val="0"/>
          <w:bCs/>
          <w:color w:val="auto"/>
          <w:szCs w:val="28"/>
        </w:rPr>
        <w:t>c</w:t>
      </w:r>
      <w:r w:rsidR="003A598F" w:rsidRPr="003A598F">
        <w:rPr>
          <w:rFonts w:asciiTheme="majorHAnsi" w:hAnsiTheme="majorHAnsi"/>
          <w:b w:val="0"/>
          <w:bCs/>
          <w:color w:val="auto"/>
          <w:szCs w:val="28"/>
        </w:rPr>
        <w:t xml:space="preserve">ompanies </w:t>
      </w:r>
      <w:r>
        <w:rPr>
          <w:rFonts w:asciiTheme="majorHAnsi" w:hAnsiTheme="majorHAnsi"/>
          <w:b w:val="0"/>
          <w:bCs/>
          <w:color w:val="auto"/>
          <w:szCs w:val="28"/>
        </w:rPr>
        <w:t>WHERE</w:t>
      </w:r>
      <w:r w:rsidR="003A598F" w:rsidRPr="003A598F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r>
        <w:rPr>
          <w:rFonts w:asciiTheme="majorHAnsi" w:hAnsiTheme="majorHAnsi"/>
          <w:b w:val="0"/>
          <w:bCs/>
          <w:color w:val="auto"/>
          <w:szCs w:val="28"/>
        </w:rPr>
        <w:t>(</w:t>
      </w:r>
      <w:r w:rsidR="003A598F" w:rsidRPr="003A598F">
        <w:rPr>
          <w:rFonts w:asciiTheme="majorHAnsi" w:hAnsiTheme="majorHAnsi"/>
          <w:b w:val="0"/>
          <w:bCs/>
          <w:color w:val="auto"/>
          <w:szCs w:val="28"/>
        </w:rPr>
        <w:t xml:space="preserve">founded_year =2019 </w:t>
      </w:r>
      <w:r>
        <w:rPr>
          <w:rFonts w:asciiTheme="majorHAnsi" w:hAnsiTheme="majorHAnsi"/>
          <w:b w:val="0"/>
          <w:bCs/>
          <w:color w:val="auto"/>
          <w:szCs w:val="28"/>
        </w:rPr>
        <w:t>AND</w:t>
      </w:r>
      <w:r w:rsidR="003A598F" w:rsidRPr="003A598F">
        <w:rPr>
          <w:rFonts w:asciiTheme="majorHAnsi" w:hAnsiTheme="majorHAnsi"/>
          <w:b w:val="0"/>
          <w:bCs/>
          <w:color w:val="auto"/>
          <w:szCs w:val="28"/>
        </w:rPr>
        <w:t xml:space="preserve"> founded_month=5</w:t>
      </w:r>
      <w:r>
        <w:rPr>
          <w:rFonts w:asciiTheme="majorHAnsi" w:hAnsiTheme="majorHAnsi"/>
          <w:b w:val="0"/>
          <w:bCs/>
          <w:color w:val="auto"/>
          <w:szCs w:val="28"/>
        </w:rPr>
        <w:t>)</w:t>
      </w:r>
      <w:r w:rsidR="003A598F" w:rsidRPr="003A598F">
        <w:rPr>
          <w:rFonts w:asciiTheme="majorHAnsi" w:hAnsiTheme="majorHAnsi"/>
          <w:b w:val="0"/>
          <w:bCs/>
          <w:color w:val="auto"/>
          <w:szCs w:val="28"/>
        </w:rPr>
        <w:t xml:space="preserve"> ALLOW FILTERING;</w:t>
      </w:r>
    </w:p>
    <w:p w14:paraId="7D1208EB" w14:textId="6F6CB81A" w:rsidR="005005A1" w:rsidRPr="005005A1" w:rsidRDefault="005005A1" w:rsidP="005005A1">
      <w:pPr>
        <w:pStyle w:val="Paragraphedeliste"/>
        <w:numPr>
          <w:ilvl w:val="0"/>
          <w:numId w:val="38"/>
        </w:numPr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</w:pPr>
      <w:r w:rsidRPr="005005A1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Ici nous cherchons toutes les entreprises qui ont été fondées en mai 2019. Et puisque, ni « </w:t>
      </w:r>
      <w:r w:rsidRPr="005005A1">
        <w:rPr>
          <w:rFonts w:asciiTheme="minorHAnsi" w:hAnsiTheme="minorHAnsi" w:cstheme="minorHAnsi"/>
          <w:i/>
          <w:iCs/>
          <w:color w:val="auto"/>
          <w:szCs w:val="28"/>
        </w:rPr>
        <w:t>founded_year</w:t>
      </w:r>
      <w:r w:rsidRPr="005005A1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 », ni </w:t>
      </w:r>
      <w:r w:rsidRPr="005005A1">
        <w:rPr>
          <w:rFonts w:asciiTheme="minorHAnsi" w:hAnsiTheme="minorHAnsi" w:cstheme="minorHAnsi"/>
          <w:i/>
          <w:iCs/>
          <w:color w:val="auto"/>
          <w:szCs w:val="28"/>
        </w:rPr>
        <w:t>« founded_month</w:t>
      </w:r>
      <w:r w:rsidRPr="005005A1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 » n’ont étaient indexées, on utilise le « </w:t>
      </w:r>
      <w:r w:rsidRPr="005005A1">
        <w:rPr>
          <w:rFonts w:asciiTheme="minorHAnsi" w:hAnsiTheme="minorHAnsi" w:cstheme="minorHAnsi"/>
          <w:i/>
          <w:iCs/>
          <w:color w:val="auto"/>
          <w:szCs w:val="28"/>
        </w:rPr>
        <w:t>ALLOW FILTERING</w:t>
      </w:r>
      <w:r w:rsidRPr="005005A1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 ». </w:t>
      </w:r>
    </w:p>
    <w:p w14:paraId="71CB429F" w14:textId="77777777" w:rsidR="00317C9A" w:rsidRPr="00317C9A" w:rsidRDefault="00317C9A" w:rsidP="00317C9A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63664B79" w14:textId="69580CDA" w:rsidR="0069722D" w:rsidRDefault="0069722D" w:rsidP="0069722D">
      <w:pPr>
        <w:pStyle w:val="Paragraphedeliste"/>
        <w:numPr>
          <w:ilvl w:val="0"/>
          <w:numId w:val="26"/>
        </w:numPr>
        <w:rPr>
          <w:rFonts w:asciiTheme="majorHAnsi" w:hAnsiTheme="majorHAnsi"/>
          <w:color w:val="0189F9" w:themeColor="accent1"/>
          <w:sz w:val="40"/>
          <w:szCs w:val="40"/>
        </w:rPr>
      </w:pPr>
      <w:r w:rsidRPr="0069722D">
        <w:rPr>
          <w:rFonts w:asciiTheme="majorHAnsi" w:hAnsiTheme="majorHAnsi"/>
          <w:color w:val="0189F9" w:themeColor="accent1"/>
          <w:sz w:val="40"/>
          <w:szCs w:val="40"/>
        </w:rPr>
        <w:t>Get all companies that starts with an “F”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71F1F3D7" w14:textId="0A8F766C" w:rsidR="0069722D" w:rsidRDefault="0069722D" w:rsidP="0069722D">
      <w:pPr>
        <w:pStyle w:val="Paragraphedeliste"/>
        <w:numPr>
          <w:ilvl w:val="0"/>
          <w:numId w:val="29"/>
        </w:numPr>
        <w:rPr>
          <w:rFonts w:asciiTheme="majorHAnsi" w:hAnsiTheme="majorHAnsi"/>
          <w:b w:val="0"/>
          <w:bCs/>
          <w:color w:val="auto"/>
          <w:szCs w:val="28"/>
        </w:rPr>
      </w:pPr>
      <w:r w:rsidRPr="0069722D">
        <w:rPr>
          <w:rFonts w:asciiTheme="majorHAnsi" w:hAnsiTheme="majorHAnsi"/>
          <w:b w:val="0"/>
          <w:bCs/>
          <w:color w:val="auto"/>
          <w:szCs w:val="28"/>
        </w:rPr>
        <w:t>SELECT * FROM companies WHERE name LIKE 'F%' ALLOW FILTERING;</w:t>
      </w:r>
    </w:p>
    <w:p w14:paraId="3CBEBB8A" w14:textId="4B88C7EB" w:rsidR="003311CD" w:rsidRPr="003311CD" w:rsidRDefault="003311CD" w:rsidP="003311CD">
      <w:pPr>
        <w:pStyle w:val="Paragraphedeliste"/>
        <w:numPr>
          <w:ilvl w:val="0"/>
          <w:numId w:val="38"/>
        </w:numPr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</w:pPr>
      <w:r w:rsidRPr="003311CD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Ici, on cherche à afficher toutes les entreprises qui commencent par la lettre F. Pour ce faire, on utilise la fonction </w:t>
      </w:r>
      <w:r w:rsidRPr="003311CD">
        <w:rPr>
          <w:rFonts w:asciiTheme="minorHAnsi" w:hAnsiTheme="minorHAnsi" w:cstheme="minorHAnsi"/>
          <w:i/>
          <w:iCs/>
          <w:color w:val="auto"/>
          <w:szCs w:val="28"/>
        </w:rPr>
        <w:t>‘LIKE’</w:t>
      </w:r>
      <w:r w:rsidRPr="003311CD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 qui nous permet de reconnaître un motif dans une chaîne de caractères et on lui donne comme argument </w:t>
      </w:r>
      <w:r w:rsidRPr="003311CD">
        <w:rPr>
          <w:rFonts w:asciiTheme="minorHAnsi" w:hAnsiTheme="minorHAnsi" w:cstheme="minorHAnsi"/>
          <w:i/>
          <w:iCs/>
          <w:color w:val="auto"/>
          <w:szCs w:val="28"/>
        </w:rPr>
        <w:t>‘F%’</w:t>
      </w:r>
      <w:r w:rsidRPr="003311CD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. De plus, l’attribut « </w:t>
      </w:r>
      <w:r w:rsidRPr="003311CD">
        <w:rPr>
          <w:rFonts w:asciiTheme="minorHAnsi" w:hAnsiTheme="minorHAnsi" w:cstheme="minorHAnsi"/>
          <w:i/>
          <w:iCs/>
          <w:color w:val="auto"/>
          <w:szCs w:val="28"/>
        </w:rPr>
        <w:t>name</w:t>
      </w:r>
      <w:r w:rsidRPr="003311CD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 » n’étant pas indexé, nous utilisant l’option « </w:t>
      </w:r>
      <w:r w:rsidRPr="003311CD">
        <w:rPr>
          <w:rFonts w:asciiTheme="minorHAnsi" w:hAnsiTheme="minorHAnsi" w:cstheme="minorHAnsi"/>
          <w:i/>
          <w:iCs/>
          <w:color w:val="auto"/>
          <w:szCs w:val="28"/>
        </w:rPr>
        <w:t>ALLOW FILTERING</w:t>
      </w:r>
      <w:r w:rsidRPr="003311CD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 ».</w:t>
      </w:r>
    </w:p>
    <w:p w14:paraId="640C36C4" w14:textId="77777777" w:rsidR="0069722D" w:rsidRPr="0069722D" w:rsidRDefault="0069722D" w:rsidP="0069722D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29F62B8B" w14:textId="78BE9ECB" w:rsidR="0069722D" w:rsidRDefault="009465A6" w:rsidP="0069722D">
      <w:pPr>
        <w:pStyle w:val="Paragraphedeliste"/>
        <w:numPr>
          <w:ilvl w:val="0"/>
          <w:numId w:val="26"/>
        </w:numPr>
        <w:rPr>
          <w:rFonts w:asciiTheme="majorHAnsi" w:hAnsiTheme="majorHAnsi"/>
          <w:color w:val="0189F9" w:themeColor="accent1"/>
          <w:sz w:val="40"/>
          <w:szCs w:val="40"/>
        </w:rPr>
      </w:pPr>
      <w:r w:rsidRPr="009465A6">
        <w:rPr>
          <w:rFonts w:asciiTheme="majorHAnsi" w:hAnsiTheme="majorHAnsi"/>
          <w:color w:val="0189F9" w:themeColor="accent1"/>
          <w:sz w:val="40"/>
          <w:szCs w:val="40"/>
        </w:rPr>
        <w:t>Get all comapnies that raised more than 10 million dollars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3CA61B8D" w14:textId="275C1F24" w:rsidR="009465A6" w:rsidRDefault="009465A6" w:rsidP="00BE0120">
      <w:pPr>
        <w:pStyle w:val="Paragraphedeliste"/>
        <w:numPr>
          <w:ilvl w:val="0"/>
          <w:numId w:val="30"/>
        </w:numPr>
        <w:rPr>
          <w:rFonts w:asciiTheme="majorHAnsi" w:hAnsiTheme="majorHAnsi"/>
          <w:b w:val="0"/>
          <w:bCs/>
          <w:color w:val="auto"/>
          <w:szCs w:val="28"/>
        </w:rPr>
      </w:pPr>
      <w:r w:rsidRPr="009465A6">
        <w:rPr>
          <w:rFonts w:asciiTheme="majorHAnsi" w:hAnsiTheme="majorHAnsi"/>
          <w:b w:val="0"/>
          <w:bCs/>
          <w:color w:val="auto"/>
          <w:szCs w:val="28"/>
        </w:rPr>
        <w:t>SELECT * FROM companies WHERE total_money_raised &gt; 10000000 ALLOW FILTERING;</w:t>
      </w:r>
    </w:p>
    <w:p w14:paraId="291CEF44" w14:textId="14D74E77" w:rsidR="00BE0120" w:rsidRPr="00F83E26" w:rsidRDefault="00F83E26" w:rsidP="00FA18D5">
      <w:pPr>
        <w:pStyle w:val="Paragraphedeliste"/>
        <w:numPr>
          <w:ilvl w:val="0"/>
          <w:numId w:val="38"/>
        </w:numPr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</w:pPr>
      <w:r w:rsidRPr="00F83E26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Ici, on cherche à afficher les entreprises qui ont levé plus de 10M de dollars. L’attribut « </w:t>
      </w:r>
      <w:r w:rsidRPr="00F83E26">
        <w:rPr>
          <w:rFonts w:asciiTheme="minorHAnsi" w:hAnsiTheme="minorHAnsi" w:cstheme="minorHAnsi"/>
          <w:i/>
          <w:iCs/>
          <w:color w:val="auto"/>
          <w:szCs w:val="28"/>
        </w:rPr>
        <w:t>total_money_raised</w:t>
      </w:r>
      <w:r w:rsidRPr="00F83E26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 » n'étant pas indexé, on utilise l'option « </w:t>
      </w:r>
      <w:r w:rsidRPr="00F83E26">
        <w:rPr>
          <w:rFonts w:asciiTheme="minorHAnsi" w:hAnsiTheme="minorHAnsi" w:cstheme="minorHAnsi"/>
          <w:i/>
          <w:iCs/>
          <w:color w:val="auto"/>
          <w:szCs w:val="28"/>
        </w:rPr>
        <w:t>ALLOW FILTERING</w:t>
      </w:r>
      <w:r w:rsidRPr="00F83E26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 ».</w:t>
      </w:r>
    </w:p>
    <w:p w14:paraId="6ACE744D" w14:textId="38DFA2D3" w:rsidR="00BE0120" w:rsidRDefault="00BE0120" w:rsidP="00BE0120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76764959" w14:textId="32E8CD39" w:rsidR="005005A1" w:rsidRDefault="005005A1" w:rsidP="00BE0120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2815E125" w14:textId="6A6B0F52" w:rsidR="005005A1" w:rsidRDefault="005005A1" w:rsidP="00BE0120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2837B68D" w14:textId="7C62F910" w:rsidR="005005A1" w:rsidRDefault="005005A1" w:rsidP="00BE0120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7BF9E3B4" w14:textId="3CA16B33" w:rsidR="005005A1" w:rsidRDefault="005005A1" w:rsidP="00BE0120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179A5248" w14:textId="165343F7" w:rsidR="005005A1" w:rsidRDefault="005005A1" w:rsidP="00BE0120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136309DD" w14:textId="597E206D" w:rsidR="005005A1" w:rsidRDefault="005005A1" w:rsidP="00BE0120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56AED7D4" w14:textId="0C9ABEE1" w:rsidR="005005A1" w:rsidRDefault="005005A1" w:rsidP="00BE0120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27996F91" w14:textId="4459DF7F" w:rsidR="005005A1" w:rsidRDefault="005005A1" w:rsidP="00BE0120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10F7D4FF" w14:textId="77777777" w:rsidR="005005A1" w:rsidRDefault="005005A1" w:rsidP="00BE0120">
      <w:pPr>
        <w:rPr>
          <w:rFonts w:asciiTheme="majorHAnsi" w:hAnsiTheme="majorHAnsi"/>
          <w:b w:val="0"/>
          <w:bCs/>
          <w:color w:val="auto"/>
          <w:szCs w:val="28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9C796F" w14:paraId="4D6A7EAC" w14:textId="77777777" w:rsidTr="005F750C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BBEFB" w14:textId="38FB5A05" w:rsidR="009C796F" w:rsidRPr="00877626" w:rsidRDefault="005431D5" w:rsidP="005F750C">
            <w:pPr>
              <w:pStyle w:val="Titre1"/>
              <w:framePr w:hSpace="0" w:wrap="auto" w:vAnchor="margin" w:hAnchor="text" w:yAlign="inline"/>
              <w:jc w:val="left"/>
            </w:pPr>
            <w:r>
              <w:t>Complex</w:t>
            </w:r>
            <w:r w:rsidR="009C796F">
              <w:t xml:space="preserve"> Queries</w:t>
            </w:r>
          </w:p>
        </w:tc>
      </w:tr>
    </w:tbl>
    <w:p w14:paraId="2306736C" w14:textId="503A59F5" w:rsidR="00E70A71" w:rsidRDefault="00E70A71" w:rsidP="00E70A71">
      <w:pPr>
        <w:pStyle w:val="Paragraphedeliste"/>
        <w:numPr>
          <w:ilvl w:val="0"/>
          <w:numId w:val="32"/>
        </w:numPr>
        <w:rPr>
          <w:rFonts w:asciiTheme="majorHAnsi" w:hAnsiTheme="majorHAnsi"/>
          <w:color w:val="0189F9" w:themeColor="accent1"/>
          <w:sz w:val="40"/>
          <w:szCs w:val="40"/>
        </w:rPr>
      </w:pPr>
      <w:r w:rsidRPr="00E70A71">
        <w:rPr>
          <w:rFonts w:asciiTheme="majorHAnsi" w:hAnsiTheme="majorHAnsi"/>
          <w:color w:val="0189F9" w:themeColor="accent1"/>
          <w:sz w:val="40"/>
          <w:szCs w:val="40"/>
        </w:rPr>
        <w:t>Get the number of employees of each Company th</w:t>
      </w:r>
      <w:r w:rsidR="00C717BC">
        <w:rPr>
          <w:rFonts w:asciiTheme="majorHAnsi" w:hAnsiTheme="majorHAnsi"/>
          <w:color w:val="0189F9" w:themeColor="accent1"/>
          <w:sz w:val="40"/>
          <w:szCs w:val="40"/>
        </w:rPr>
        <w:t>at</w:t>
      </w:r>
      <w:r w:rsidRPr="00E70A71">
        <w:rPr>
          <w:rFonts w:asciiTheme="majorHAnsi" w:hAnsiTheme="majorHAnsi"/>
          <w:color w:val="0189F9" w:themeColor="accent1"/>
          <w:sz w:val="40"/>
          <w:szCs w:val="40"/>
        </w:rPr>
        <w:t xml:space="preserve"> have as category_code =”software”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351AFDC1" w14:textId="50A3B689" w:rsidR="00E70A71" w:rsidRDefault="00B84174" w:rsidP="00511BC3">
      <w:pPr>
        <w:pStyle w:val="Paragraphedeliste"/>
        <w:numPr>
          <w:ilvl w:val="0"/>
          <w:numId w:val="33"/>
        </w:numPr>
        <w:rPr>
          <w:rFonts w:asciiTheme="majorHAnsi" w:hAnsiTheme="majorHAnsi"/>
          <w:b w:val="0"/>
          <w:bCs/>
          <w:color w:val="auto"/>
          <w:szCs w:val="28"/>
        </w:rPr>
      </w:pPr>
      <w:r>
        <w:rPr>
          <w:rFonts w:asciiTheme="majorHAnsi" w:hAnsiTheme="majorHAnsi"/>
          <w:b w:val="0"/>
          <w:bCs/>
          <w:color w:val="auto"/>
          <w:szCs w:val="28"/>
        </w:rPr>
        <w:t>SELECT</w:t>
      </w:r>
      <w:r w:rsidR="00511BC3" w:rsidRPr="00511BC3">
        <w:rPr>
          <w:rFonts w:asciiTheme="majorHAnsi" w:hAnsiTheme="majorHAnsi"/>
          <w:b w:val="0"/>
          <w:bCs/>
          <w:color w:val="auto"/>
          <w:szCs w:val="28"/>
        </w:rPr>
        <w:t xml:space="preserve"> _id,number_of_employees </w:t>
      </w:r>
      <w:r>
        <w:rPr>
          <w:rFonts w:asciiTheme="majorHAnsi" w:hAnsiTheme="majorHAnsi"/>
          <w:b w:val="0"/>
          <w:bCs/>
          <w:color w:val="auto"/>
          <w:szCs w:val="28"/>
        </w:rPr>
        <w:t>FROM</w:t>
      </w:r>
      <w:r w:rsidR="00511BC3" w:rsidRPr="00511BC3">
        <w:rPr>
          <w:rFonts w:asciiTheme="majorHAnsi" w:hAnsiTheme="majorHAnsi"/>
          <w:b w:val="0"/>
          <w:bCs/>
          <w:color w:val="auto"/>
          <w:szCs w:val="28"/>
        </w:rPr>
        <w:t xml:space="preserve"> Companies </w:t>
      </w:r>
      <w:r>
        <w:rPr>
          <w:rFonts w:asciiTheme="majorHAnsi" w:hAnsiTheme="majorHAnsi"/>
          <w:b w:val="0"/>
          <w:bCs/>
          <w:color w:val="auto"/>
          <w:szCs w:val="28"/>
        </w:rPr>
        <w:t>WHERE</w:t>
      </w:r>
      <w:r w:rsidR="00511BC3" w:rsidRPr="00511BC3">
        <w:rPr>
          <w:rFonts w:asciiTheme="majorHAnsi" w:hAnsiTheme="majorHAnsi"/>
          <w:b w:val="0"/>
          <w:bCs/>
          <w:color w:val="auto"/>
          <w:szCs w:val="28"/>
        </w:rPr>
        <w:t xml:space="preserve">  category_code=”software”  </w:t>
      </w:r>
      <w:r>
        <w:rPr>
          <w:rFonts w:asciiTheme="majorHAnsi" w:hAnsiTheme="majorHAnsi"/>
          <w:b w:val="0"/>
          <w:bCs/>
          <w:color w:val="auto"/>
          <w:szCs w:val="28"/>
        </w:rPr>
        <w:t>GROUP</w:t>
      </w:r>
      <w:r w:rsidR="00511BC3" w:rsidRPr="00511BC3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r>
        <w:rPr>
          <w:rFonts w:asciiTheme="majorHAnsi" w:hAnsiTheme="majorHAnsi"/>
          <w:b w:val="0"/>
          <w:bCs/>
          <w:color w:val="auto"/>
          <w:szCs w:val="28"/>
        </w:rPr>
        <w:t>BY</w:t>
      </w:r>
      <w:r w:rsidR="00511BC3" w:rsidRPr="00511BC3">
        <w:rPr>
          <w:rFonts w:asciiTheme="majorHAnsi" w:hAnsiTheme="majorHAnsi"/>
          <w:b w:val="0"/>
          <w:bCs/>
          <w:color w:val="auto"/>
          <w:szCs w:val="28"/>
        </w:rPr>
        <w:t>_id;</w:t>
      </w:r>
    </w:p>
    <w:p w14:paraId="6EEB0E1F" w14:textId="4850C14D" w:rsidR="00C717BC" w:rsidRPr="004D38F0" w:rsidRDefault="00C717BC" w:rsidP="00C717BC">
      <w:pPr>
        <w:pStyle w:val="Paragraphedeliste"/>
        <w:numPr>
          <w:ilvl w:val="0"/>
          <w:numId w:val="38"/>
        </w:numPr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</w:pPr>
      <w:r w:rsidRPr="004D38F0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Ici, on cherche à avoir le </w:t>
      </w:r>
      <w:r w:rsidRPr="004D38F0">
        <w:rPr>
          <w:rFonts w:asciiTheme="minorHAnsi" w:hAnsiTheme="minorHAnsi" w:cstheme="minorHAnsi"/>
          <w:i/>
          <w:iCs/>
          <w:color w:val="auto"/>
          <w:szCs w:val="28"/>
        </w:rPr>
        <w:t>nombre d'employés</w:t>
      </w:r>
      <w:r w:rsidRPr="004D38F0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 travaillant au sein d’entreprises dans le domaine du </w:t>
      </w:r>
      <w:r w:rsidRPr="004D38F0">
        <w:rPr>
          <w:rFonts w:asciiTheme="minorHAnsi" w:hAnsiTheme="minorHAnsi" w:cstheme="minorHAnsi"/>
          <w:i/>
          <w:iCs/>
          <w:color w:val="auto"/>
          <w:szCs w:val="28"/>
        </w:rPr>
        <w:t>Software</w:t>
      </w:r>
      <w:r w:rsidRPr="004D38F0">
        <w:rPr>
          <w:rFonts w:asciiTheme="minorHAnsi" w:hAnsiTheme="minorHAnsi" w:cstheme="minorHAnsi"/>
          <w:i/>
          <w:iCs/>
        </w:rPr>
        <w:t>.</w:t>
      </w:r>
    </w:p>
    <w:p w14:paraId="37A2DFAF" w14:textId="77777777" w:rsidR="009C61A7" w:rsidRPr="009C61A7" w:rsidRDefault="009C61A7" w:rsidP="009C61A7">
      <w:pPr>
        <w:rPr>
          <w:rFonts w:asciiTheme="majorHAnsi" w:hAnsiTheme="majorHAnsi"/>
          <w:b w:val="0"/>
          <w:bCs/>
          <w:color w:val="auto"/>
          <w:szCs w:val="28"/>
        </w:rPr>
      </w:pPr>
    </w:p>
    <w:p w14:paraId="2C11FAB6" w14:textId="3BF6810C" w:rsidR="00E70A71" w:rsidRDefault="00211214" w:rsidP="00E70A71">
      <w:pPr>
        <w:pStyle w:val="Paragraphedeliste"/>
        <w:numPr>
          <w:ilvl w:val="0"/>
          <w:numId w:val="32"/>
        </w:numPr>
        <w:rPr>
          <w:rFonts w:asciiTheme="majorHAnsi" w:hAnsiTheme="majorHAnsi"/>
          <w:color w:val="0189F9" w:themeColor="accent1"/>
          <w:sz w:val="40"/>
          <w:szCs w:val="40"/>
        </w:rPr>
      </w:pPr>
      <w:r w:rsidRPr="00211214">
        <w:rPr>
          <w:rFonts w:asciiTheme="majorHAnsi" w:hAnsiTheme="majorHAnsi"/>
          <w:color w:val="0189F9" w:themeColor="accent1"/>
          <w:sz w:val="40"/>
          <w:szCs w:val="40"/>
        </w:rPr>
        <w:t>Get the product names that have a permalink =”ripcode-v4”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53C1493A" w14:textId="22C3DEE9" w:rsidR="006A468C" w:rsidRDefault="00D26BBB" w:rsidP="00D26BBB">
      <w:pPr>
        <w:pStyle w:val="Paragraphedeliste"/>
        <w:numPr>
          <w:ilvl w:val="0"/>
          <w:numId w:val="34"/>
        </w:numPr>
        <w:rPr>
          <w:rFonts w:asciiTheme="majorHAnsi" w:hAnsiTheme="majorHAnsi"/>
          <w:b w:val="0"/>
          <w:bCs/>
          <w:color w:val="auto"/>
          <w:szCs w:val="28"/>
        </w:rPr>
      </w:pPr>
      <w:r w:rsidRPr="00D26BBB">
        <w:rPr>
          <w:rFonts w:asciiTheme="majorHAnsi" w:hAnsiTheme="majorHAnsi"/>
          <w:b w:val="0"/>
          <w:bCs/>
          <w:color w:val="auto"/>
          <w:szCs w:val="28"/>
        </w:rPr>
        <w:t>CREATE OR REPLACE FUNCTION project(key text, tab map) RETURNS NULL ON NULL INPUT RETURNS INT LANGUAGE Java AS 'return tab.get(key);';</w:t>
      </w:r>
    </w:p>
    <w:p w14:paraId="12E7D883" w14:textId="45BA0D93" w:rsidR="00C5773D" w:rsidRDefault="00C907B1" w:rsidP="00211214">
      <w:pPr>
        <w:pStyle w:val="Paragraphedeliste"/>
        <w:numPr>
          <w:ilvl w:val="0"/>
          <w:numId w:val="34"/>
        </w:numPr>
        <w:rPr>
          <w:rFonts w:asciiTheme="majorHAnsi" w:hAnsiTheme="majorHAnsi"/>
          <w:b w:val="0"/>
          <w:bCs/>
          <w:color w:val="auto"/>
          <w:szCs w:val="28"/>
        </w:rPr>
      </w:pPr>
      <w:r>
        <w:rPr>
          <w:rFonts w:asciiTheme="majorHAnsi" w:hAnsiTheme="majorHAnsi"/>
          <w:b w:val="0"/>
          <w:bCs/>
          <w:color w:val="auto"/>
          <w:szCs w:val="28"/>
        </w:rPr>
        <w:t>SELECT</w:t>
      </w:r>
      <w:r w:rsidR="00D26BBB" w:rsidRPr="00D26BBB">
        <w:rPr>
          <w:rFonts w:asciiTheme="majorHAnsi" w:hAnsiTheme="majorHAnsi"/>
          <w:b w:val="0"/>
          <w:bCs/>
          <w:color w:val="auto"/>
          <w:szCs w:val="28"/>
        </w:rPr>
        <w:t xml:space="preserve"> project(‘name', products ) </w:t>
      </w:r>
      <w:r>
        <w:rPr>
          <w:rFonts w:asciiTheme="majorHAnsi" w:hAnsiTheme="majorHAnsi"/>
          <w:b w:val="0"/>
          <w:bCs/>
          <w:color w:val="auto"/>
          <w:szCs w:val="28"/>
        </w:rPr>
        <w:t>FROM</w:t>
      </w:r>
      <w:r w:rsidR="00B21A24">
        <w:rPr>
          <w:rFonts w:asciiTheme="majorHAnsi" w:hAnsiTheme="majorHAnsi"/>
          <w:b w:val="0"/>
          <w:bCs/>
          <w:color w:val="auto"/>
          <w:szCs w:val="28"/>
        </w:rPr>
        <w:t xml:space="preserve"> </w:t>
      </w:r>
      <w:r w:rsidR="00D26BBB" w:rsidRPr="00D26BBB">
        <w:rPr>
          <w:rFonts w:asciiTheme="majorHAnsi" w:hAnsiTheme="majorHAnsi"/>
          <w:b w:val="0"/>
          <w:bCs/>
          <w:color w:val="auto"/>
          <w:szCs w:val="28"/>
        </w:rPr>
        <w:t>Product WHERE(select  project(‘permalink ', products ) =”ripcode-v4”)  ALLOW FILTERING;</w:t>
      </w:r>
    </w:p>
    <w:p w14:paraId="25462362" w14:textId="3BDD8CB5" w:rsidR="0000291E" w:rsidRPr="0015415C" w:rsidRDefault="0000291E" w:rsidP="0000291E">
      <w:pPr>
        <w:pStyle w:val="Paragraphedeliste"/>
        <w:numPr>
          <w:ilvl w:val="0"/>
          <w:numId w:val="38"/>
        </w:numPr>
        <w:rPr>
          <w:rFonts w:asciiTheme="majorHAnsi" w:hAnsiTheme="majorHAnsi"/>
          <w:b w:val="0"/>
          <w:bCs/>
          <w:i/>
          <w:iCs/>
          <w:color w:val="auto"/>
          <w:szCs w:val="28"/>
        </w:rPr>
      </w:pPr>
      <w:r w:rsidRPr="0015415C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Ici, on veut afficher le nom des produits avec un « </w:t>
      </w:r>
      <w:r w:rsidRPr="0015415C">
        <w:rPr>
          <w:rFonts w:asciiTheme="minorHAnsi" w:hAnsiTheme="minorHAnsi" w:cstheme="minorHAnsi"/>
          <w:i/>
          <w:iCs/>
          <w:color w:val="auto"/>
          <w:szCs w:val="28"/>
        </w:rPr>
        <w:t>permalink</w:t>
      </w:r>
      <w:r w:rsidRPr="0015415C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 » égal à "</w:t>
      </w:r>
      <w:r w:rsidRPr="0015415C">
        <w:rPr>
          <w:rFonts w:asciiTheme="minorHAnsi" w:hAnsiTheme="minorHAnsi" w:cstheme="minorHAnsi"/>
          <w:i/>
          <w:iCs/>
          <w:color w:val="auto"/>
          <w:szCs w:val="28"/>
        </w:rPr>
        <w:t>ripcode-v4</w:t>
      </w:r>
      <w:r w:rsidRPr="0015415C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"</w:t>
      </w:r>
      <w:r w:rsidR="0097255A" w:rsidRPr="0015415C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.</w:t>
      </w:r>
      <w:r w:rsidR="0015415C" w:rsidRPr="0015415C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 Pour ce faire, on commence par créer une fonction </w:t>
      </w:r>
      <w:r w:rsidR="0015415C" w:rsidRPr="0015415C">
        <w:rPr>
          <w:rFonts w:asciiTheme="minorHAnsi" w:hAnsiTheme="minorHAnsi" w:cstheme="minorHAnsi"/>
          <w:i/>
          <w:iCs/>
          <w:color w:val="auto"/>
          <w:szCs w:val="28"/>
        </w:rPr>
        <w:t>project</w:t>
      </w:r>
      <w:r w:rsidR="0015415C" w:rsidRPr="0015415C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 xml:space="preserve"> qui nous permet d’afficher la </w:t>
      </w:r>
      <w:r w:rsidR="0015415C" w:rsidRPr="0015415C">
        <w:rPr>
          <w:rFonts w:asciiTheme="minorHAnsi" w:hAnsiTheme="minorHAnsi" w:cstheme="minorHAnsi"/>
          <w:i/>
          <w:iCs/>
          <w:color w:val="auto"/>
          <w:szCs w:val="28"/>
        </w:rPr>
        <w:t>value de tab[‘key’]</w:t>
      </w:r>
      <w:r w:rsidR="0015415C" w:rsidRPr="0015415C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. Et puis on exécute la requête en ajoutant l’option « </w:t>
      </w:r>
      <w:r w:rsidR="0015415C" w:rsidRPr="0015415C">
        <w:rPr>
          <w:rFonts w:asciiTheme="minorHAnsi" w:hAnsiTheme="minorHAnsi" w:cstheme="minorHAnsi"/>
          <w:i/>
          <w:iCs/>
          <w:color w:val="auto"/>
          <w:szCs w:val="28"/>
        </w:rPr>
        <w:t>ALLOW FILTERING</w:t>
      </w:r>
      <w:r w:rsidR="0015415C" w:rsidRPr="0015415C">
        <w:rPr>
          <w:rFonts w:asciiTheme="minorHAnsi" w:hAnsiTheme="minorHAnsi" w:cstheme="minorHAnsi"/>
          <w:b w:val="0"/>
          <w:bCs/>
          <w:i/>
          <w:iCs/>
          <w:color w:val="auto"/>
          <w:szCs w:val="28"/>
        </w:rPr>
        <w:t> ».</w:t>
      </w:r>
    </w:p>
    <w:p w14:paraId="35B8FEBF" w14:textId="3D4FEDF7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3E68E689" w14:textId="5960EC63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76596AE7" w14:textId="5F67110F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10065115" w14:textId="5D6143EE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7777EF3A" w14:textId="4F21883E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54749C3F" w14:textId="189B020B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0DAA1BB8" w14:textId="51F60C67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6746ABD9" w14:textId="1D3B9B45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12C06E13" w14:textId="7B4B97BB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4ED43A39" w14:textId="77777777" w:rsidR="0032323A" w:rsidRDefault="0032323A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p w14:paraId="56B7945A" w14:textId="5BC32FF6" w:rsidR="00B17D6D" w:rsidRDefault="00B17D6D" w:rsidP="00B17D6D">
      <w:p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D31BD6" w14:paraId="386C639A" w14:textId="77777777" w:rsidTr="005F750C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1E21E" w14:textId="7B0F072D" w:rsidR="00D31BD6" w:rsidRPr="00877626" w:rsidRDefault="00D31BD6" w:rsidP="005F750C">
            <w:pPr>
              <w:pStyle w:val="Titre1"/>
              <w:framePr w:hSpace="0" w:wrap="auto" w:vAnchor="margin" w:hAnchor="text" w:yAlign="inline"/>
              <w:jc w:val="left"/>
            </w:pPr>
            <w:r>
              <w:t>Hard Queries</w:t>
            </w:r>
          </w:p>
        </w:tc>
      </w:tr>
    </w:tbl>
    <w:p w14:paraId="62A8EE5C" w14:textId="72D80AC5" w:rsidR="0032323A" w:rsidRPr="00E70A71" w:rsidRDefault="0032323A" w:rsidP="0032323A">
      <w:pPr>
        <w:pStyle w:val="Paragraphedeliste"/>
        <w:numPr>
          <w:ilvl w:val="0"/>
          <w:numId w:val="36"/>
        </w:numPr>
        <w:rPr>
          <w:rFonts w:asciiTheme="majorHAnsi" w:hAnsiTheme="majorHAnsi"/>
          <w:color w:val="0189F9" w:themeColor="accent1"/>
          <w:sz w:val="40"/>
          <w:szCs w:val="40"/>
        </w:rPr>
      </w:pPr>
      <w:r w:rsidRPr="00306FA9">
        <w:rPr>
          <w:rFonts w:asciiTheme="majorHAnsi" w:hAnsiTheme="majorHAnsi"/>
          <w:color w:val="0189F9" w:themeColor="accent1"/>
          <w:sz w:val="40"/>
          <w:szCs w:val="40"/>
        </w:rPr>
        <w:t>Give the product names tha</w:t>
      </w:r>
      <w:r w:rsidR="00D56566">
        <w:rPr>
          <w:rFonts w:asciiTheme="majorHAnsi" w:hAnsiTheme="majorHAnsi"/>
          <w:color w:val="0189F9" w:themeColor="accent1"/>
          <w:sz w:val="40"/>
          <w:szCs w:val="40"/>
        </w:rPr>
        <w:t>t</w:t>
      </w:r>
      <w:r w:rsidRPr="00306FA9">
        <w:rPr>
          <w:rFonts w:asciiTheme="majorHAnsi" w:hAnsiTheme="majorHAnsi"/>
          <w:color w:val="0189F9" w:themeColor="accent1"/>
          <w:sz w:val="40"/>
          <w:szCs w:val="40"/>
        </w:rPr>
        <w:t xml:space="preserve"> belong to the campanie “5a5c533c942d09e481c15829”</w:t>
      </w:r>
      <w:r>
        <w:rPr>
          <w:rFonts w:asciiTheme="majorHAnsi" w:hAnsiTheme="majorHAnsi"/>
          <w:color w:val="0189F9" w:themeColor="accent1"/>
          <w:sz w:val="40"/>
          <w:szCs w:val="40"/>
        </w:rPr>
        <w:t> :</w:t>
      </w:r>
    </w:p>
    <w:p w14:paraId="19732E63" w14:textId="29740FB1" w:rsidR="00D56566" w:rsidRPr="00D56566" w:rsidRDefault="00D56566" w:rsidP="00D56566">
      <w:pPr>
        <w:pStyle w:val="Paragraphedeliste"/>
        <w:numPr>
          <w:ilvl w:val="0"/>
          <w:numId w:val="34"/>
        </w:numPr>
        <w:rPr>
          <w:rStyle w:val="normaltextrun"/>
          <w:rFonts w:asciiTheme="majorHAnsi" w:hAnsiTheme="majorHAnsi"/>
          <w:b w:val="0"/>
          <w:bCs/>
          <w:color w:val="auto"/>
          <w:szCs w:val="28"/>
        </w:rPr>
      </w:pPr>
      <w:r w:rsidRPr="00D26BBB">
        <w:rPr>
          <w:rFonts w:asciiTheme="majorHAnsi" w:hAnsiTheme="majorHAnsi"/>
          <w:b w:val="0"/>
          <w:bCs/>
          <w:color w:val="auto"/>
          <w:szCs w:val="28"/>
        </w:rPr>
        <w:t>CREATE OR REPLACE FUNCTION project(key text, tab map) RETURNS NULL ON NULL INPUT RETURNS INT LANGUAGE Java AS 'return tab.get(key);';</w:t>
      </w:r>
    </w:p>
    <w:p w14:paraId="05CD2DA5" w14:textId="27142476" w:rsidR="0032323A" w:rsidRDefault="00E20FF1" w:rsidP="0032323A">
      <w:pPr>
        <w:pStyle w:val="Paragraphedeliste"/>
        <w:numPr>
          <w:ilvl w:val="0"/>
          <w:numId w:val="35"/>
        </w:numP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</w:pPr>
      <w: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  <w:t>SELECT</w:t>
      </w:r>
      <w:r w:rsidR="0032323A" w:rsidRPr="002754D5"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  <w:t xml:space="preserve"> project(‘name', products ) </w:t>
      </w:r>
      <w:r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  <w:t>FROM</w:t>
      </w:r>
      <w:r w:rsidR="00B21A24"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  <w:t xml:space="preserve"> </w:t>
      </w:r>
      <w:r w:rsidR="0032323A" w:rsidRPr="002754D5">
        <w:rPr>
          <w:rStyle w:val="normaltextrun"/>
          <w:rFonts w:asciiTheme="majorHAnsi" w:hAnsiTheme="majorHAnsi" w:cs="Calibri"/>
          <w:b w:val="0"/>
          <w:bCs/>
          <w:color w:val="000000"/>
          <w:szCs w:val="28"/>
          <w:shd w:val="clear" w:color="auto" w:fill="FFFFFF"/>
        </w:rPr>
        <w:t>Product WHERE(select  project(‘$oid’, _id ) =”5a5c533c942d09e481c15829”)  ALLOW FILTERING;</w:t>
      </w:r>
    </w:p>
    <w:p w14:paraId="6A13E674" w14:textId="4861491E" w:rsidR="00B17D6D" w:rsidRPr="008F072C" w:rsidRDefault="008F072C" w:rsidP="00347151">
      <w:pPr>
        <w:pStyle w:val="Paragraphedeliste"/>
        <w:numPr>
          <w:ilvl w:val="0"/>
          <w:numId w:val="38"/>
        </w:numPr>
        <w:rPr>
          <w:rStyle w:val="normaltextrun"/>
          <w:rFonts w:asciiTheme="minorHAnsi" w:hAnsiTheme="minorHAnsi" w:cstheme="minorHAnsi"/>
          <w:b w:val="0"/>
          <w:bCs/>
          <w:i/>
          <w:iCs/>
          <w:color w:val="000000"/>
          <w:szCs w:val="28"/>
          <w:shd w:val="clear" w:color="auto" w:fill="FFFFFF"/>
        </w:rPr>
      </w:pPr>
      <w:r w:rsidRPr="008F072C">
        <w:rPr>
          <w:rStyle w:val="normaltextrun"/>
          <w:rFonts w:asciiTheme="minorHAnsi" w:hAnsiTheme="minorHAnsi" w:cstheme="minorHAnsi"/>
          <w:b w:val="0"/>
          <w:bCs/>
          <w:i/>
          <w:iCs/>
          <w:color w:val="000000"/>
          <w:szCs w:val="28"/>
          <w:shd w:val="clear" w:color="auto" w:fill="FFFFFF"/>
        </w:rPr>
        <w:t xml:space="preserve">Ici, on cherche à afficher le nom de tous les produits qui apparaissent au sein de l'entreprise ayant un « </w:t>
      </w:r>
      <w:r w:rsidRPr="008F072C">
        <w:rPr>
          <w:rStyle w:val="normaltextrun"/>
          <w:rFonts w:asciiTheme="minorHAnsi" w:hAnsiTheme="minorHAnsi" w:cstheme="minorHAnsi"/>
          <w:i/>
          <w:iCs/>
          <w:color w:val="000000"/>
          <w:szCs w:val="28"/>
          <w:shd w:val="clear" w:color="auto" w:fill="FFFFFF"/>
        </w:rPr>
        <w:t>_id</w:t>
      </w:r>
      <w:r w:rsidRPr="008F072C">
        <w:rPr>
          <w:rStyle w:val="normaltextrun"/>
          <w:rFonts w:asciiTheme="minorHAnsi" w:hAnsiTheme="minorHAnsi" w:cstheme="minorHAnsi"/>
          <w:b w:val="0"/>
          <w:bCs/>
          <w:i/>
          <w:iCs/>
          <w:color w:val="000000"/>
          <w:szCs w:val="28"/>
          <w:shd w:val="clear" w:color="auto" w:fill="FFFFFF"/>
        </w:rPr>
        <w:t> » égal à « </w:t>
      </w:r>
      <w:r w:rsidRPr="008F072C">
        <w:rPr>
          <w:rStyle w:val="normaltextrun"/>
          <w:rFonts w:asciiTheme="minorHAnsi" w:hAnsiTheme="minorHAnsi" w:cstheme="minorHAnsi"/>
          <w:i/>
          <w:iCs/>
          <w:color w:val="000000"/>
          <w:szCs w:val="28"/>
          <w:shd w:val="clear" w:color="auto" w:fill="FFFFFF"/>
        </w:rPr>
        <w:t>5a5c533c942d09e481c15829</w:t>
      </w:r>
      <w:r w:rsidRPr="008F072C">
        <w:rPr>
          <w:rStyle w:val="normaltextrun"/>
          <w:rFonts w:asciiTheme="minorHAnsi" w:hAnsiTheme="minorHAnsi" w:cstheme="minorHAnsi"/>
          <w:b w:val="0"/>
          <w:bCs/>
          <w:i/>
          <w:iCs/>
          <w:color w:val="000000"/>
          <w:szCs w:val="28"/>
          <w:shd w:val="clear" w:color="auto" w:fill="FFFFFF"/>
        </w:rPr>
        <w:t> ». Pour ce faire, on commence par créer une fonction « </w:t>
      </w:r>
      <w:r w:rsidRPr="008F072C">
        <w:rPr>
          <w:rStyle w:val="normaltextrun"/>
          <w:rFonts w:asciiTheme="minorHAnsi" w:hAnsiTheme="minorHAnsi" w:cstheme="minorHAnsi"/>
          <w:i/>
          <w:iCs/>
          <w:color w:val="000000"/>
          <w:szCs w:val="28"/>
          <w:shd w:val="clear" w:color="auto" w:fill="FFFFFF"/>
        </w:rPr>
        <w:t>project</w:t>
      </w:r>
      <w:r w:rsidRPr="008F072C">
        <w:rPr>
          <w:rStyle w:val="normaltextrun"/>
          <w:rFonts w:asciiTheme="minorHAnsi" w:hAnsiTheme="minorHAnsi" w:cstheme="minorHAnsi"/>
          <w:b w:val="0"/>
          <w:bCs/>
          <w:i/>
          <w:iCs/>
          <w:color w:val="000000"/>
          <w:szCs w:val="28"/>
          <w:shd w:val="clear" w:color="auto" w:fill="FFFFFF"/>
        </w:rPr>
        <w:t> » qui prend en argument une « </w:t>
      </w:r>
      <w:r w:rsidRPr="008F072C">
        <w:rPr>
          <w:rStyle w:val="normaltextrun"/>
          <w:rFonts w:asciiTheme="minorHAnsi" w:hAnsiTheme="minorHAnsi" w:cstheme="minorHAnsi"/>
          <w:i/>
          <w:iCs/>
          <w:color w:val="000000"/>
          <w:szCs w:val="28"/>
          <w:shd w:val="clear" w:color="auto" w:fill="FFFFFF"/>
        </w:rPr>
        <w:t>key</w:t>
      </w:r>
      <w:r w:rsidRPr="008F072C">
        <w:rPr>
          <w:rStyle w:val="normaltextrun"/>
          <w:rFonts w:asciiTheme="minorHAnsi" w:hAnsiTheme="minorHAnsi" w:cstheme="minorHAnsi"/>
          <w:b w:val="0"/>
          <w:bCs/>
          <w:i/>
          <w:iCs/>
          <w:color w:val="000000"/>
          <w:szCs w:val="28"/>
          <w:shd w:val="clear" w:color="auto" w:fill="FFFFFF"/>
        </w:rPr>
        <w:t> » et un « </w:t>
      </w:r>
      <w:r w:rsidRPr="008F072C">
        <w:rPr>
          <w:rStyle w:val="normaltextrun"/>
          <w:rFonts w:asciiTheme="minorHAnsi" w:hAnsiTheme="minorHAnsi" w:cstheme="minorHAnsi"/>
          <w:i/>
          <w:iCs/>
          <w:color w:val="000000"/>
          <w:szCs w:val="28"/>
          <w:shd w:val="clear" w:color="auto" w:fill="FFFFFF"/>
        </w:rPr>
        <w:t>tab</w:t>
      </w:r>
      <w:r w:rsidRPr="008F072C">
        <w:rPr>
          <w:rStyle w:val="normaltextrun"/>
          <w:rFonts w:asciiTheme="minorHAnsi" w:hAnsiTheme="minorHAnsi" w:cstheme="minorHAnsi"/>
          <w:b w:val="0"/>
          <w:bCs/>
          <w:i/>
          <w:iCs/>
          <w:color w:val="000000"/>
          <w:szCs w:val="28"/>
          <w:shd w:val="clear" w:color="auto" w:fill="FFFFFF"/>
        </w:rPr>
        <w:t> » et qui renvoie la « </w:t>
      </w:r>
      <w:r w:rsidRPr="008F072C">
        <w:t>value</w:t>
      </w:r>
      <w:r w:rsidRPr="008F072C">
        <w:rPr>
          <w:rStyle w:val="normaltextrun"/>
          <w:rFonts w:asciiTheme="minorHAnsi" w:hAnsiTheme="minorHAnsi" w:cstheme="minorHAnsi"/>
          <w:b w:val="0"/>
          <w:bCs/>
          <w:i/>
          <w:iCs/>
          <w:color w:val="000000"/>
          <w:szCs w:val="28"/>
          <w:shd w:val="clear" w:color="auto" w:fill="FFFFFF"/>
        </w:rPr>
        <w:t> » de tab à l’emplacement key (</w:t>
      </w:r>
      <w:r w:rsidRPr="008F072C">
        <w:rPr>
          <w:rStyle w:val="normaltextrun"/>
          <w:rFonts w:asciiTheme="minorHAnsi" w:hAnsiTheme="minorHAnsi" w:cstheme="minorHAnsi"/>
          <w:i/>
          <w:iCs/>
          <w:color w:val="000000"/>
          <w:szCs w:val="28"/>
          <w:shd w:val="clear" w:color="auto" w:fill="FFFFFF"/>
        </w:rPr>
        <w:t>tab["key"]</w:t>
      </w:r>
      <w:r w:rsidRPr="008F072C">
        <w:rPr>
          <w:rStyle w:val="normaltextrun"/>
          <w:rFonts w:asciiTheme="minorHAnsi" w:hAnsiTheme="minorHAnsi" w:cstheme="minorHAnsi"/>
          <w:b w:val="0"/>
          <w:bCs/>
          <w:i/>
          <w:iCs/>
          <w:color w:val="000000"/>
          <w:szCs w:val="28"/>
          <w:shd w:val="clear" w:color="auto" w:fill="FFFFFF"/>
        </w:rPr>
        <w:t>). Puis, exécute la requête en ajoutant l’option « </w:t>
      </w:r>
      <w:r w:rsidRPr="008F072C">
        <w:rPr>
          <w:rStyle w:val="normaltextrun"/>
          <w:rFonts w:asciiTheme="minorHAnsi" w:hAnsiTheme="minorHAnsi" w:cstheme="minorHAnsi"/>
          <w:i/>
          <w:iCs/>
          <w:color w:val="000000"/>
          <w:szCs w:val="28"/>
          <w:shd w:val="clear" w:color="auto" w:fill="FFFFFF"/>
        </w:rPr>
        <w:t>ALLOW FILTERIGN</w:t>
      </w:r>
      <w:r w:rsidRPr="008F072C">
        <w:rPr>
          <w:rStyle w:val="normaltextrun"/>
          <w:rFonts w:asciiTheme="minorHAnsi" w:hAnsiTheme="minorHAnsi" w:cstheme="minorHAnsi"/>
          <w:b w:val="0"/>
          <w:bCs/>
          <w:i/>
          <w:iCs/>
          <w:color w:val="000000"/>
          <w:szCs w:val="28"/>
          <w:shd w:val="clear" w:color="auto" w:fill="FFFFFF"/>
        </w:rPr>
        <w:t> ».</w:t>
      </w:r>
    </w:p>
    <w:sectPr w:rsidR="00B17D6D" w:rsidRPr="008F072C" w:rsidSect="0051019E">
      <w:headerReference w:type="even" r:id="rId14"/>
      <w:headerReference w:type="default" r:id="rId15"/>
      <w:footerReference w:type="even" r:id="rId16"/>
      <w:pgSz w:w="11906" w:h="16838" w:code="9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13738" w14:textId="77777777" w:rsidR="00432962" w:rsidRDefault="00432962" w:rsidP="007057F4">
      <w:r>
        <w:separator/>
      </w:r>
    </w:p>
  </w:endnote>
  <w:endnote w:type="continuationSeparator" w:id="0">
    <w:p w14:paraId="1DB7F875" w14:textId="77777777" w:rsidR="00432962" w:rsidRDefault="00432962" w:rsidP="0070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B34F" w14:textId="77777777" w:rsidR="00136006" w:rsidRDefault="00000000" w:rsidP="007057F4">
    <w:pPr>
      <w:pStyle w:val="Pieddepage"/>
    </w:pPr>
    <w:sdt>
      <w:sdtPr>
        <w:rPr>
          <w:rFonts w:asciiTheme="majorHAnsi" w:eastAsiaTheme="majorEastAsia" w:hAnsiTheme="majorHAnsi" w:cstheme="majorBidi"/>
        </w:rPr>
        <w:id w:val="306900621"/>
        <w:placeholder>
          <w:docPart w:val="3DBDB375B90E437987A3CCFF4FC62468"/>
        </w:placeholder>
        <w:temporary/>
        <w:showingPlcHdr/>
      </w:sdtPr>
      <w:sdtContent>
        <w:r w:rsidR="006A731D">
          <w:rPr>
            <w:lang w:bidi="fr-FR"/>
          </w:rPr>
          <w:t>Entrez le titre du chapitre (niveau 1)</w:t>
        </w:r>
      </w:sdtContent>
    </w:sdt>
    <w:r w:rsidR="0049185C">
      <w:rPr>
        <w:rFonts w:asciiTheme="majorHAnsi" w:eastAsiaTheme="majorEastAsia" w:hAnsiTheme="majorHAnsi" w:cstheme="majorBidi"/>
        <w:lang w:bidi="fr-FR"/>
      </w:rPr>
      <w:ptab w:relativeTo="margin" w:alignment="right" w:leader="none"/>
    </w:r>
    <w:r w:rsidR="0049185C">
      <w:rPr>
        <w:rFonts w:asciiTheme="majorHAnsi" w:eastAsiaTheme="majorEastAsia" w:hAnsiTheme="majorHAnsi" w:cstheme="majorBidi"/>
        <w:lang w:bidi="fr-FR"/>
      </w:rPr>
      <w:t xml:space="preserve">Page </w:t>
    </w:r>
    <w:r w:rsidR="0049185C">
      <w:rPr>
        <w:lang w:bidi="fr-FR"/>
      </w:rPr>
      <w:fldChar w:fldCharType="begin"/>
    </w:r>
    <w:r w:rsidR="0049185C">
      <w:rPr>
        <w:lang w:bidi="fr-FR"/>
      </w:rPr>
      <w:instrText xml:space="preserve"> PAGE   \* MERGEFORMAT </w:instrText>
    </w:r>
    <w:r w:rsidR="0049185C">
      <w:rPr>
        <w:lang w:bidi="fr-FR"/>
      </w:rPr>
      <w:fldChar w:fldCharType="separate"/>
    </w:r>
    <w:r w:rsidR="0049185C">
      <w:rPr>
        <w:rFonts w:asciiTheme="majorHAnsi" w:eastAsiaTheme="majorEastAsia" w:hAnsiTheme="majorHAnsi" w:cstheme="majorBidi"/>
        <w:noProof/>
        <w:lang w:bidi="fr-FR"/>
      </w:rPr>
      <w:t>4</w:t>
    </w:r>
    <w:r w:rsidR="0049185C">
      <w:rPr>
        <w:rFonts w:asciiTheme="majorHAnsi" w:eastAsiaTheme="majorEastAsia" w:hAnsiTheme="majorHAnsi" w:cstheme="majorBidi"/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98728" w14:textId="77777777" w:rsidR="00432962" w:rsidRDefault="00432962" w:rsidP="007057F4">
      <w:r>
        <w:separator/>
      </w:r>
    </w:p>
  </w:footnote>
  <w:footnote w:type="continuationSeparator" w:id="0">
    <w:p w14:paraId="6FA824D9" w14:textId="77777777" w:rsidR="00432962" w:rsidRDefault="00432962" w:rsidP="00705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490F" w14:textId="77777777" w:rsidR="00136006" w:rsidRDefault="0049185C" w:rsidP="007057F4">
    <w:pPr>
      <w:pStyle w:val="En-tte"/>
    </w:pPr>
    <w:r>
      <w:rPr>
        <w:lang w:bidi="fr-FR"/>
      </w:rPr>
      <w:t>Plan marketing d’Adventure Works</w:t>
    </w:r>
  </w:p>
  <w:p w14:paraId="086D89D6" w14:textId="77777777" w:rsidR="00136006" w:rsidRDefault="00136006" w:rsidP="007057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0"/>
    </w:tblGrid>
    <w:tr w:rsidR="007057F4" w14:paraId="0E979BB2" w14:textId="77777777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14:paraId="53E18AD3" w14:textId="77777777" w:rsidR="007057F4" w:rsidRDefault="004F2231" w:rsidP="007057F4">
          <w:pPr>
            <w:pStyle w:val="En-tte"/>
          </w:pPr>
          <w:r>
            <w:rPr>
              <w:noProof/>
              <w:lang w:bidi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2E99807" wp14:editId="767A02CE">
                    <wp:simplePos x="0" y="0"/>
                    <wp:positionH relativeFrom="column">
                      <wp:posOffset>7118161</wp:posOffset>
                    </wp:positionH>
                    <wp:positionV relativeFrom="paragraph">
                      <wp:posOffset>242518</wp:posOffset>
                    </wp:positionV>
                    <wp:extent cx="778476" cy="298483"/>
                    <wp:effectExtent l="0" t="0" r="0" b="6350"/>
                    <wp:wrapNone/>
                    <wp:docPr id="21" name="Zone de texte 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8476" cy="298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6D9743" w14:textId="77777777"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  <w:r w:rsidRPr="004F2231">
                                  <w:rPr>
                                    <w:sz w:val="32"/>
                                    <w:szCs w:val="32"/>
                                    <w:lang w:bidi="fr-FR"/>
                                  </w:rPr>
                                  <w:fldChar w:fldCharType="begin"/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fr-FR"/>
                                  </w:rPr>
                                  <w:instrText xml:space="preserve"> PAGE  \* Arabic  \* MERGEFORMAT </w:instrText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fr-FR"/>
                                  </w:rPr>
                                  <w:fldChar w:fldCharType="separate"/>
                                </w:r>
                                <w:r w:rsidR="00F63939">
                                  <w:rPr>
                                    <w:noProof/>
                                    <w:sz w:val="32"/>
                                    <w:szCs w:val="32"/>
                                    <w:lang w:bidi="fr-FR"/>
                                  </w:rPr>
                                  <w:t>1</w:t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fr-FR"/>
                                  </w:rPr>
                                  <w:fldChar w:fldCharType="end"/>
                                </w:r>
                              </w:p>
                              <w:p w14:paraId="3450A388" w14:textId="77777777"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2E998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 21" o:spid="_x0000_s1029" type="#_x0000_t202" style="position:absolute;left:0;text-align:left;margin-left:560.5pt;margin-top:19.1pt;width:61.3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" filled="f" stroked="f" strokeweight=".5pt">
                    <v:textbox>
                      <w:txbxContent>
                        <w:p w14:paraId="116D9743" w14:textId="77777777"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  <w:r w:rsidRPr="004F2231">
                            <w:rPr>
                              <w:sz w:val="32"/>
                              <w:szCs w:val="32"/>
                              <w:lang w:bidi="fr-FR"/>
                            </w:rPr>
                            <w:fldChar w:fldCharType="begin"/>
                          </w:r>
                          <w:r w:rsidRPr="004F2231">
                            <w:rPr>
                              <w:sz w:val="32"/>
                              <w:szCs w:val="32"/>
                              <w:lang w:bidi="fr-FR"/>
                            </w:rPr>
                            <w:instrText xml:space="preserve"> PAGE  \* Arabic  \* MERGEFORMAT </w:instrText>
                          </w:r>
                          <w:r w:rsidRPr="004F2231">
                            <w:rPr>
                              <w:sz w:val="32"/>
                              <w:szCs w:val="32"/>
                              <w:lang w:bidi="fr-FR"/>
                            </w:rPr>
                            <w:fldChar w:fldCharType="separate"/>
                          </w:r>
                          <w:r w:rsidR="00F63939">
                            <w:rPr>
                              <w:noProof/>
                              <w:sz w:val="32"/>
                              <w:szCs w:val="32"/>
                              <w:lang w:bidi="fr-FR"/>
                            </w:rPr>
                            <w:t>1</w:t>
                          </w:r>
                          <w:r w:rsidRPr="004F2231">
                            <w:rPr>
                              <w:sz w:val="32"/>
                              <w:szCs w:val="32"/>
                              <w:lang w:bidi="fr-FR"/>
                            </w:rPr>
                            <w:fldChar w:fldCharType="end"/>
                          </w:r>
                        </w:p>
                        <w:p w14:paraId="3450A388" w14:textId="77777777"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057F4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41CA96DE" wp14:editId="140A8A35">
                    <wp:extent cx="8035162" cy="1540990"/>
                    <wp:effectExtent l="0" t="0" r="4445" b="2540"/>
                    <wp:docPr id="20" name="Groupe 20" descr="rectangle coloré pour le titr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35162" cy="1540990"/>
                              <a:chOff x="0" y="0"/>
                              <a:chExt cx="7884949" cy="1512570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Graphisme 14" descr="rectangle coloré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7708"/>
                                <a:ext cx="4250690" cy="974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rectangle coloré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96DAC541-7B7A-43D3-8B79-37D633B846F1}">
                                    <asvg:svgBlip xmlns:asvg="http://schemas.microsoft.com/office/drawing/2016/SVG/main" r:embed="rId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59891" y="0"/>
                                <a:ext cx="1050290" cy="15125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Graphisme 19" descr="rectangle gri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24859" y="0"/>
                                <a:ext cx="3260090" cy="802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C51B0F" id="Groupe 20" o:spid="_x0000_s1026" alt="rectangle coloré pour le titre" style="width:632.7pt;height:121.35pt;mso-position-horizontal-relative:char;mso-position-vertical-relative:line" coordsize="78849,151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 14" o:spid="_x0000_s1027" type="#_x0000_t75" alt="rectangle coloré" style="position:absolute;top:1977;width:42506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">
                      <v:imagedata r:id="rId7" o:title="rectangle coloré"/>
                    </v:shape>
                    <v:shape id="Graphisme 16" o:spid="_x0000_s1028" type="#_x0000_t75" alt="rectangle coloré" style="position:absolute;left:34598;width:10503;height:15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">
                      <v:imagedata r:id="rId8" o:title="rectangle coloré"/>
                    </v:shape>
                    <v:shape id="Graphisme 19" o:spid="_x0000_s1029" type="#_x0000_t75" alt="rectangle gris" style="position:absolute;left:46248;width:32601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">
                      <v:imagedata r:id="rId9" o:title="rectangle gris"/>
                    </v:shape>
                    <w10:anchorlock/>
                  </v:group>
                </w:pict>
              </mc:Fallback>
            </mc:AlternateContent>
          </w:r>
        </w:p>
      </w:tc>
    </w:tr>
  </w:tbl>
  <w:p w14:paraId="693CA360" w14:textId="77777777" w:rsidR="007057F4" w:rsidRDefault="007057F4" w:rsidP="007057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3835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9EB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CE7E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5E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1289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166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7A18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2C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2E0B6A"/>
    <w:multiLevelType w:val="hybridMultilevel"/>
    <w:tmpl w:val="A9A471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76326F"/>
    <w:multiLevelType w:val="hybridMultilevel"/>
    <w:tmpl w:val="2342FE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310A58"/>
    <w:multiLevelType w:val="hybridMultilevel"/>
    <w:tmpl w:val="A62E9DF8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189F9"/>
        <w:sz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82549"/>
    <w:multiLevelType w:val="hybridMultilevel"/>
    <w:tmpl w:val="D7A2F62E"/>
    <w:lvl w:ilvl="0" w:tplc="78FCEA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F6A38"/>
    <w:multiLevelType w:val="hybridMultilevel"/>
    <w:tmpl w:val="4ABA59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73F32"/>
    <w:multiLevelType w:val="hybridMultilevel"/>
    <w:tmpl w:val="D7A2F62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545BC"/>
    <w:multiLevelType w:val="multilevel"/>
    <w:tmpl w:val="29E21052"/>
    <w:lvl w:ilvl="0">
      <w:numFmt w:val="bullet"/>
      <w:lvlText w:val=""/>
      <w:lvlJc w:val="left"/>
      <w:pPr>
        <w:ind w:left="360" w:hanging="360"/>
      </w:pPr>
      <w:rPr>
        <w:rFonts w:ascii="Wingdings" w:eastAsia="MS Mincho" w:hAnsi="Wingdings" w:cs="Times New Roman"/>
      </w:rPr>
    </w:lvl>
    <w:lvl w:ilvl="1"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4EA30E24"/>
    <w:multiLevelType w:val="hybridMultilevel"/>
    <w:tmpl w:val="A62E9DF8"/>
    <w:lvl w:ilvl="0" w:tplc="22022BD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189F9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41F58"/>
    <w:multiLevelType w:val="hybridMultilevel"/>
    <w:tmpl w:val="F6549240"/>
    <w:lvl w:ilvl="0" w:tplc="D108A0C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189F9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E1728"/>
    <w:multiLevelType w:val="hybridMultilevel"/>
    <w:tmpl w:val="F92A64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240E5"/>
    <w:multiLevelType w:val="hybridMultilevel"/>
    <w:tmpl w:val="DCFEADB2"/>
    <w:lvl w:ilvl="0" w:tplc="21E6E29E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4D43C1"/>
    <w:multiLevelType w:val="hybridMultilevel"/>
    <w:tmpl w:val="11B0D0D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D4554"/>
    <w:multiLevelType w:val="hybridMultilevel"/>
    <w:tmpl w:val="EADE09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E4F08"/>
    <w:multiLevelType w:val="hybridMultilevel"/>
    <w:tmpl w:val="6116F0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96DC8"/>
    <w:multiLevelType w:val="hybridMultilevel"/>
    <w:tmpl w:val="93C0B6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3085B"/>
    <w:multiLevelType w:val="hybridMultilevel"/>
    <w:tmpl w:val="93524E86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1" w15:restartNumberingAfterBreak="0">
    <w:nsid w:val="789D66B3"/>
    <w:multiLevelType w:val="hybridMultilevel"/>
    <w:tmpl w:val="5BE268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C0104"/>
    <w:multiLevelType w:val="multilevel"/>
    <w:tmpl w:val="C37E5FF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7A113413"/>
    <w:multiLevelType w:val="hybridMultilevel"/>
    <w:tmpl w:val="8536F2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D5FDF"/>
    <w:multiLevelType w:val="hybridMultilevel"/>
    <w:tmpl w:val="5AFCF6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825406">
    <w:abstractNumId w:val="8"/>
  </w:num>
  <w:num w:numId="2" w16cid:durableId="1651402213">
    <w:abstractNumId w:val="32"/>
  </w:num>
  <w:num w:numId="3" w16cid:durableId="316307634">
    <w:abstractNumId w:val="35"/>
  </w:num>
  <w:num w:numId="4" w16cid:durableId="777945083">
    <w:abstractNumId w:val="36"/>
  </w:num>
  <w:num w:numId="5" w16cid:durableId="25509276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23892552">
    <w:abstractNumId w:val="16"/>
  </w:num>
  <w:num w:numId="7" w16cid:durableId="1880774134">
    <w:abstractNumId w:val="30"/>
  </w:num>
  <w:num w:numId="8" w16cid:durableId="1144591143">
    <w:abstractNumId w:val="7"/>
  </w:num>
  <w:num w:numId="9" w16cid:durableId="1725910568">
    <w:abstractNumId w:val="6"/>
  </w:num>
  <w:num w:numId="10" w16cid:durableId="1441753240">
    <w:abstractNumId w:val="5"/>
  </w:num>
  <w:num w:numId="11" w16cid:durableId="2094233068">
    <w:abstractNumId w:val="4"/>
  </w:num>
  <w:num w:numId="12" w16cid:durableId="2087148559">
    <w:abstractNumId w:val="3"/>
  </w:num>
  <w:num w:numId="13" w16cid:durableId="110441335">
    <w:abstractNumId w:val="2"/>
  </w:num>
  <w:num w:numId="14" w16cid:durableId="891890825">
    <w:abstractNumId w:val="1"/>
  </w:num>
  <w:num w:numId="15" w16cid:durableId="1662611860">
    <w:abstractNumId w:val="0"/>
  </w:num>
  <w:num w:numId="16" w16cid:durableId="1777939007">
    <w:abstractNumId w:val="17"/>
  </w:num>
  <w:num w:numId="17" w16cid:durableId="1073551776">
    <w:abstractNumId w:val="23"/>
  </w:num>
  <w:num w:numId="18" w16cid:durableId="1157065285">
    <w:abstractNumId w:val="14"/>
  </w:num>
  <w:num w:numId="19" w16cid:durableId="761150380">
    <w:abstractNumId w:val="18"/>
  </w:num>
  <w:num w:numId="20" w16cid:durableId="1974092453">
    <w:abstractNumId w:val="25"/>
  </w:num>
  <w:num w:numId="21" w16cid:durableId="276641303">
    <w:abstractNumId w:val="19"/>
  </w:num>
  <w:num w:numId="22" w16cid:durableId="898521553">
    <w:abstractNumId w:val="33"/>
  </w:num>
  <w:num w:numId="23" w16cid:durableId="494102744">
    <w:abstractNumId w:val="26"/>
  </w:num>
  <w:num w:numId="24" w16cid:durableId="773552111">
    <w:abstractNumId w:val="27"/>
  </w:num>
  <w:num w:numId="25" w16cid:durableId="812865941">
    <w:abstractNumId w:val="21"/>
  </w:num>
  <w:num w:numId="26" w16cid:durableId="1576284406">
    <w:abstractNumId w:val="20"/>
  </w:num>
  <w:num w:numId="27" w16cid:durableId="1166895010">
    <w:abstractNumId w:val="9"/>
  </w:num>
  <w:num w:numId="28" w16cid:durableId="533929527">
    <w:abstractNumId w:val="28"/>
  </w:num>
  <w:num w:numId="29" w16cid:durableId="873545804">
    <w:abstractNumId w:val="22"/>
  </w:num>
  <w:num w:numId="30" w16cid:durableId="1135372104">
    <w:abstractNumId w:val="10"/>
  </w:num>
  <w:num w:numId="31" w16cid:durableId="1953396232">
    <w:abstractNumId w:val="11"/>
  </w:num>
  <w:num w:numId="32" w16cid:durableId="331103707">
    <w:abstractNumId w:val="12"/>
  </w:num>
  <w:num w:numId="33" w16cid:durableId="1158351738">
    <w:abstractNumId w:val="34"/>
  </w:num>
  <w:num w:numId="34" w16cid:durableId="658073763">
    <w:abstractNumId w:val="31"/>
  </w:num>
  <w:num w:numId="35" w16cid:durableId="752244675">
    <w:abstractNumId w:val="13"/>
  </w:num>
  <w:num w:numId="36" w16cid:durableId="348263853">
    <w:abstractNumId w:val="15"/>
  </w:num>
  <w:num w:numId="37" w16cid:durableId="1208762891">
    <w:abstractNumId w:val="29"/>
  </w:num>
  <w:num w:numId="38" w16cid:durableId="107736488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BC"/>
    <w:rsid w:val="0000291E"/>
    <w:rsid w:val="000174F2"/>
    <w:rsid w:val="00067C92"/>
    <w:rsid w:val="0009787F"/>
    <w:rsid w:val="00121733"/>
    <w:rsid w:val="00136006"/>
    <w:rsid w:val="001449EC"/>
    <w:rsid w:val="00146CD2"/>
    <w:rsid w:val="00151DAA"/>
    <w:rsid w:val="0015415C"/>
    <w:rsid w:val="001670A7"/>
    <w:rsid w:val="00192CA1"/>
    <w:rsid w:val="001B361F"/>
    <w:rsid w:val="001B5F01"/>
    <w:rsid w:val="001C070B"/>
    <w:rsid w:val="001C1C0D"/>
    <w:rsid w:val="001D10D5"/>
    <w:rsid w:val="001F0AF0"/>
    <w:rsid w:val="00211214"/>
    <w:rsid w:val="002178B9"/>
    <w:rsid w:val="00234BF9"/>
    <w:rsid w:val="00246296"/>
    <w:rsid w:val="00250671"/>
    <w:rsid w:val="002754D5"/>
    <w:rsid w:val="00281528"/>
    <w:rsid w:val="00290ED8"/>
    <w:rsid w:val="00291712"/>
    <w:rsid w:val="00294194"/>
    <w:rsid w:val="002A17B2"/>
    <w:rsid w:val="002E0194"/>
    <w:rsid w:val="002E11CD"/>
    <w:rsid w:val="00303A32"/>
    <w:rsid w:val="00303EF8"/>
    <w:rsid w:val="00306FA9"/>
    <w:rsid w:val="00317C9A"/>
    <w:rsid w:val="0032323A"/>
    <w:rsid w:val="003311CD"/>
    <w:rsid w:val="00347151"/>
    <w:rsid w:val="00356232"/>
    <w:rsid w:val="003620E2"/>
    <w:rsid w:val="0039786D"/>
    <w:rsid w:val="003A3081"/>
    <w:rsid w:val="003A598F"/>
    <w:rsid w:val="003D149C"/>
    <w:rsid w:val="003E52F5"/>
    <w:rsid w:val="003F5051"/>
    <w:rsid w:val="004152DE"/>
    <w:rsid w:val="00420DF5"/>
    <w:rsid w:val="00432962"/>
    <w:rsid w:val="004371B6"/>
    <w:rsid w:val="00440D79"/>
    <w:rsid w:val="00444C7B"/>
    <w:rsid w:val="00453524"/>
    <w:rsid w:val="00460790"/>
    <w:rsid w:val="0048718B"/>
    <w:rsid w:val="0049185C"/>
    <w:rsid w:val="004C6659"/>
    <w:rsid w:val="004D38F0"/>
    <w:rsid w:val="004F2231"/>
    <w:rsid w:val="005005A1"/>
    <w:rsid w:val="00506510"/>
    <w:rsid w:val="0051019E"/>
    <w:rsid w:val="005112D1"/>
    <w:rsid w:val="00511BC3"/>
    <w:rsid w:val="00522BA1"/>
    <w:rsid w:val="005420BC"/>
    <w:rsid w:val="005431D5"/>
    <w:rsid w:val="00544B68"/>
    <w:rsid w:val="0055035B"/>
    <w:rsid w:val="005C3643"/>
    <w:rsid w:val="005D4F6E"/>
    <w:rsid w:val="006358D0"/>
    <w:rsid w:val="0068500D"/>
    <w:rsid w:val="006936EC"/>
    <w:rsid w:val="0069722D"/>
    <w:rsid w:val="006A468C"/>
    <w:rsid w:val="006A731D"/>
    <w:rsid w:val="006C2772"/>
    <w:rsid w:val="006D05D6"/>
    <w:rsid w:val="006D23B9"/>
    <w:rsid w:val="006E3DDE"/>
    <w:rsid w:val="00701DF1"/>
    <w:rsid w:val="00703067"/>
    <w:rsid w:val="007057F4"/>
    <w:rsid w:val="007252EF"/>
    <w:rsid w:val="00737538"/>
    <w:rsid w:val="00740EF5"/>
    <w:rsid w:val="007417B3"/>
    <w:rsid w:val="00742102"/>
    <w:rsid w:val="00750AC4"/>
    <w:rsid w:val="00773B66"/>
    <w:rsid w:val="007C7473"/>
    <w:rsid w:val="007D26F1"/>
    <w:rsid w:val="007D4F70"/>
    <w:rsid w:val="007E5499"/>
    <w:rsid w:val="008253A5"/>
    <w:rsid w:val="008417CE"/>
    <w:rsid w:val="0084277E"/>
    <w:rsid w:val="00853360"/>
    <w:rsid w:val="00877626"/>
    <w:rsid w:val="008A3B14"/>
    <w:rsid w:val="008A3C95"/>
    <w:rsid w:val="008B5C4B"/>
    <w:rsid w:val="008C386D"/>
    <w:rsid w:val="008C5106"/>
    <w:rsid w:val="008D0CF2"/>
    <w:rsid w:val="008D5829"/>
    <w:rsid w:val="008F072C"/>
    <w:rsid w:val="00926309"/>
    <w:rsid w:val="009465A6"/>
    <w:rsid w:val="00946F55"/>
    <w:rsid w:val="00965BD5"/>
    <w:rsid w:val="00970409"/>
    <w:rsid w:val="0097255A"/>
    <w:rsid w:val="00973B08"/>
    <w:rsid w:val="009875C8"/>
    <w:rsid w:val="009875FF"/>
    <w:rsid w:val="00991D08"/>
    <w:rsid w:val="00993BDC"/>
    <w:rsid w:val="009B5B26"/>
    <w:rsid w:val="009C61A7"/>
    <w:rsid w:val="009C796F"/>
    <w:rsid w:val="009D7C2B"/>
    <w:rsid w:val="009F4F4A"/>
    <w:rsid w:val="00A54BFA"/>
    <w:rsid w:val="00A62AE5"/>
    <w:rsid w:val="00A63DE6"/>
    <w:rsid w:val="00AA0174"/>
    <w:rsid w:val="00AE5C1F"/>
    <w:rsid w:val="00AF5857"/>
    <w:rsid w:val="00B00CF7"/>
    <w:rsid w:val="00B0688D"/>
    <w:rsid w:val="00B17D6D"/>
    <w:rsid w:val="00B21A24"/>
    <w:rsid w:val="00B333B4"/>
    <w:rsid w:val="00B40525"/>
    <w:rsid w:val="00B41D82"/>
    <w:rsid w:val="00B663E6"/>
    <w:rsid w:val="00B84174"/>
    <w:rsid w:val="00B90346"/>
    <w:rsid w:val="00BB6CAC"/>
    <w:rsid w:val="00BE0120"/>
    <w:rsid w:val="00BE1F40"/>
    <w:rsid w:val="00BE7253"/>
    <w:rsid w:val="00C03900"/>
    <w:rsid w:val="00C1654F"/>
    <w:rsid w:val="00C269A5"/>
    <w:rsid w:val="00C37917"/>
    <w:rsid w:val="00C5773D"/>
    <w:rsid w:val="00C717BC"/>
    <w:rsid w:val="00C907B1"/>
    <w:rsid w:val="00C95D18"/>
    <w:rsid w:val="00CA16E0"/>
    <w:rsid w:val="00CE0BC9"/>
    <w:rsid w:val="00CF204A"/>
    <w:rsid w:val="00D13DE4"/>
    <w:rsid w:val="00D2045C"/>
    <w:rsid w:val="00D262AE"/>
    <w:rsid w:val="00D26BBB"/>
    <w:rsid w:val="00D31BD6"/>
    <w:rsid w:val="00D52E7D"/>
    <w:rsid w:val="00D540AF"/>
    <w:rsid w:val="00D56566"/>
    <w:rsid w:val="00D6093C"/>
    <w:rsid w:val="00D61FC2"/>
    <w:rsid w:val="00D638C1"/>
    <w:rsid w:val="00D73D44"/>
    <w:rsid w:val="00D967AC"/>
    <w:rsid w:val="00DB5EC1"/>
    <w:rsid w:val="00DD38A9"/>
    <w:rsid w:val="00DE2C18"/>
    <w:rsid w:val="00E15911"/>
    <w:rsid w:val="00E20FF1"/>
    <w:rsid w:val="00E3528C"/>
    <w:rsid w:val="00E50A4D"/>
    <w:rsid w:val="00E70A71"/>
    <w:rsid w:val="00E758BC"/>
    <w:rsid w:val="00E95AFE"/>
    <w:rsid w:val="00EB4760"/>
    <w:rsid w:val="00ED3756"/>
    <w:rsid w:val="00F011EC"/>
    <w:rsid w:val="00F27B86"/>
    <w:rsid w:val="00F432F7"/>
    <w:rsid w:val="00F43A02"/>
    <w:rsid w:val="00F45884"/>
    <w:rsid w:val="00F553FE"/>
    <w:rsid w:val="00F63939"/>
    <w:rsid w:val="00F70A7D"/>
    <w:rsid w:val="00F72E7C"/>
    <w:rsid w:val="00F8184C"/>
    <w:rsid w:val="00F83E26"/>
    <w:rsid w:val="00F91AD0"/>
    <w:rsid w:val="00F93FB8"/>
    <w:rsid w:val="00FB05E4"/>
    <w:rsid w:val="00FC121D"/>
    <w:rsid w:val="00FC4062"/>
    <w:rsid w:val="00FE0266"/>
    <w:rsid w:val="00FE274F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2157619"/>
  <w15:chartTrackingRefBased/>
  <w15:docId w15:val="{753E8EAD-04F4-4DB5-A847-BF402F38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8D0"/>
    <w:pPr>
      <w:spacing w:after="0"/>
    </w:pPr>
    <w:rPr>
      <w:b/>
      <w:color w:val="0F0F3F" w:themeColor="text1"/>
      <w:sz w:val="28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B5F01"/>
    <w:pPr>
      <w:keepNext/>
      <w:keepLines/>
      <w:framePr w:hSpace="180" w:wrap="around" w:vAnchor="page" w:hAnchor="margin" w:y="974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78B9"/>
    <w:pPr>
      <w:framePr w:hSpace="180" w:wrap="around" w:vAnchor="page" w:hAnchor="margin" w:y="3427"/>
      <w:spacing w:after="200"/>
      <w:outlineLvl w:val="1"/>
    </w:pPr>
    <w:rPr>
      <w:rFonts w:asciiTheme="majorHAnsi" w:hAnsiTheme="majorHAnsi"/>
      <w:color w:val="0189F9" w:themeColor="accent1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57F4"/>
    <w:pPr>
      <w:outlineLvl w:val="2"/>
    </w:pPr>
    <w:rPr>
      <w:rFonts w:asciiTheme="majorHAnsi" w:hAnsiTheme="majorHAns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F22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5BA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0189F9" w:themeColor="accent1"/>
      <w:spacing w:val="0"/>
    </w:rPr>
  </w:style>
  <w:style w:type="character" w:customStyle="1" w:styleId="Titre1Car">
    <w:name w:val="Titre 1 Car"/>
    <w:basedOn w:val="Policepardfaut"/>
    <w:link w:val="Titre1"/>
    <w:uiPriority w:val="9"/>
    <w:rsid w:val="001B5F01"/>
    <w:rPr>
      <w:rFonts w:asciiTheme="majorHAnsi" w:eastAsiaTheme="majorEastAsia" w:hAnsiTheme="majorHAnsi" w:cstheme="majorBidi"/>
      <w:b/>
      <w:bCs/>
      <w:color w:val="0F0F3F" w:themeColor="text1"/>
      <w:sz w:val="40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2178B9"/>
    <w:rPr>
      <w:rFonts w:asciiTheme="majorHAnsi" w:hAnsiTheme="majorHAnsi"/>
      <w:b/>
      <w:color w:val="0189F9" w:themeColor="accent1"/>
      <w:sz w:val="40"/>
      <w:szCs w:val="40"/>
      <w:lang w:eastAsia="en-US"/>
    </w:rPr>
  </w:style>
  <w:style w:type="paragraph" w:styleId="Listepuces">
    <w:name w:val="List Bullet"/>
    <w:basedOn w:val="Contenu"/>
    <w:uiPriority w:val="11"/>
    <w:qFormat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Titre3"/>
    <w:uiPriority w:val="2"/>
    <w:qFormat/>
    <w:rsid w:val="004F2231"/>
  </w:style>
  <w:style w:type="paragraph" w:styleId="TM1">
    <w:name w:val="toc 1"/>
    <w:basedOn w:val="Normal"/>
    <w:uiPriority w:val="39"/>
    <w:pPr>
      <w:tabs>
        <w:tab w:val="right" w:leader="dot" w:pos="5040"/>
      </w:tabs>
    </w:pPr>
  </w:style>
  <w:style w:type="paragraph" w:styleId="TM2">
    <w:name w:val="toc 2"/>
    <w:basedOn w:val="Normal"/>
    <w:uiPriority w:val="39"/>
    <w:pPr>
      <w:tabs>
        <w:tab w:val="right" w:leader="dot" w:pos="5040"/>
      </w:tabs>
    </w:pPr>
  </w:style>
  <w:style w:type="paragraph" w:styleId="Titre">
    <w:name w:val="Title"/>
    <w:basedOn w:val="Normal"/>
    <w:link w:val="TitreCar"/>
    <w:uiPriority w:val="1"/>
    <w:qFormat/>
    <w:rsid w:val="002E0194"/>
    <w:pPr>
      <w:framePr w:hSpace="180" w:wrap="around" w:vAnchor="page" w:hAnchor="margin" w:y="974"/>
      <w:spacing w:line="240" w:lineRule="auto"/>
      <w:contextualSpacing/>
    </w:pPr>
    <w:rPr>
      <w:rFonts w:asciiTheme="majorHAnsi" w:eastAsiaTheme="majorEastAsia" w:hAnsiTheme="majorHAnsi" w:cstheme="majorBidi"/>
      <w:kern w:val="28"/>
      <w:sz w:val="80"/>
      <w:szCs w:val="80"/>
    </w:rPr>
  </w:style>
  <w:style w:type="character" w:customStyle="1" w:styleId="TitreCar">
    <w:name w:val="Titre Car"/>
    <w:basedOn w:val="Policepardfaut"/>
    <w:link w:val="Titre"/>
    <w:uiPriority w:val="1"/>
    <w:rsid w:val="002E0194"/>
    <w:rPr>
      <w:rFonts w:asciiTheme="majorHAnsi" w:eastAsiaTheme="majorEastAsia" w:hAnsiTheme="majorHAnsi" w:cstheme="majorBidi"/>
      <w:b/>
      <w:color w:val="0F0F3F" w:themeColor="text1"/>
      <w:kern w:val="28"/>
      <w:sz w:val="80"/>
      <w:szCs w:val="80"/>
      <w:lang w:eastAsia="en-US"/>
    </w:rPr>
  </w:style>
  <w:style w:type="paragraph" w:styleId="En-ttedetabledesmatires">
    <w:name w:val="TOC Heading"/>
    <w:basedOn w:val="Titre1"/>
    <w:next w:val="Normal"/>
    <w:uiPriority w:val="39"/>
    <w:qFormat/>
    <w:rsid w:val="001B5F01"/>
    <w:pPr>
      <w:pageBreakBefore/>
      <w:framePr w:wrap="around"/>
      <w:outlineLvl w:val="9"/>
    </w:pPr>
    <w:rPr>
      <w:caps/>
    </w:rPr>
  </w:style>
  <w:style w:type="paragraph" w:styleId="Pieddepage">
    <w:name w:val="footer"/>
    <w:basedOn w:val="Normal"/>
    <w:link w:val="PieddepageCar"/>
    <w:uiPriority w:val="99"/>
    <w:pPr>
      <w:spacing w:line="240" w:lineRule="auto"/>
      <w:ind w:right="130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Pr>
      <w:lang w:eastAsia="en-US"/>
    </w:rPr>
  </w:style>
  <w:style w:type="paragraph" w:styleId="En-tte">
    <w:name w:val="header"/>
    <w:basedOn w:val="Normal"/>
    <w:link w:val="En-tteCar"/>
    <w:uiPriority w:val="99"/>
    <w:pPr>
      <w:spacing w:line="240" w:lineRule="auto"/>
      <w:jc w:val="right"/>
    </w:pPr>
  </w:style>
  <w:style w:type="character" w:customStyle="1" w:styleId="En-tteCar">
    <w:name w:val="En-tête Car"/>
    <w:basedOn w:val="Policepardfaut"/>
    <w:link w:val="En-tte"/>
    <w:uiPriority w:val="99"/>
    <w:rPr>
      <w:lang w:eastAsia="en-US"/>
    </w:rPr>
  </w:style>
  <w:style w:type="table" w:styleId="Grilledutableau">
    <w:name w:val="Table Grid"/>
    <w:basedOn w:val="TableauNormal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enumros">
    <w:name w:val="List Number"/>
    <w:basedOn w:val="Normal"/>
    <w:uiPriority w:val="10"/>
    <w:qFormat/>
    <w:rsid w:val="00B0688D"/>
    <w:pPr>
      <w:numPr>
        <w:numId w:val="2"/>
      </w:numPr>
    </w:pPr>
    <w:rPr>
      <w:rFonts w:eastAsiaTheme="minorHAnsi"/>
      <w:b w:val="0"/>
    </w:rPr>
  </w:style>
  <w:style w:type="character" w:customStyle="1" w:styleId="Titre3Car">
    <w:name w:val="Titre 3 Car"/>
    <w:basedOn w:val="Policepardfaut"/>
    <w:link w:val="Titre3"/>
    <w:uiPriority w:val="9"/>
    <w:rsid w:val="007057F4"/>
    <w:rPr>
      <w:rFonts w:asciiTheme="majorHAnsi" w:hAnsiTheme="majorHAnsi"/>
      <w:b/>
      <w:color w:val="0F0F3F" w:themeColor="text1"/>
      <w:sz w:val="32"/>
      <w:szCs w:val="32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Lienhypertexte">
    <w:name w:val="Hyperlink"/>
    <w:basedOn w:val="Policepardfaut"/>
    <w:uiPriority w:val="99"/>
    <w:unhideWhenUsed/>
    <w:rsid w:val="007057F4"/>
    <w:rPr>
      <w:color w:val="60C5E8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F2231"/>
    <w:rPr>
      <w:rFonts w:asciiTheme="majorHAnsi" w:eastAsiaTheme="majorEastAsia" w:hAnsiTheme="majorHAnsi" w:cstheme="majorBidi"/>
      <w:b/>
      <w:i/>
      <w:iCs/>
      <w:color w:val="0065BA" w:themeColor="accent1" w:themeShade="BF"/>
      <w:sz w:val="28"/>
      <w:lang w:eastAsia="en-US"/>
    </w:rPr>
  </w:style>
  <w:style w:type="paragraph" w:customStyle="1" w:styleId="Contenu">
    <w:name w:val="Contenu"/>
    <w:basedOn w:val="Normal"/>
    <w:link w:val="Caractredecontenu"/>
    <w:qFormat/>
    <w:rsid w:val="002178B9"/>
    <w:pPr>
      <w:framePr w:hSpace="180" w:wrap="around" w:vAnchor="page" w:hAnchor="margin" w:y="3427"/>
      <w:spacing w:line="240" w:lineRule="auto"/>
    </w:pPr>
    <w:rPr>
      <w:b w:val="0"/>
    </w:rPr>
  </w:style>
  <w:style w:type="character" w:styleId="Accentuation">
    <w:name w:val="Emphasis"/>
    <w:basedOn w:val="Policepardfaut"/>
    <w:uiPriority w:val="20"/>
    <w:unhideWhenUsed/>
    <w:qFormat/>
    <w:rsid w:val="007C7473"/>
    <w:rPr>
      <w:i/>
      <w:iCs/>
    </w:rPr>
  </w:style>
  <w:style w:type="character" w:customStyle="1" w:styleId="Caractredecontenu">
    <w:name w:val="Caractère de contenu"/>
    <w:basedOn w:val="Policepardfaut"/>
    <w:link w:val="Contenu"/>
    <w:rsid w:val="002178B9"/>
    <w:rPr>
      <w:color w:val="0F0F3F" w:themeColor="text1"/>
      <w:sz w:val="28"/>
      <w:lang w:eastAsia="en-US"/>
    </w:rPr>
  </w:style>
  <w:style w:type="paragraph" w:styleId="Paragraphedeliste">
    <w:name w:val="List Paragraph"/>
    <w:basedOn w:val="Normal"/>
    <w:rsid w:val="005D4F6E"/>
    <w:pPr>
      <w:suppressAutoHyphens/>
      <w:autoSpaceDN w:val="0"/>
      <w:ind w:left="720"/>
      <w:contextualSpacing/>
    </w:pPr>
    <w:rPr>
      <w:rFonts w:ascii="Calibri" w:eastAsia="MS Mincho" w:hAnsi="Calibri" w:cs="Times New Roman"/>
      <w:color w:val="0F0F3F"/>
    </w:rPr>
  </w:style>
  <w:style w:type="paragraph" w:customStyle="1" w:styleId="paragraph">
    <w:name w:val="paragraph"/>
    <w:basedOn w:val="Normal"/>
    <w:rsid w:val="001C0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1C070B"/>
  </w:style>
  <w:style w:type="character" w:customStyle="1" w:styleId="eop">
    <w:name w:val="eop"/>
    <w:basedOn w:val="Policepardfaut"/>
    <w:rsid w:val="001C0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sv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3" Type="http://schemas.openxmlformats.org/officeDocument/2006/relationships/image" Target="media/image10.png"/><Relationship Id="rId7" Type="http://schemas.openxmlformats.org/officeDocument/2006/relationships/image" Target="media/image14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6" Type="http://schemas.openxmlformats.org/officeDocument/2006/relationships/image" Target="media/image13.svg"/><Relationship Id="rId5" Type="http://schemas.openxmlformats.org/officeDocument/2006/relationships/image" Target="media/image12.png"/><Relationship Id="rId4" Type="http://schemas.openxmlformats.org/officeDocument/2006/relationships/image" Target="media/image11.svg"/><Relationship Id="rId9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ne\AppData\Roaming\Microsoft\Templates\Rapport%20d&#8217;activit&#233;s%20(conception%20graphiq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BDB375B90E437987A3CCFF4FC624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D37341-BF9B-41BF-9706-BF900585D942}"/>
      </w:docPartPr>
      <w:docPartBody>
        <w:p w:rsidR="002F0A66" w:rsidRDefault="00000000">
          <w:pPr>
            <w:pStyle w:val="3DBDB375B90E437987A3CCFF4FC62468"/>
          </w:pPr>
          <w:r>
            <w:rPr>
              <w:lang w:bidi="fr-FR"/>
            </w:rPr>
            <w:t>Entrez le titre du chapitre (niveau 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C5"/>
    <w:rsid w:val="00142ED8"/>
    <w:rsid w:val="002F0A66"/>
    <w:rsid w:val="006C1383"/>
    <w:rsid w:val="00995978"/>
    <w:rsid w:val="00A001CB"/>
    <w:rsid w:val="00BC0FC5"/>
    <w:rsid w:val="00D21A66"/>
    <w:rsid w:val="00D91C96"/>
    <w:rsid w:val="00DD6B3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DBDB375B90E437987A3CCFF4FC62468">
    <w:name w:val="3DBDB375B90E437987A3CCFF4FC62468"/>
  </w:style>
  <w:style w:type="character" w:styleId="Textedelespacerserv">
    <w:name w:val="Placeholder Text"/>
    <w:basedOn w:val="Policepardfaut"/>
    <w:uiPriority w:val="99"/>
    <w:semiHidden/>
    <w:rsid w:val="006C13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d’activités (conception graphique)</Template>
  <TotalTime>174</TotalTime>
  <Pages>9</Pages>
  <Words>1130</Words>
  <Characters>6219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Mouse</dc:creator>
  <cp:keywords/>
  <dc:description/>
  <cp:lastModifiedBy>BOUCHIBA Emine</cp:lastModifiedBy>
  <cp:revision>111</cp:revision>
  <cp:lastPrinted>2023-02-21T20:34:00Z</cp:lastPrinted>
  <dcterms:created xsi:type="dcterms:W3CDTF">2023-02-21T17:14:00Z</dcterms:created>
  <dcterms:modified xsi:type="dcterms:W3CDTF">2023-02-21T22:39:00Z</dcterms:modified>
</cp:coreProperties>
</file>
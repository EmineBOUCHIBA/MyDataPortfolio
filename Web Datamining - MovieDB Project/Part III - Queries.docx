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3E0A3141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4E1CB2F5" w14:textId="77777777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2B2CC0BB" wp14:editId="179CE693">
                      <wp:extent cx="4310063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0063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6A0125" w14:textId="12BDCC06" w:rsidR="00B0688D" w:rsidRPr="002E0194" w:rsidRDefault="004D5D33" w:rsidP="002E0194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Project : SPARQL Queries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B2CC0B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339.4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" filled="f" stroked="f" strokeweight=".5pt">
                      <v:textbox>
                        <w:txbxContent>
                          <w:p w14:paraId="366A0125" w14:textId="12BDCC06" w:rsidR="00B0688D" w:rsidRPr="002E0194" w:rsidRDefault="004D5D33" w:rsidP="002E0194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>Project : SPARQL Queries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50"/>
      </w:tblGrid>
      <w:tr w:rsidR="00B0688D" w14:paraId="15414677" w14:textId="77777777" w:rsidTr="00B0688D">
        <w:trPr>
          <w:trHeight w:val="2043"/>
        </w:trPr>
        <w:tc>
          <w:tcPr>
            <w:tcW w:w="4572" w:type="dxa"/>
          </w:tcPr>
          <w:p w14:paraId="281052B2" w14:textId="4BB181C1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9034BFC" wp14:editId="2462514C">
                      <wp:extent cx="5810250" cy="469557"/>
                      <wp:effectExtent l="0" t="0" r="0" b="6985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0250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D6202C" w14:textId="6E44685E" w:rsidR="00B0688D" w:rsidRPr="002178B9" w:rsidRDefault="004D5D33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bidi="fr-FR"/>
                                    </w:rPr>
                                    <w:t>Web Datamining &amp; Semantics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034BFC" id="Zone de texte 6" o:spid="_x0000_s1027" type="#_x0000_t202" style="width:457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" filled="f" stroked="f" strokeweight=".5pt">
                      <v:textbox>
                        <w:txbxContent>
                          <w:p w14:paraId="65D6202C" w14:textId="6E44685E" w:rsidR="00B0688D" w:rsidRPr="002178B9" w:rsidRDefault="004D5D33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bidi="fr-FR"/>
                              </w:rPr>
                              <w:t>Web Datamining &amp; Semantics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043907DE" w14:textId="77777777" w:rsidR="008A3C95" w:rsidRDefault="008A3C95" w:rsidP="007057F4"/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51019E" w14:paraId="327A3392" w14:textId="77777777" w:rsidTr="0051019E">
        <w:trPr>
          <w:trHeight w:val="1080"/>
        </w:trPr>
        <w:tc>
          <w:tcPr>
            <w:tcW w:w="5449" w:type="dxa"/>
            <w:vAlign w:val="center"/>
          </w:tcPr>
          <w:p w14:paraId="1AEF91D0" w14:textId="77777777" w:rsidR="0051019E" w:rsidRDefault="0051019E" w:rsidP="0051019E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BECE7F2" wp14:editId="2A8B23BB">
                      <wp:extent cx="3248168" cy="647700"/>
                      <wp:effectExtent l="0" t="0" r="0" b="0"/>
                      <wp:docPr id="13" name="Zone de texte 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8168" cy="647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271250" w14:textId="77777777" w:rsidR="00516504" w:rsidRPr="00516504" w:rsidRDefault="00516504" w:rsidP="00516504">
                                  <w:pP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</w:pPr>
                                  <w:r w:rsidRPr="00516504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Emine BOUCHIBA</w:t>
                                  </w:r>
                                </w:p>
                                <w:p w14:paraId="3C85E82E" w14:textId="26F686AB" w:rsidR="0051019E" w:rsidRPr="007057F4" w:rsidRDefault="00516504" w:rsidP="00516504">
                                  <w:r w:rsidRPr="00516504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Yassine CHENIK</w:t>
                                  </w:r>
                                </w:p>
                                <w:p w14:paraId="7828F9E2" w14:textId="77777777" w:rsidR="0051019E" w:rsidRPr="007057F4" w:rsidRDefault="0051019E" w:rsidP="0051019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BECE7F2" id="Zone de texte 13" o:spid="_x0000_s1028" type="#_x0000_t202" style="width:255.7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" filled="f" stroked="f" strokeweight=".5pt">
                      <v:textbox>
                        <w:txbxContent>
                          <w:p w14:paraId="65271250" w14:textId="77777777" w:rsidR="00516504" w:rsidRPr="00516504" w:rsidRDefault="00516504" w:rsidP="00516504">
                            <w:pPr>
                              <w:rPr>
                                <w:sz w:val="32"/>
                                <w:szCs w:val="32"/>
                                <w:lang w:bidi="fr-FR"/>
                              </w:rPr>
                            </w:pPr>
                            <w:r w:rsidRPr="00516504">
                              <w:rPr>
                                <w:sz w:val="32"/>
                                <w:szCs w:val="32"/>
                                <w:lang w:bidi="fr-FR"/>
                              </w:rPr>
                              <w:t>Emine BOUCHIBA</w:t>
                            </w:r>
                          </w:p>
                          <w:p w14:paraId="3C85E82E" w14:textId="26F686AB" w:rsidR="0051019E" w:rsidRPr="007057F4" w:rsidRDefault="00516504" w:rsidP="00516504">
                            <w:r w:rsidRPr="00516504">
                              <w:rPr>
                                <w:sz w:val="32"/>
                                <w:szCs w:val="32"/>
                                <w:lang w:bidi="fr-FR"/>
                              </w:rPr>
                              <w:t>Yassine CHENIK</w:t>
                            </w:r>
                          </w:p>
                          <w:p w14:paraId="7828F9E2" w14:textId="77777777" w:rsidR="0051019E" w:rsidRPr="007057F4" w:rsidRDefault="0051019E" w:rsidP="0051019E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73B99AF2" w14:textId="77777777" w:rsidR="0051019E" w:rsidRDefault="0051019E" w:rsidP="0051019E">
            <w:pPr>
              <w:jc w:val="right"/>
            </w:pPr>
            <w:r w:rsidRPr="00D967AC">
              <w:rPr>
                <w:noProof/>
                <w:lang w:bidi="fr-FR"/>
              </w:rPr>
              <w:drawing>
                <wp:inline distT="0" distB="0" distL="0" distR="0" wp14:anchorId="36E6773B" wp14:editId="78034FEC">
                  <wp:extent cx="567958" cy="567958"/>
                  <wp:effectExtent l="0" t="0" r="3810" b="3810"/>
                  <wp:docPr id="12" name="Graphisme 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sme 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958" cy="56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9330C" w14:textId="77777777" w:rsidR="008A3C95" w:rsidRDefault="002E0194" w:rsidP="007057F4">
      <w:r>
        <w:rPr>
          <w:noProof/>
          <w:lang w:bidi="fr-FR"/>
        </w:rPr>
        <w:drawing>
          <wp:anchor distT="0" distB="0" distL="114300" distR="114300" simplePos="0" relativeHeight="251662336" behindDoc="1" locked="0" layoutInCell="1" allowOverlap="1" wp14:anchorId="301EF85E" wp14:editId="2F2AF81B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0288" behindDoc="1" locked="0" layoutInCell="1" allowOverlap="1" wp14:anchorId="1E7CE200" wp14:editId="37F6EAB3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Image 3" descr="photo d’un centre d’affa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0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1312" behindDoc="1" locked="0" layoutInCell="1" allowOverlap="1" wp14:anchorId="1696A08F" wp14:editId="2B9A4506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5856BE10" wp14:editId="12C63F36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Content>
        <w:p w14:paraId="02C80005" w14:textId="77777777" w:rsidR="001670A7" w:rsidRDefault="001670A7" w:rsidP="001670A7">
          <w:pPr>
            <w:pStyle w:val="En-ttedetabledesmatires"/>
            <w:framePr w:wrap="around" w:y="1279"/>
          </w:pPr>
          <w:r>
            <w:rPr>
              <w:lang w:bidi="fr-FR"/>
            </w:rPr>
            <w:t>Table des matières</w:t>
          </w:r>
        </w:p>
        <w:p w14:paraId="5A492CC2" w14:textId="6AF34B58" w:rsidR="00A71F42" w:rsidRDefault="00A71F42" w:rsidP="00A71F42">
          <w:pPr>
            <w:pStyle w:val="TM1"/>
            <w:rPr>
              <w:lang w:bidi="fr-FR"/>
            </w:rPr>
          </w:pPr>
          <w:r>
            <w:t>Launching Fuseki</w:t>
          </w:r>
          <w:r w:rsidR="001670A7"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2</w:t>
          </w:r>
        </w:p>
        <w:p w14:paraId="7279BA74" w14:textId="62E23F51" w:rsidR="00A658B1" w:rsidRDefault="00A658B1" w:rsidP="00A71F42">
          <w:pPr>
            <w:pStyle w:val="TM1"/>
            <w:rPr>
              <w:lang w:bidi="fr-FR"/>
            </w:rPr>
          </w:pPr>
          <w:r>
            <w:t>Query 1</w:t>
          </w:r>
          <w:r w:rsidR="00A71F42"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4</w:t>
          </w:r>
        </w:p>
        <w:p w14:paraId="42F2EF9F" w14:textId="57B3ED4B" w:rsidR="00A658B1" w:rsidRDefault="00A658B1" w:rsidP="00A658B1">
          <w:pPr>
            <w:pStyle w:val="TM1"/>
          </w:pPr>
          <w:r>
            <w:t>Query 2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5</w:t>
          </w:r>
        </w:p>
        <w:p w14:paraId="0A420DD3" w14:textId="0E38CDFC" w:rsidR="00A658B1" w:rsidRDefault="00A658B1" w:rsidP="00A658B1">
          <w:pPr>
            <w:pStyle w:val="TM1"/>
          </w:pPr>
          <w:r>
            <w:t>Query 3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6</w:t>
          </w:r>
        </w:p>
        <w:p w14:paraId="23190FB3" w14:textId="05191DB6" w:rsidR="00A658B1" w:rsidRDefault="00A658B1" w:rsidP="00A658B1">
          <w:pPr>
            <w:pStyle w:val="TM1"/>
          </w:pPr>
          <w:r>
            <w:t>Query 4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7</w:t>
          </w:r>
        </w:p>
        <w:p w14:paraId="137C1AC6" w14:textId="1691A974" w:rsidR="00A658B1" w:rsidRDefault="00A658B1" w:rsidP="00A658B1">
          <w:pPr>
            <w:pStyle w:val="TM1"/>
          </w:pPr>
          <w:r>
            <w:t>Query 5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8</w:t>
          </w:r>
        </w:p>
        <w:p w14:paraId="1B1BE21E" w14:textId="462A675F" w:rsidR="00A658B1" w:rsidRDefault="00A658B1" w:rsidP="00A658B1">
          <w:pPr>
            <w:pStyle w:val="TM1"/>
          </w:pPr>
          <w:r w:rsidRPr="00A658B1">
            <w:t xml:space="preserve">Proposal </w:t>
          </w:r>
          <w:r>
            <w:t>Query 1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9</w:t>
          </w:r>
        </w:p>
        <w:p w14:paraId="7BAAAFF7" w14:textId="4BB17E41" w:rsidR="00A658B1" w:rsidRDefault="00A658B1" w:rsidP="00A658B1">
          <w:pPr>
            <w:pStyle w:val="TM1"/>
          </w:pPr>
          <w:r w:rsidRPr="00A658B1">
            <w:t xml:space="preserve">Proposal </w:t>
          </w:r>
          <w:r>
            <w:t>Query 2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11</w:t>
          </w:r>
        </w:p>
        <w:p w14:paraId="5E2D9EE0" w14:textId="1844EA95" w:rsidR="00A658B1" w:rsidRDefault="00A658B1" w:rsidP="00A658B1">
          <w:pPr>
            <w:pStyle w:val="TM1"/>
          </w:pPr>
          <w:r w:rsidRPr="00A658B1">
            <w:t xml:space="preserve">Proposal </w:t>
          </w:r>
          <w:r>
            <w:t>Query 3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13</w:t>
          </w:r>
        </w:p>
        <w:p w14:paraId="1734D2DE" w14:textId="640BD91A" w:rsidR="00A658B1" w:rsidRDefault="00A658B1" w:rsidP="00A658B1">
          <w:pPr>
            <w:pStyle w:val="TM1"/>
          </w:pPr>
          <w:r w:rsidRPr="00A658B1">
            <w:t xml:space="preserve">Proposal </w:t>
          </w:r>
          <w:r>
            <w:t>Query 4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14</w:t>
          </w:r>
        </w:p>
        <w:p w14:paraId="403B7357" w14:textId="43C906BA" w:rsidR="001670A7" w:rsidRDefault="00A658B1" w:rsidP="00A71F42">
          <w:pPr>
            <w:pStyle w:val="TM1"/>
          </w:pPr>
          <w:r w:rsidRPr="00A658B1">
            <w:t xml:space="preserve">Proposal </w:t>
          </w:r>
          <w:r>
            <w:t>Query 5</w:t>
          </w:r>
          <w:r>
            <w:rPr>
              <w:lang w:bidi="fr-FR"/>
            </w:rPr>
            <w:ptab w:relativeTo="margin" w:alignment="right" w:leader="dot"/>
          </w:r>
          <w:r w:rsidR="004216E8">
            <w:rPr>
              <w:lang w:bidi="fr-FR"/>
            </w:rPr>
            <w:t>15</w:t>
          </w:r>
        </w:p>
      </w:sdtContent>
    </w:sdt>
    <w:p w14:paraId="43C4953D" w14:textId="77777777" w:rsidR="004F2231" w:rsidRDefault="004F2231">
      <w:pPr>
        <w:spacing w:after="200"/>
        <w:rPr>
          <w:bCs/>
        </w:rPr>
      </w:pPr>
      <w:r>
        <w:rPr>
          <w:lang w:bidi="fr-FR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3A4B7B53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9E2DAF" w14:textId="15F17D58" w:rsidR="004F2231" w:rsidRDefault="00A71F42" w:rsidP="004F2231">
            <w:pPr>
              <w:pStyle w:val="Titre1"/>
              <w:framePr w:hSpace="0" w:wrap="auto" w:vAnchor="margin" w:hAnchor="text" w:yAlign="inline"/>
              <w:jc w:val="left"/>
            </w:pPr>
            <w:r w:rsidRPr="00A71F42">
              <w:rPr>
                <w:lang w:bidi="fr-FR"/>
              </w:rPr>
              <w:lastRenderedPageBreak/>
              <w:t>Launching Fuseki</w:t>
            </w:r>
          </w:p>
        </w:tc>
      </w:tr>
    </w:tbl>
    <w:p w14:paraId="77FFB359" w14:textId="18518BCE" w:rsidR="001F0AF0" w:rsidRPr="002367C2" w:rsidRDefault="002367C2" w:rsidP="002367C2">
      <w:pPr>
        <w:pStyle w:val="Paragraphedeliste"/>
        <w:numPr>
          <w:ilvl w:val="0"/>
          <w:numId w:val="23"/>
        </w:numPr>
        <w:rPr>
          <w:rFonts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In Windows Command Line :</w:t>
      </w:r>
    </w:p>
    <w:p w14:paraId="170441D1" w14:textId="77777777" w:rsidR="00D93F2B" w:rsidRPr="00D93F2B" w:rsidRDefault="00D93F2B" w:rsidP="00D93F2B">
      <w:pPr>
        <w:rPr>
          <w:rFonts w:cstheme="minorHAnsi"/>
          <w:b w:val="0"/>
          <w:bCs/>
          <w:color w:val="auto"/>
          <w:szCs w:val="28"/>
        </w:rPr>
      </w:pPr>
      <w:r w:rsidRPr="00D93F2B">
        <w:rPr>
          <w:rFonts w:cstheme="minorHAnsi"/>
          <w:b w:val="0"/>
          <w:bCs/>
          <w:color w:val="auto"/>
          <w:szCs w:val="28"/>
        </w:rPr>
        <w:t>cd C:/apache-jena-fuseki-4.7.0</w:t>
      </w:r>
    </w:p>
    <w:p w14:paraId="07035D8A" w14:textId="110AEFE6" w:rsidR="002367C2" w:rsidRDefault="00D93F2B" w:rsidP="00D93F2B">
      <w:pPr>
        <w:rPr>
          <w:rFonts w:cstheme="minorHAnsi"/>
          <w:b w:val="0"/>
          <w:bCs/>
          <w:color w:val="auto"/>
          <w:szCs w:val="28"/>
        </w:rPr>
      </w:pPr>
      <w:r w:rsidRPr="00D93F2B">
        <w:rPr>
          <w:rFonts w:cstheme="minorHAnsi"/>
          <w:b w:val="0"/>
          <w:bCs/>
          <w:color w:val="auto"/>
          <w:szCs w:val="28"/>
        </w:rPr>
        <w:t>fuseki-server --update --mem /ds</w:t>
      </w:r>
    </w:p>
    <w:p w14:paraId="6BA20572" w14:textId="77777777" w:rsidR="00D93F2B" w:rsidRPr="00D93F2B" w:rsidRDefault="00D93F2B" w:rsidP="00D93F2B">
      <w:pPr>
        <w:rPr>
          <w:rFonts w:cstheme="minorHAnsi"/>
          <w:b w:val="0"/>
          <w:bCs/>
          <w:color w:val="auto"/>
          <w:szCs w:val="28"/>
        </w:rPr>
      </w:pPr>
    </w:p>
    <w:p w14:paraId="16053327" w14:textId="33193A0C" w:rsidR="002367C2" w:rsidRPr="00D93F2B" w:rsidRDefault="00D93F2B" w:rsidP="002367C2">
      <w:pPr>
        <w:pStyle w:val="Paragraphedeliste"/>
        <w:numPr>
          <w:ilvl w:val="0"/>
          <w:numId w:val="23"/>
        </w:numPr>
        <w:rPr>
          <w:rFonts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On Internet :</w:t>
      </w:r>
    </w:p>
    <w:p w14:paraId="69D4AE75" w14:textId="5E6C6815" w:rsidR="00D93F2B" w:rsidRPr="00D93F2B" w:rsidRDefault="00D93F2B" w:rsidP="00D93F2B">
      <w:pPr>
        <w:rPr>
          <w:rFonts w:cstheme="minorHAnsi"/>
          <w:b w:val="0"/>
          <w:bCs/>
          <w:color w:val="auto"/>
          <w:szCs w:val="28"/>
        </w:rPr>
      </w:pPr>
      <w:r w:rsidRPr="00D93F2B">
        <w:rPr>
          <w:rFonts w:cstheme="minorHAnsi"/>
          <w:b w:val="0"/>
          <w:bCs/>
          <w:color w:val="auto"/>
          <w:szCs w:val="28"/>
        </w:rPr>
        <w:t>We should go to this link : http://localhost:3030</w:t>
      </w:r>
    </w:p>
    <w:p w14:paraId="0E0A101F" w14:textId="41526080" w:rsidR="00D93F2B" w:rsidRPr="00624C0F" w:rsidRDefault="00D93F2B" w:rsidP="00624C0F">
      <w:pPr>
        <w:rPr>
          <w:rFonts w:cstheme="minorHAnsi"/>
          <w:color w:val="0189F9" w:themeColor="accent1"/>
          <w:sz w:val="40"/>
          <w:szCs w:val="40"/>
        </w:rPr>
      </w:pPr>
    </w:p>
    <w:p w14:paraId="790602CD" w14:textId="71988FEB" w:rsidR="00624C0F" w:rsidRDefault="00624C0F" w:rsidP="002367C2">
      <w:pPr>
        <w:pStyle w:val="Paragraphedeliste"/>
        <w:numPr>
          <w:ilvl w:val="0"/>
          <w:numId w:val="23"/>
        </w:numPr>
        <w:rPr>
          <w:rFonts w:cstheme="minorHAnsi"/>
          <w:color w:val="0189F9" w:themeColor="accent1"/>
          <w:sz w:val="40"/>
          <w:szCs w:val="40"/>
        </w:rPr>
      </w:pPr>
      <w:r>
        <w:rPr>
          <w:rFonts w:cstheme="minorHAnsi"/>
          <w:color w:val="0189F9" w:themeColor="accent1"/>
          <w:sz w:val="40"/>
          <w:szCs w:val="40"/>
        </w:rPr>
        <w:t>In Fuseki Interface :</w:t>
      </w:r>
    </w:p>
    <w:p w14:paraId="05C167B8" w14:textId="544531A7" w:rsidR="00847097" w:rsidRDefault="00185CEB" w:rsidP="00847097">
      <w:pPr>
        <w:pStyle w:val="Paragraphedeliste"/>
        <w:numPr>
          <w:ilvl w:val="0"/>
          <w:numId w:val="24"/>
        </w:numPr>
        <w:rPr>
          <w:rFonts w:cstheme="minorHAnsi"/>
          <w:color w:val="auto"/>
          <w:sz w:val="40"/>
          <w:szCs w:val="40"/>
        </w:rPr>
      </w:pPr>
      <w:r>
        <w:rPr>
          <w:rFonts w:cstheme="minorHAnsi"/>
          <w:color w:val="auto"/>
          <w:sz w:val="40"/>
          <w:szCs w:val="40"/>
        </w:rPr>
        <w:t xml:space="preserve">We clicked </w:t>
      </w:r>
      <w:r w:rsidR="005D7098">
        <w:rPr>
          <w:rFonts w:cstheme="minorHAnsi"/>
          <w:color w:val="auto"/>
          <w:sz w:val="40"/>
          <w:szCs w:val="40"/>
        </w:rPr>
        <w:t>o</w:t>
      </w:r>
      <w:r>
        <w:rPr>
          <w:rFonts w:cstheme="minorHAnsi"/>
          <w:color w:val="auto"/>
          <w:sz w:val="40"/>
          <w:szCs w:val="40"/>
        </w:rPr>
        <w:t>n the</w:t>
      </w:r>
      <w:r w:rsidR="00847097">
        <w:rPr>
          <w:rFonts w:cstheme="minorHAnsi"/>
          <w:color w:val="auto"/>
          <w:sz w:val="40"/>
          <w:szCs w:val="40"/>
        </w:rPr>
        <w:t xml:space="preserve"> </w:t>
      </w:r>
      <w:r>
        <w:rPr>
          <w:rFonts w:cstheme="minorHAnsi"/>
          <w:color w:val="auto"/>
          <w:sz w:val="40"/>
          <w:szCs w:val="40"/>
        </w:rPr>
        <w:t>« </w:t>
      </w:r>
      <w:r w:rsidR="00847097">
        <w:rPr>
          <w:rFonts w:cstheme="minorHAnsi"/>
          <w:color w:val="auto"/>
          <w:sz w:val="40"/>
          <w:szCs w:val="40"/>
        </w:rPr>
        <w:t>Manage data</w:t>
      </w:r>
      <w:r>
        <w:rPr>
          <w:rFonts w:cstheme="minorHAnsi"/>
          <w:color w:val="auto"/>
          <w:sz w:val="40"/>
          <w:szCs w:val="40"/>
        </w:rPr>
        <w:t> » button</w:t>
      </w:r>
      <w:r w:rsidR="00847097">
        <w:rPr>
          <w:rFonts w:cstheme="minorHAnsi"/>
          <w:color w:val="auto"/>
          <w:sz w:val="40"/>
          <w:szCs w:val="40"/>
        </w:rPr>
        <w:t> :</w:t>
      </w:r>
    </w:p>
    <w:p w14:paraId="3401FB57" w14:textId="1C71099E" w:rsidR="00185CEB" w:rsidRPr="00185CEB" w:rsidRDefault="00185CEB" w:rsidP="00185CEB">
      <w:pPr>
        <w:ind w:left="360"/>
        <w:rPr>
          <w:rFonts w:cstheme="minorHAnsi"/>
          <w:color w:val="auto"/>
          <w:sz w:val="40"/>
          <w:szCs w:val="40"/>
        </w:rPr>
      </w:pPr>
      <w:r w:rsidRPr="00185CEB">
        <w:rPr>
          <w:rFonts w:cstheme="minorHAnsi"/>
          <w:noProof/>
          <w:color w:val="auto"/>
          <w:sz w:val="40"/>
          <w:szCs w:val="40"/>
        </w:rPr>
        <w:drawing>
          <wp:inline distT="0" distB="0" distL="0" distR="0" wp14:anchorId="378AA174" wp14:editId="6920B9C3">
            <wp:extent cx="6097270" cy="19907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690"/>
                    <a:stretch/>
                  </pic:blipFill>
                  <pic:spPr bwMode="auto">
                    <a:xfrm>
                      <a:off x="0" y="0"/>
                      <a:ext cx="609727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B6C10" w14:textId="4C3C6187" w:rsidR="00185CEB" w:rsidRDefault="005D7098" w:rsidP="00847097">
      <w:pPr>
        <w:pStyle w:val="Paragraphedeliste"/>
        <w:numPr>
          <w:ilvl w:val="0"/>
          <w:numId w:val="24"/>
        </w:numPr>
        <w:rPr>
          <w:rFonts w:cstheme="minorHAnsi"/>
          <w:color w:val="auto"/>
          <w:sz w:val="40"/>
          <w:szCs w:val="40"/>
        </w:rPr>
      </w:pPr>
      <w:r>
        <w:rPr>
          <w:rFonts w:cstheme="minorHAnsi"/>
          <w:color w:val="auto"/>
          <w:sz w:val="40"/>
          <w:szCs w:val="40"/>
        </w:rPr>
        <w:t>Then we clicked on the</w:t>
      </w:r>
      <w:r w:rsidR="00185CEB">
        <w:rPr>
          <w:rFonts w:cstheme="minorHAnsi"/>
          <w:color w:val="auto"/>
          <w:sz w:val="40"/>
          <w:szCs w:val="40"/>
        </w:rPr>
        <w:t xml:space="preserve"> </w:t>
      </w:r>
      <w:r>
        <w:rPr>
          <w:rFonts w:cstheme="minorHAnsi"/>
          <w:color w:val="auto"/>
          <w:sz w:val="40"/>
          <w:szCs w:val="40"/>
        </w:rPr>
        <w:t>« </w:t>
      </w:r>
      <w:r w:rsidR="00185CEB">
        <w:rPr>
          <w:rFonts w:cstheme="minorHAnsi"/>
          <w:color w:val="auto"/>
          <w:sz w:val="40"/>
          <w:szCs w:val="40"/>
        </w:rPr>
        <w:t>New Dataset</w:t>
      </w:r>
      <w:r>
        <w:rPr>
          <w:rFonts w:cstheme="minorHAnsi"/>
          <w:color w:val="auto"/>
          <w:sz w:val="40"/>
          <w:szCs w:val="40"/>
        </w:rPr>
        <w:t> » section and on « </w:t>
      </w:r>
      <w:r w:rsidR="00185CEB">
        <w:rPr>
          <w:rFonts w:cstheme="minorHAnsi"/>
          <w:color w:val="auto"/>
          <w:sz w:val="40"/>
          <w:szCs w:val="40"/>
        </w:rPr>
        <w:t>Persistent</w:t>
      </w:r>
      <w:r>
        <w:rPr>
          <w:rFonts w:cstheme="minorHAnsi"/>
          <w:color w:val="auto"/>
          <w:sz w:val="40"/>
          <w:szCs w:val="40"/>
        </w:rPr>
        <w:t> »</w:t>
      </w:r>
      <w:r w:rsidR="00185CEB">
        <w:rPr>
          <w:rFonts w:cstheme="minorHAnsi"/>
          <w:color w:val="auto"/>
          <w:sz w:val="40"/>
          <w:szCs w:val="40"/>
        </w:rPr>
        <w:t> :</w:t>
      </w:r>
    </w:p>
    <w:p w14:paraId="2E0A5E3E" w14:textId="68289429" w:rsidR="00185CEB" w:rsidRPr="00185CEB" w:rsidRDefault="00185CEB" w:rsidP="00185CEB">
      <w:pPr>
        <w:rPr>
          <w:rFonts w:cstheme="minorHAnsi"/>
          <w:color w:val="auto"/>
          <w:sz w:val="40"/>
          <w:szCs w:val="40"/>
        </w:rPr>
      </w:pPr>
      <w:r w:rsidRPr="00185CEB">
        <w:rPr>
          <w:rFonts w:cstheme="minorHAnsi"/>
          <w:noProof/>
          <w:color w:val="auto"/>
          <w:sz w:val="40"/>
          <w:szCs w:val="40"/>
        </w:rPr>
        <w:drawing>
          <wp:inline distT="0" distB="0" distL="0" distR="0" wp14:anchorId="77C8E606" wp14:editId="07AABC2B">
            <wp:extent cx="6097270" cy="1614487"/>
            <wp:effectExtent l="0" t="0" r="0" b="508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 rotWithShape="1">
                    <a:blip r:embed="rId16"/>
                    <a:srcRect b="51237"/>
                    <a:stretch/>
                  </pic:blipFill>
                  <pic:spPr bwMode="auto">
                    <a:xfrm>
                      <a:off x="0" y="0"/>
                      <a:ext cx="6097270" cy="161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4222" w14:textId="77777777" w:rsidR="004F4C2C" w:rsidRPr="004F4C2C" w:rsidRDefault="004F4C2C" w:rsidP="004F4C2C">
      <w:pPr>
        <w:rPr>
          <w:rFonts w:cstheme="minorHAnsi"/>
          <w:color w:val="auto"/>
          <w:sz w:val="40"/>
          <w:szCs w:val="40"/>
        </w:rPr>
      </w:pPr>
    </w:p>
    <w:p w14:paraId="3A2C62D5" w14:textId="77777777" w:rsidR="004F4C2C" w:rsidRPr="004F4C2C" w:rsidRDefault="004F4C2C" w:rsidP="004F4C2C">
      <w:pPr>
        <w:ind w:left="360"/>
        <w:rPr>
          <w:rFonts w:cstheme="minorHAnsi"/>
          <w:color w:val="auto"/>
          <w:sz w:val="40"/>
          <w:szCs w:val="40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733A5D" w14:paraId="2D022FBC" w14:textId="77777777" w:rsidTr="00423CD5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C82362" w14:textId="77777777" w:rsidR="00733A5D" w:rsidRDefault="00733A5D" w:rsidP="00423CD5">
            <w:pPr>
              <w:pStyle w:val="Titre1"/>
              <w:framePr w:hSpace="0" w:wrap="auto" w:vAnchor="margin" w:hAnchor="text" w:yAlign="inline"/>
              <w:jc w:val="left"/>
            </w:pPr>
            <w:r w:rsidRPr="00A71F42">
              <w:rPr>
                <w:lang w:bidi="fr-FR"/>
              </w:rPr>
              <w:lastRenderedPageBreak/>
              <w:t>Launching Fuseki</w:t>
            </w:r>
          </w:p>
        </w:tc>
      </w:tr>
    </w:tbl>
    <w:p w14:paraId="18814842" w14:textId="3D5F3AE9" w:rsidR="00185CEB" w:rsidRDefault="004F4C2C" w:rsidP="00847097">
      <w:pPr>
        <w:pStyle w:val="Paragraphedeliste"/>
        <w:numPr>
          <w:ilvl w:val="0"/>
          <w:numId w:val="24"/>
        </w:numPr>
        <w:rPr>
          <w:rFonts w:cstheme="minorHAnsi"/>
          <w:color w:val="auto"/>
          <w:sz w:val="40"/>
          <w:szCs w:val="40"/>
        </w:rPr>
      </w:pPr>
      <w:r>
        <w:rPr>
          <w:rFonts w:cstheme="minorHAnsi"/>
          <w:color w:val="auto"/>
          <w:sz w:val="40"/>
          <w:szCs w:val="40"/>
        </w:rPr>
        <w:t>Then we added our Ontology :</w:t>
      </w:r>
    </w:p>
    <w:p w14:paraId="0963DDE8" w14:textId="1908CBD1" w:rsidR="004F4C2C" w:rsidRPr="004F4C2C" w:rsidRDefault="004F4C2C" w:rsidP="004F4C2C">
      <w:pPr>
        <w:rPr>
          <w:rFonts w:cstheme="minorHAnsi"/>
          <w:color w:val="auto"/>
          <w:sz w:val="40"/>
          <w:szCs w:val="40"/>
        </w:rPr>
      </w:pPr>
      <w:r w:rsidRPr="004F4C2C">
        <w:rPr>
          <w:rFonts w:cstheme="minorHAnsi"/>
          <w:noProof/>
          <w:color w:val="auto"/>
          <w:sz w:val="40"/>
          <w:szCs w:val="40"/>
        </w:rPr>
        <w:drawing>
          <wp:inline distT="0" distB="0" distL="0" distR="0" wp14:anchorId="017FDA6F" wp14:editId="4879AA6C">
            <wp:extent cx="6097270" cy="25996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5018" w14:textId="5DD85B1B" w:rsidR="004F4C2C" w:rsidRDefault="003215CE" w:rsidP="00847097">
      <w:pPr>
        <w:pStyle w:val="Paragraphedeliste"/>
        <w:numPr>
          <w:ilvl w:val="0"/>
          <w:numId w:val="24"/>
        </w:numPr>
        <w:rPr>
          <w:rFonts w:cstheme="minorHAnsi"/>
          <w:color w:val="auto"/>
          <w:sz w:val="40"/>
          <w:szCs w:val="40"/>
        </w:rPr>
      </w:pPr>
      <w:r>
        <w:rPr>
          <w:rFonts w:cstheme="minorHAnsi"/>
          <w:color w:val="auto"/>
          <w:sz w:val="40"/>
          <w:szCs w:val="40"/>
        </w:rPr>
        <w:t>At this step, we were able to make queries :</w:t>
      </w:r>
    </w:p>
    <w:p w14:paraId="502C0C8D" w14:textId="54A490FE" w:rsidR="003215CE" w:rsidRPr="003215CE" w:rsidRDefault="003215CE" w:rsidP="003215CE">
      <w:pPr>
        <w:rPr>
          <w:rFonts w:cstheme="minorHAnsi"/>
          <w:color w:val="auto"/>
          <w:sz w:val="40"/>
          <w:szCs w:val="40"/>
        </w:rPr>
      </w:pPr>
      <w:r w:rsidRPr="003215CE">
        <w:rPr>
          <w:rFonts w:cstheme="minorHAnsi"/>
          <w:noProof/>
          <w:color w:val="auto"/>
          <w:sz w:val="40"/>
          <w:szCs w:val="40"/>
        </w:rPr>
        <w:drawing>
          <wp:inline distT="0" distB="0" distL="0" distR="0" wp14:anchorId="485B54C9" wp14:editId="28FECA9C">
            <wp:extent cx="6097270" cy="3289935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0B28" w14:textId="45DB586A" w:rsidR="004F4C2C" w:rsidRDefault="004F4C2C" w:rsidP="004F4C2C">
      <w:pPr>
        <w:rPr>
          <w:rFonts w:cstheme="minorHAnsi"/>
          <w:color w:val="auto"/>
          <w:sz w:val="40"/>
          <w:szCs w:val="40"/>
        </w:rPr>
      </w:pPr>
    </w:p>
    <w:p w14:paraId="0ADBBAF2" w14:textId="77777777" w:rsidR="004F4C2C" w:rsidRPr="004F4C2C" w:rsidRDefault="004F4C2C" w:rsidP="004F4C2C">
      <w:pPr>
        <w:rPr>
          <w:rFonts w:cstheme="minorHAnsi"/>
          <w:color w:val="auto"/>
          <w:sz w:val="40"/>
          <w:szCs w:val="40"/>
        </w:rPr>
      </w:pPr>
    </w:p>
    <w:p w14:paraId="0282E24E" w14:textId="77777777" w:rsidR="00185CEB" w:rsidRPr="00847097" w:rsidRDefault="00185CEB" w:rsidP="00847097">
      <w:pPr>
        <w:rPr>
          <w:rFonts w:cstheme="minorHAnsi"/>
          <w:color w:val="auto"/>
          <w:sz w:val="40"/>
          <w:szCs w:val="40"/>
        </w:rPr>
      </w:pPr>
    </w:p>
    <w:p w14:paraId="55BAB33E" w14:textId="77777777" w:rsidR="004503F8" w:rsidRPr="004503F8" w:rsidRDefault="004503F8" w:rsidP="004503F8">
      <w:pPr>
        <w:rPr>
          <w:rFonts w:cstheme="minorHAnsi"/>
          <w:color w:val="auto"/>
          <w:sz w:val="40"/>
          <w:szCs w:val="40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503F8" w14:paraId="474B4E2E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5E435D" w14:textId="13681618" w:rsidR="004503F8" w:rsidRDefault="00DD063D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Query 1</w:t>
            </w:r>
          </w:p>
        </w:tc>
      </w:tr>
    </w:tbl>
    <w:p w14:paraId="3584EE24" w14:textId="77777777" w:rsidR="00DD063D" w:rsidRPr="00DD063D" w:rsidRDefault="00DD063D" w:rsidP="00DD063D">
      <w:pPr>
        <w:pStyle w:val="Paragraphedeliste"/>
        <w:numPr>
          <w:ilvl w:val="0"/>
          <w:numId w:val="25"/>
        </w:numPr>
        <w:rPr>
          <w:rFonts w:asciiTheme="majorHAnsi" w:hAnsiTheme="majorHAnsi"/>
          <w:color w:val="0189F9" w:themeColor="accent1"/>
          <w:sz w:val="40"/>
          <w:szCs w:val="40"/>
        </w:rPr>
      </w:pPr>
      <w:r w:rsidRPr="00DD063D">
        <w:rPr>
          <w:rFonts w:asciiTheme="majorHAnsi" w:hAnsiTheme="majorHAnsi"/>
          <w:color w:val="0189F9" w:themeColor="accent1"/>
          <w:sz w:val="40"/>
          <w:szCs w:val="40"/>
        </w:rPr>
        <w:t>List the instances of the class Actor</w:t>
      </w:r>
    </w:p>
    <w:p w14:paraId="3C25C31E" w14:textId="342AC7A1" w:rsidR="004503F8" w:rsidRPr="00DC2C8B" w:rsidRDefault="00DD063D" w:rsidP="00DD063D">
      <w:pPr>
        <w:pStyle w:val="Paragraphedeliste"/>
        <w:numPr>
          <w:ilvl w:val="0"/>
          <w:numId w:val="24"/>
        </w:numPr>
        <w:spacing w:after="200"/>
        <w:rPr>
          <w:rFonts w:cstheme="minorHAnsi"/>
          <w:color w:val="auto"/>
          <w:szCs w:val="28"/>
        </w:rPr>
      </w:pPr>
      <w:r w:rsidRPr="00DC2C8B">
        <w:rPr>
          <w:rFonts w:cstheme="minorHAnsi"/>
          <w:color w:val="auto"/>
          <w:szCs w:val="28"/>
        </w:rPr>
        <w:t>Query :</w:t>
      </w:r>
    </w:p>
    <w:p w14:paraId="4E3685B1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1CB3C5D3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PREFIX : &lt;http://www.semanticweb.org/emine/ontologies/2023/2/untitled-ontology-7#&gt;</w:t>
      </w:r>
    </w:p>
    <w:p w14:paraId="37B8E00F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</w:p>
    <w:p w14:paraId="4A785FF6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SELECT ?actor</w:t>
      </w:r>
    </w:p>
    <w:p w14:paraId="07064945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WHERE {</w:t>
      </w:r>
    </w:p>
    <w:p w14:paraId="17359AEF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 xml:space="preserve">  ?actor rdf:type :Actor</w:t>
      </w:r>
    </w:p>
    <w:p w14:paraId="64462425" w14:textId="0808F1A3" w:rsidR="00DC2C8B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}</w:t>
      </w:r>
    </w:p>
    <w:p w14:paraId="5A2AAAC4" w14:textId="77777777" w:rsidR="001D248A" w:rsidRDefault="001D248A" w:rsidP="001D248A">
      <w:pPr>
        <w:spacing w:line="240" w:lineRule="auto"/>
        <w:rPr>
          <w:rFonts w:cstheme="minorHAnsi"/>
          <w:b w:val="0"/>
          <w:bCs/>
          <w:color w:val="auto"/>
          <w:szCs w:val="28"/>
        </w:rPr>
      </w:pPr>
    </w:p>
    <w:p w14:paraId="3BC4871D" w14:textId="39B6C076" w:rsidR="00DD063D" w:rsidRDefault="00DC2C8B" w:rsidP="00DC2C8B">
      <w:pPr>
        <w:pStyle w:val="Paragraphedeliste"/>
        <w:numPr>
          <w:ilvl w:val="0"/>
          <w:numId w:val="24"/>
        </w:numPr>
        <w:spacing w:after="200" w:line="240" w:lineRule="auto"/>
        <w:rPr>
          <w:rFonts w:cstheme="minorHAnsi"/>
          <w:i/>
          <w:iCs/>
          <w:color w:val="auto"/>
          <w:szCs w:val="28"/>
        </w:rPr>
      </w:pPr>
      <w:r w:rsidRPr="00DC2C8B">
        <w:rPr>
          <w:rFonts w:cstheme="minorHAnsi"/>
          <w:i/>
          <w:iCs/>
          <w:color w:val="auto"/>
          <w:szCs w:val="28"/>
        </w:rPr>
        <w:t>Output :</w:t>
      </w:r>
    </w:p>
    <w:p w14:paraId="33024F00" w14:textId="615DFD35" w:rsidR="00185CEB" w:rsidRPr="00185CEB" w:rsidRDefault="00374BD0" w:rsidP="00185CEB">
      <w:pPr>
        <w:spacing w:after="200" w:line="240" w:lineRule="auto"/>
        <w:rPr>
          <w:rFonts w:cstheme="minorHAnsi"/>
          <w:i/>
          <w:iCs/>
          <w:color w:val="auto"/>
          <w:szCs w:val="28"/>
        </w:rPr>
      </w:pPr>
      <w:r w:rsidRPr="00374BD0">
        <w:rPr>
          <w:rFonts w:cstheme="minorHAnsi"/>
          <w:i/>
          <w:iCs/>
          <w:noProof/>
          <w:color w:val="auto"/>
          <w:szCs w:val="28"/>
        </w:rPr>
        <w:drawing>
          <wp:inline distT="0" distB="0" distL="0" distR="0" wp14:anchorId="6DC7B7C3" wp14:editId="1BE3A144">
            <wp:extent cx="6097270" cy="3432810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7A20" w14:textId="07008EE6" w:rsidR="00DC2C8B" w:rsidRDefault="00DC2C8B" w:rsidP="00DC2C8B">
      <w:pPr>
        <w:spacing w:after="200" w:line="240" w:lineRule="auto"/>
        <w:rPr>
          <w:rFonts w:cstheme="minorHAnsi"/>
          <w:i/>
          <w:iCs/>
          <w:color w:val="auto"/>
          <w:szCs w:val="28"/>
        </w:rPr>
      </w:pPr>
    </w:p>
    <w:p w14:paraId="3B76CE85" w14:textId="57DD8A4C" w:rsidR="00711130" w:rsidRDefault="00711130" w:rsidP="00DC2C8B">
      <w:pPr>
        <w:spacing w:after="200" w:line="240" w:lineRule="auto"/>
        <w:rPr>
          <w:rFonts w:cstheme="minorHAnsi"/>
          <w:i/>
          <w:iCs/>
          <w:color w:val="auto"/>
          <w:szCs w:val="28"/>
        </w:rPr>
      </w:pPr>
    </w:p>
    <w:p w14:paraId="690F7879" w14:textId="118DA542" w:rsidR="00711130" w:rsidRDefault="00711130" w:rsidP="00DC2C8B">
      <w:pPr>
        <w:spacing w:after="200" w:line="240" w:lineRule="auto"/>
        <w:rPr>
          <w:rFonts w:cstheme="minorHAnsi"/>
          <w:i/>
          <w:iCs/>
          <w:color w:val="auto"/>
          <w:szCs w:val="28"/>
        </w:rPr>
      </w:pPr>
    </w:p>
    <w:p w14:paraId="0D2D83D0" w14:textId="77777777" w:rsidR="001D248A" w:rsidRDefault="001D248A" w:rsidP="00DC2C8B">
      <w:pPr>
        <w:spacing w:after="200" w:line="240" w:lineRule="auto"/>
        <w:rPr>
          <w:rFonts w:cstheme="minorHAnsi"/>
          <w:i/>
          <w:i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711130" w14:paraId="755519C7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FAF350" w14:textId="0BA5D5B8" w:rsidR="00711130" w:rsidRDefault="00711130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 xml:space="preserve">Query </w:t>
            </w:r>
            <w:r w:rsidR="00840210">
              <w:rPr>
                <w:lang w:bidi="fr-FR"/>
              </w:rPr>
              <w:t>2</w:t>
            </w:r>
          </w:p>
        </w:tc>
      </w:tr>
    </w:tbl>
    <w:p w14:paraId="72C024CC" w14:textId="08F6B712" w:rsidR="00711130" w:rsidRDefault="00840210" w:rsidP="00840210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 w:rsidRPr="00840210">
        <w:rPr>
          <w:rFonts w:asciiTheme="majorHAnsi" w:hAnsiTheme="majorHAnsi" w:cstheme="minorHAnsi"/>
          <w:color w:val="0189F9" w:themeColor="accent1"/>
          <w:sz w:val="40"/>
          <w:szCs w:val="40"/>
        </w:rPr>
        <w:t>List the name of all Thriller movies. For each one, display its director.</w:t>
      </w:r>
    </w:p>
    <w:p w14:paraId="7BD9E595" w14:textId="1C690E9B" w:rsidR="00840210" w:rsidRPr="00840210" w:rsidRDefault="00840210" w:rsidP="00840210">
      <w:pPr>
        <w:pStyle w:val="Paragraphedeliste"/>
        <w:numPr>
          <w:ilvl w:val="0"/>
          <w:numId w:val="24"/>
        </w:numPr>
        <w:rPr>
          <w:rFonts w:cstheme="minorHAnsi"/>
          <w:b w:val="0"/>
          <w:bCs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09914C40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2626D711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3B157A46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</w:p>
    <w:p w14:paraId="420093C4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SELECT ?movie ?director_name</w:t>
      </w:r>
    </w:p>
    <w:p w14:paraId="2B3192DB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WHERE {</w:t>
      </w:r>
    </w:p>
    <w:p w14:paraId="27DBAE6E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 xml:space="preserve">  ?movie ont:hasGenre ont:Thriller .</w:t>
      </w:r>
    </w:p>
    <w:p w14:paraId="31BF87C1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 xml:space="preserve">  ?movie ont:hasDirector ?director .</w:t>
      </w:r>
    </w:p>
    <w:p w14:paraId="1BC7D021" w14:textId="77777777" w:rsidR="001D248A" w:rsidRPr="001D248A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 xml:space="preserve">  ?director ont:name ?director_name .</w:t>
      </w:r>
    </w:p>
    <w:p w14:paraId="0562220F" w14:textId="0A22ADAB" w:rsidR="00840210" w:rsidRDefault="001D248A" w:rsidP="001D248A">
      <w:pPr>
        <w:rPr>
          <w:rFonts w:cstheme="minorHAnsi"/>
          <w:b w:val="0"/>
          <w:bCs/>
          <w:color w:val="auto"/>
          <w:szCs w:val="28"/>
        </w:rPr>
      </w:pPr>
      <w:r w:rsidRPr="001D248A">
        <w:rPr>
          <w:rFonts w:cstheme="minorHAnsi"/>
          <w:b w:val="0"/>
          <w:bCs/>
          <w:color w:val="auto"/>
          <w:szCs w:val="28"/>
        </w:rPr>
        <w:t>}</w:t>
      </w:r>
    </w:p>
    <w:p w14:paraId="6F6D2ADF" w14:textId="77777777" w:rsidR="0039341A" w:rsidRPr="00840210" w:rsidRDefault="0039341A" w:rsidP="001D248A">
      <w:pPr>
        <w:rPr>
          <w:rFonts w:cstheme="minorHAnsi"/>
          <w:b w:val="0"/>
          <w:bCs/>
          <w:color w:val="auto"/>
          <w:szCs w:val="28"/>
        </w:rPr>
      </w:pPr>
    </w:p>
    <w:p w14:paraId="4325E872" w14:textId="3A98B7E8" w:rsidR="00840210" w:rsidRDefault="00840210" w:rsidP="00840210">
      <w:pPr>
        <w:pStyle w:val="Paragraphedeliste"/>
        <w:numPr>
          <w:ilvl w:val="0"/>
          <w:numId w:val="24"/>
        </w:numPr>
        <w:rPr>
          <w:rFonts w:cstheme="minorHAnsi"/>
          <w:i/>
          <w:iCs/>
          <w:color w:val="auto"/>
          <w:szCs w:val="28"/>
        </w:rPr>
      </w:pPr>
      <w:r w:rsidRPr="00840210">
        <w:rPr>
          <w:rFonts w:cstheme="minorHAnsi"/>
          <w:i/>
          <w:iCs/>
          <w:color w:val="auto"/>
          <w:szCs w:val="28"/>
        </w:rPr>
        <w:t>Output :</w:t>
      </w:r>
    </w:p>
    <w:p w14:paraId="0FD41DC5" w14:textId="5675DEE3" w:rsidR="00961C84" w:rsidRDefault="0039341A" w:rsidP="00961C84">
      <w:pPr>
        <w:rPr>
          <w:rFonts w:cstheme="minorHAnsi"/>
          <w:i/>
          <w:iCs/>
          <w:color w:val="auto"/>
          <w:szCs w:val="28"/>
        </w:rPr>
      </w:pPr>
      <w:r w:rsidRPr="0039341A">
        <w:rPr>
          <w:rFonts w:cstheme="minorHAnsi"/>
          <w:i/>
          <w:iCs/>
          <w:noProof/>
          <w:color w:val="auto"/>
          <w:szCs w:val="28"/>
        </w:rPr>
        <w:drawing>
          <wp:inline distT="0" distB="0" distL="0" distR="0" wp14:anchorId="02F49039" wp14:editId="0D4AD038">
            <wp:extent cx="6097270" cy="3379470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CB9A" w14:textId="6424BB2B" w:rsidR="00961C84" w:rsidRDefault="00961C84" w:rsidP="00961C84">
      <w:pPr>
        <w:rPr>
          <w:rFonts w:cstheme="minorHAnsi"/>
          <w:i/>
          <w:iCs/>
          <w:color w:val="auto"/>
          <w:szCs w:val="28"/>
        </w:rPr>
      </w:pPr>
    </w:p>
    <w:p w14:paraId="702D53DC" w14:textId="15F706B3" w:rsidR="00961C84" w:rsidRDefault="00961C84" w:rsidP="00961C84">
      <w:pPr>
        <w:rPr>
          <w:rFonts w:cstheme="minorHAnsi"/>
          <w:i/>
          <w:iCs/>
          <w:color w:val="auto"/>
          <w:szCs w:val="28"/>
        </w:rPr>
      </w:pPr>
    </w:p>
    <w:p w14:paraId="27DCFD20" w14:textId="63E78698" w:rsidR="00961C84" w:rsidRDefault="00961C84" w:rsidP="00961C84">
      <w:pPr>
        <w:rPr>
          <w:rFonts w:cstheme="minorHAnsi"/>
          <w:i/>
          <w:i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61C84" w14:paraId="6D80D1A5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4ACBFF" w14:textId="15248492" w:rsidR="00961C84" w:rsidRDefault="00961C84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Query 3</w:t>
            </w:r>
          </w:p>
        </w:tc>
      </w:tr>
    </w:tbl>
    <w:p w14:paraId="44236A7B" w14:textId="54331297" w:rsidR="00961C84" w:rsidRDefault="008961F7" w:rsidP="008961F7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 w:rsidRPr="008961F7">
        <w:rPr>
          <w:rFonts w:asciiTheme="majorHAnsi" w:hAnsiTheme="majorHAnsi" w:cstheme="minorHAnsi"/>
          <w:color w:val="0189F9" w:themeColor="accent1"/>
          <w:sz w:val="40"/>
          <w:szCs w:val="40"/>
        </w:rPr>
        <w:t>List the name of all Crime Thriller movies.</w:t>
      </w:r>
    </w:p>
    <w:p w14:paraId="465D0A50" w14:textId="48AA9C35" w:rsidR="008961F7" w:rsidRPr="008961F7" w:rsidRDefault="008961F7" w:rsidP="008961F7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1D19AE1C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7D3920F7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13B297CC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</w:p>
    <w:p w14:paraId="45762E86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>SELECT ?movie_name</w:t>
      </w:r>
    </w:p>
    <w:p w14:paraId="61E3941C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>WHERE {</w:t>
      </w:r>
    </w:p>
    <w:p w14:paraId="72B5D04F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4405543F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 xml:space="preserve">  ?movie ont:hasGenre ont:Thriller .</w:t>
      </w:r>
    </w:p>
    <w:p w14:paraId="1B7DBDF2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 xml:space="preserve">  ?movie ont:hasGenre ont:Crime .</w:t>
      </w:r>
    </w:p>
    <w:p w14:paraId="41ECA436" w14:textId="77777777" w:rsidR="008961F7" w:rsidRP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 xml:space="preserve">  ?movie ont:title ?movie_name .</w:t>
      </w:r>
    </w:p>
    <w:p w14:paraId="687734BB" w14:textId="2A349322" w:rsidR="008961F7" w:rsidRDefault="008961F7" w:rsidP="008961F7">
      <w:pPr>
        <w:rPr>
          <w:rFonts w:cstheme="minorHAnsi"/>
          <w:b w:val="0"/>
          <w:bCs/>
          <w:color w:val="auto"/>
          <w:szCs w:val="28"/>
        </w:rPr>
      </w:pPr>
      <w:r w:rsidRPr="008961F7">
        <w:rPr>
          <w:rFonts w:cstheme="minorHAnsi"/>
          <w:b w:val="0"/>
          <w:bCs/>
          <w:color w:val="auto"/>
          <w:szCs w:val="28"/>
        </w:rPr>
        <w:t>}</w:t>
      </w:r>
    </w:p>
    <w:p w14:paraId="3DFD4077" w14:textId="379EE927" w:rsidR="003F7985" w:rsidRDefault="003F7985" w:rsidP="008961F7">
      <w:pPr>
        <w:rPr>
          <w:rFonts w:cstheme="minorHAnsi"/>
          <w:b w:val="0"/>
          <w:bCs/>
          <w:color w:val="auto"/>
          <w:szCs w:val="28"/>
        </w:rPr>
      </w:pPr>
    </w:p>
    <w:p w14:paraId="6663416D" w14:textId="10621249" w:rsidR="003F7985" w:rsidRPr="00EE6A69" w:rsidRDefault="003F7985" w:rsidP="003F7985">
      <w:pPr>
        <w:pStyle w:val="Paragraphedeliste"/>
        <w:numPr>
          <w:ilvl w:val="0"/>
          <w:numId w:val="24"/>
        </w:numPr>
        <w:rPr>
          <w:rFonts w:cstheme="minorHAnsi"/>
          <w:b w:val="0"/>
          <w:bCs/>
          <w:color w:val="auto"/>
          <w:szCs w:val="28"/>
        </w:rPr>
      </w:pPr>
      <w:r>
        <w:rPr>
          <w:rFonts w:cstheme="minorHAnsi"/>
          <w:i/>
          <w:iCs/>
          <w:color w:val="auto"/>
          <w:szCs w:val="28"/>
        </w:rPr>
        <w:t>Output :</w:t>
      </w:r>
    </w:p>
    <w:p w14:paraId="1D6440BB" w14:textId="45E1601E" w:rsidR="00EE6A69" w:rsidRDefault="00371F6F" w:rsidP="00EE6A69">
      <w:pPr>
        <w:rPr>
          <w:rFonts w:cstheme="minorHAnsi"/>
          <w:b w:val="0"/>
          <w:bCs/>
          <w:color w:val="auto"/>
          <w:szCs w:val="28"/>
        </w:rPr>
      </w:pPr>
      <w:r w:rsidRPr="00371F6F">
        <w:rPr>
          <w:rFonts w:cstheme="minorHAnsi"/>
          <w:b w:val="0"/>
          <w:bCs/>
          <w:noProof/>
          <w:color w:val="auto"/>
          <w:szCs w:val="28"/>
        </w:rPr>
        <w:drawing>
          <wp:inline distT="0" distB="0" distL="0" distR="0" wp14:anchorId="723132F7" wp14:editId="465D4E7A">
            <wp:extent cx="6097270" cy="3385185"/>
            <wp:effectExtent l="0" t="0" r="0" b="571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E06C" w14:textId="74A5652D" w:rsidR="00EE6A69" w:rsidRDefault="00EE6A69" w:rsidP="00EE6A69">
      <w:pPr>
        <w:rPr>
          <w:rFonts w:cstheme="minorHAnsi"/>
          <w:b w:val="0"/>
          <w:bCs/>
          <w:color w:val="auto"/>
          <w:szCs w:val="28"/>
        </w:rPr>
      </w:pPr>
    </w:p>
    <w:p w14:paraId="0827564E" w14:textId="682691A0" w:rsidR="00EE6A69" w:rsidRDefault="00EE6A69" w:rsidP="00EE6A69">
      <w:pPr>
        <w:rPr>
          <w:rFonts w:cstheme="minorHAnsi"/>
          <w:b w:val="0"/>
          <w:bCs/>
          <w:color w:val="auto"/>
          <w:szCs w:val="28"/>
        </w:rPr>
      </w:pPr>
    </w:p>
    <w:p w14:paraId="2978B869" w14:textId="17476FC9" w:rsidR="00EE6A69" w:rsidRDefault="00EE6A69" w:rsidP="00EE6A69">
      <w:pPr>
        <w:rPr>
          <w:rFonts w:cstheme="minorHAnsi"/>
          <w:b w:val="0"/>
          <w:b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B82E74" w14:paraId="31B176B0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1C9A4" w14:textId="5E22F5A7" w:rsidR="00B82E74" w:rsidRDefault="00B82E74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Query 4</w:t>
            </w:r>
          </w:p>
        </w:tc>
      </w:tr>
    </w:tbl>
    <w:p w14:paraId="3A856AF2" w14:textId="77777777" w:rsidR="00EE2DAA" w:rsidRPr="00EE2DAA" w:rsidRDefault="00EE2DAA" w:rsidP="00EE2DAA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 w:rsidRPr="00EE2DAA">
        <w:rPr>
          <w:rFonts w:asciiTheme="majorHAnsi" w:hAnsiTheme="majorHAnsi" w:cstheme="minorHAnsi"/>
          <w:color w:val="0189F9" w:themeColor="accent1"/>
          <w:sz w:val="40"/>
          <w:szCs w:val="40"/>
        </w:rPr>
        <w:t>List the name of Actors older than 51 years.</w:t>
      </w:r>
    </w:p>
    <w:p w14:paraId="2A982B1E" w14:textId="5852BC6B" w:rsidR="00EE6A69" w:rsidRDefault="00EE2DAA" w:rsidP="00EE2DAA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5F3465A2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782BDEF3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46150E15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</w:p>
    <w:p w14:paraId="30CA1492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>SELECT ?actor_name</w:t>
      </w:r>
    </w:p>
    <w:p w14:paraId="5383EFD1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>WHERE {</w:t>
      </w:r>
    </w:p>
    <w:p w14:paraId="07940969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 xml:space="preserve">  ?actor rdf:type ont:Actor .</w:t>
      </w:r>
    </w:p>
    <w:p w14:paraId="5539A482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 xml:space="preserve">  ?actor ont:age ?age .</w:t>
      </w:r>
    </w:p>
    <w:p w14:paraId="1F69053E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 xml:space="preserve">  FILTER(?age &gt; 51) .</w:t>
      </w:r>
    </w:p>
    <w:p w14:paraId="1AFAD239" w14:textId="77777777" w:rsidR="00783F2E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 xml:space="preserve">  ?actor ont:name ?actor_name .</w:t>
      </w:r>
    </w:p>
    <w:p w14:paraId="791333F4" w14:textId="235F9F1D" w:rsidR="00EE2DAA" w:rsidRPr="00783F2E" w:rsidRDefault="00783F2E" w:rsidP="00783F2E">
      <w:pPr>
        <w:rPr>
          <w:rFonts w:cstheme="minorHAnsi"/>
          <w:b w:val="0"/>
          <w:bCs/>
          <w:color w:val="auto"/>
          <w:szCs w:val="28"/>
        </w:rPr>
      </w:pPr>
      <w:r w:rsidRPr="00783F2E">
        <w:rPr>
          <w:rFonts w:cstheme="minorHAnsi"/>
          <w:b w:val="0"/>
          <w:bCs/>
          <w:color w:val="auto"/>
          <w:szCs w:val="28"/>
        </w:rPr>
        <w:t>}</w:t>
      </w:r>
    </w:p>
    <w:p w14:paraId="3FC355EA" w14:textId="77777777" w:rsidR="00757251" w:rsidRDefault="00757251" w:rsidP="00EE2DAA">
      <w:pPr>
        <w:rPr>
          <w:rFonts w:cstheme="minorHAnsi"/>
          <w:color w:val="auto"/>
          <w:szCs w:val="28"/>
        </w:rPr>
      </w:pPr>
    </w:p>
    <w:p w14:paraId="36963DD9" w14:textId="622151DA" w:rsidR="00EE2DAA" w:rsidRPr="00EC34D4" w:rsidRDefault="00EE2DAA" w:rsidP="00EE2DAA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i/>
          <w:iCs/>
          <w:color w:val="auto"/>
          <w:szCs w:val="28"/>
        </w:rPr>
        <w:t>Output :</w:t>
      </w:r>
    </w:p>
    <w:p w14:paraId="334E0D16" w14:textId="3BFAD15C" w:rsidR="00EC34D4" w:rsidRDefault="00632AD5" w:rsidP="00EC34D4">
      <w:pPr>
        <w:rPr>
          <w:rFonts w:cstheme="minorHAnsi"/>
          <w:color w:val="auto"/>
          <w:szCs w:val="28"/>
        </w:rPr>
      </w:pPr>
      <w:r w:rsidRPr="00632AD5">
        <w:rPr>
          <w:rFonts w:cstheme="minorHAnsi"/>
          <w:noProof/>
          <w:color w:val="auto"/>
          <w:szCs w:val="28"/>
        </w:rPr>
        <w:drawing>
          <wp:inline distT="0" distB="0" distL="0" distR="0" wp14:anchorId="203E9D73" wp14:editId="1FE71B58">
            <wp:extent cx="6097270" cy="3101975"/>
            <wp:effectExtent l="0" t="0" r="0" b="317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207" w14:textId="402A9625" w:rsidR="00EC34D4" w:rsidRDefault="00EC34D4" w:rsidP="00EC34D4">
      <w:pPr>
        <w:rPr>
          <w:rFonts w:cstheme="minorHAnsi"/>
          <w:color w:val="auto"/>
          <w:szCs w:val="28"/>
        </w:rPr>
      </w:pPr>
    </w:p>
    <w:p w14:paraId="3CCEF02B" w14:textId="69E07C95" w:rsidR="00EC34D4" w:rsidRDefault="00EC34D4" w:rsidP="00EC34D4">
      <w:pPr>
        <w:rPr>
          <w:rFonts w:cstheme="minorHAnsi"/>
          <w:color w:val="auto"/>
          <w:szCs w:val="28"/>
        </w:rPr>
      </w:pPr>
    </w:p>
    <w:p w14:paraId="64184D99" w14:textId="1365CEE3" w:rsidR="00EC34D4" w:rsidRDefault="00EC34D4" w:rsidP="00EC34D4">
      <w:pPr>
        <w:rPr>
          <w:rFonts w:cstheme="minorHAnsi"/>
          <w:color w:val="auto"/>
          <w:szCs w:val="28"/>
        </w:rPr>
      </w:pPr>
    </w:p>
    <w:p w14:paraId="43BE87F2" w14:textId="7F723291" w:rsidR="00EC34D4" w:rsidRDefault="00EC34D4" w:rsidP="00EC34D4">
      <w:pPr>
        <w:rPr>
          <w:rFonts w:cstheme="minorHAnsi"/>
          <w:color w:val="auto"/>
          <w:szCs w:val="28"/>
        </w:rPr>
      </w:pPr>
    </w:p>
    <w:p w14:paraId="30D1A606" w14:textId="75DAF178" w:rsidR="00EC34D4" w:rsidRDefault="00EC34D4" w:rsidP="00EC34D4">
      <w:pPr>
        <w:rPr>
          <w:rFonts w:cstheme="minorHAnsi"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EC34D4" w14:paraId="4A3FA375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3AC25F" w14:textId="5C98CFA8" w:rsidR="00EC34D4" w:rsidRDefault="00EC34D4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Query 5</w:t>
            </w:r>
          </w:p>
        </w:tc>
      </w:tr>
    </w:tbl>
    <w:p w14:paraId="6B6E78C2" w14:textId="79DF50EA" w:rsidR="00EC34D4" w:rsidRPr="00D4204D" w:rsidRDefault="00D4204D" w:rsidP="00D4204D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 w:rsidRPr="00D4204D">
        <w:rPr>
          <w:rFonts w:asciiTheme="majorHAnsi" w:hAnsiTheme="majorHAnsi" w:cstheme="minorHAnsi"/>
          <w:color w:val="0189F9" w:themeColor="accent1"/>
          <w:sz w:val="40"/>
          <w:szCs w:val="40"/>
        </w:rPr>
        <w:t>List of movies that are played in theater for a specific day and where and until when</w:t>
      </w:r>
    </w:p>
    <w:p w14:paraId="3E408944" w14:textId="7D534FB5" w:rsidR="00726470" w:rsidRDefault="00726470" w:rsidP="00726470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40F147BA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03598889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1CD79AB5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</w:p>
    <w:p w14:paraId="1656C84E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>SELECT ?movie_title ?theater_name ?from_date ?to_date</w:t>
      </w:r>
    </w:p>
    <w:p w14:paraId="1A4F14CE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>WHERE {</w:t>
      </w:r>
    </w:p>
    <w:p w14:paraId="66DDECB7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6ACF0610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?movie ont:title ?movie_title .</w:t>
      </w:r>
    </w:p>
    <w:p w14:paraId="23288EFF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?movie ont:year 2016 .</w:t>
      </w:r>
    </w:p>
    <w:p w14:paraId="660297CA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?theater rdf:type ont:Theater .</w:t>
      </w:r>
    </w:p>
    <w:p w14:paraId="0C860158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?theater ont:isPlaying ?movie .</w:t>
      </w:r>
    </w:p>
    <w:p w14:paraId="0BEE4219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?theater ont:theater_name ?theater_name .</w:t>
      </w:r>
    </w:p>
    <w:p w14:paraId="4E6A643D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?movie ont:from_date ?from_date .</w:t>
      </w:r>
    </w:p>
    <w:p w14:paraId="629469F9" w14:textId="77777777" w:rsidR="00726470" w:rsidRP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 xml:space="preserve">  ?movie ont:to_date ?to_date .</w:t>
      </w:r>
    </w:p>
    <w:p w14:paraId="0025DCB3" w14:textId="42D74BE3" w:rsid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  <w:r w:rsidRPr="00726470">
        <w:rPr>
          <w:rFonts w:cstheme="minorHAnsi"/>
          <w:b w:val="0"/>
          <w:bCs/>
          <w:color w:val="auto"/>
          <w:szCs w:val="28"/>
        </w:rPr>
        <w:t>}</w:t>
      </w:r>
    </w:p>
    <w:p w14:paraId="5887168F" w14:textId="517956A5" w:rsidR="00726470" w:rsidRDefault="00726470" w:rsidP="00726470">
      <w:pPr>
        <w:rPr>
          <w:rFonts w:cstheme="minorHAnsi"/>
          <w:b w:val="0"/>
          <w:bCs/>
          <w:color w:val="auto"/>
          <w:szCs w:val="28"/>
        </w:rPr>
      </w:pPr>
    </w:p>
    <w:p w14:paraId="36FDEAF5" w14:textId="133EAF62" w:rsidR="00726470" w:rsidRPr="00726470" w:rsidRDefault="00726470" w:rsidP="00726470">
      <w:pPr>
        <w:pStyle w:val="Paragraphedeliste"/>
        <w:numPr>
          <w:ilvl w:val="0"/>
          <w:numId w:val="24"/>
        </w:numPr>
        <w:rPr>
          <w:rFonts w:cstheme="minorHAnsi"/>
          <w:b w:val="0"/>
          <w:bCs/>
          <w:color w:val="auto"/>
          <w:szCs w:val="28"/>
        </w:rPr>
      </w:pPr>
      <w:r>
        <w:rPr>
          <w:rFonts w:cstheme="minorHAnsi"/>
          <w:i/>
          <w:iCs/>
          <w:color w:val="auto"/>
          <w:szCs w:val="28"/>
        </w:rPr>
        <w:t>Output :</w:t>
      </w:r>
    </w:p>
    <w:p w14:paraId="39F6DA91" w14:textId="7DDB8425" w:rsidR="00726470" w:rsidRDefault="00CC57E4" w:rsidP="00726470">
      <w:pPr>
        <w:rPr>
          <w:rFonts w:cstheme="minorHAnsi"/>
          <w:b w:val="0"/>
          <w:bCs/>
          <w:color w:val="auto"/>
          <w:szCs w:val="28"/>
        </w:rPr>
      </w:pPr>
      <w:r w:rsidRPr="00CC57E4">
        <w:rPr>
          <w:rFonts w:cstheme="minorHAnsi"/>
          <w:b w:val="0"/>
          <w:bCs/>
          <w:noProof/>
          <w:color w:val="auto"/>
          <w:szCs w:val="28"/>
        </w:rPr>
        <w:drawing>
          <wp:inline distT="0" distB="0" distL="0" distR="0" wp14:anchorId="61AEB556" wp14:editId="213B4CCC">
            <wp:extent cx="5841935" cy="3014662"/>
            <wp:effectExtent l="0" t="0" r="6985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2053" cy="30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2A6BD0" w14:paraId="5E8839A4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91E198" w14:textId="5616B853" w:rsidR="002A6BD0" w:rsidRDefault="002A6BD0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1</w:t>
            </w:r>
          </w:p>
        </w:tc>
      </w:tr>
    </w:tbl>
    <w:p w14:paraId="01403E0F" w14:textId="4A0CD072" w:rsidR="00726470" w:rsidRPr="00CE0714" w:rsidRDefault="00CE0714" w:rsidP="00CE0714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Q</w:t>
      </w:r>
      <w:r w:rsidRPr="00CE0714">
        <w:rPr>
          <w:rFonts w:asciiTheme="majorHAnsi" w:hAnsiTheme="majorHAnsi" w:cstheme="minorHAnsi"/>
          <w:color w:val="0189F9" w:themeColor="accent1"/>
          <w:sz w:val="40"/>
          <w:szCs w:val="40"/>
        </w:rPr>
        <w:t>uery that contains at least 2 Optional Graph Patterns</w:t>
      </w:r>
    </w:p>
    <w:p w14:paraId="196E542A" w14:textId="4D6A6ACE" w:rsidR="002A6BD0" w:rsidRDefault="002A6BD0" w:rsidP="002A6BD0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51D9D92A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2D6D0603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4A8C6E31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</w:p>
    <w:p w14:paraId="086C241F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>SELECT ?movie_title ?director_name ?writer_name ?actor_name</w:t>
      </w:r>
    </w:p>
    <w:p w14:paraId="37B27654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>WHERE {</w:t>
      </w:r>
    </w:p>
    <w:p w14:paraId="54724FC7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406B6846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?movie ont:title ?movie_title .</w:t>
      </w:r>
    </w:p>
    <w:p w14:paraId="738C1D3E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OPTIONAL {</w:t>
      </w:r>
    </w:p>
    <w:p w14:paraId="614ACF3A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?movie ont:hasActor ?actor .</w:t>
      </w:r>
    </w:p>
    <w:p w14:paraId="0DFCE014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?actor ont:name ?actor_name .</w:t>
      </w:r>
    </w:p>
    <w:p w14:paraId="392D2A58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}</w:t>
      </w:r>
    </w:p>
    <w:p w14:paraId="14BE4BF6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OPTIONAL {</w:t>
      </w:r>
    </w:p>
    <w:p w14:paraId="6374D59C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?movie ont:hasDirector ?director .</w:t>
      </w:r>
    </w:p>
    <w:p w14:paraId="1433B92F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?director ont:name ?director_name .</w:t>
      </w:r>
    </w:p>
    <w:p w14:paraId="1F540F0D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}</w:t>
      </w:r>
    </w:p>
    <w:p w14:paraId="76D22A6E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OPTIONAL {</w:t>
      </w:r>
    </w:p>
    <w:p w14:paraId="77B2AD73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?movie ont:hasWriter ?writer .</w:t>
      </w:r>
    </w:p>
    <w:p w14:paraId="1CB51FC6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  ?writer ont:name ?writer_name .</w:t>
      </w:r>
    </w:p>
    <w:p w14:paraId="6B90A04E" w14:textId="77777777" w:rsidR="002A6BD0" w:rsidRP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 xml:space="preserve">  }</w:t>
      </w:r>
    </w:p>
    <w:p w14:paraId="06904565" w14:textId="362F43BE" w:rsid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  <w:r w:rsidRPr="002A6BD0">
        <w:rPr>
          <w:rFonts w:cstheme="minorHAnsi"/>
          <w:b w:val="0"/>
          <w:bCs/>
          <w:color w:val="auto"/>
          <w:szCs w:val="28"/>
        </w:rPr>
        <w:t>}</w:t>
      </w:r>
    </w:p>
    <w:p w14:paraId="4E46A1B2" w14:textId="5C8C03E5" w:rsidR="002A6BD0" w:rsidRDefault="002A6BD0" w:rsidP="002A6BD0">
      <w:pPr>
        <w:rPr>
          <w:rFonts w:cstheme="minorHAnsi"/>
          <w:b w:val="0"/>
          <w:bCs/>
          <w:color w:val="auto"/>
          <w:szCs w:val="28"/>
        </w:rPr>
      </w:pPr>
    </w:p>
    <w:p w14:paraId="027E531E" w14:textId="43476118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24649C3B" w14:textId="42CA4AFE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65ABB7A8" w14:textId="07B18984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40F54C7E" w14:textId="1D8458D0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794FF1A2" w14:textId="0AF5DE66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15619CFD" w14:textId="5CD056A6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p w14:paraId="3F98F5BF" w14:textId="77777777" w:rsidR="00D243EA" w:rsidRDefault="00D243EA" w:rsidP="002A6BD0">
      <w:pPr>
        <w:rPr>
          <w:rFonts w:cstheme="minorHAnsi"/>
          <w:b w:val="0"/>
          <w:b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D36105" w14:paraId="3356C7FC" w14:textId="77777777" w:rsidTr="00423CD5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820716" w14:textId="77777777" w:rsidR="00D36105" w:rsidRDefault="00D36105" w:rsidP="00423CD5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1</w:t>
            </w:r>
          </w:p>
        </w:tc>
      </w:tr>
    </w:tbl>
    <w:p w14:paraId="0F9FFE50" w14:textId="5884A5A5" w:rsidR="002A6BD0" w:rsidRPr="002A6BD0" w:rsidRDefault="002A6BD0" w:rsidP="002A6BD0">
      <w:pPr>
        <w:pStyle w:val="Paragraphedeliste"/>
        <w:numPr>
          <w:ilvl w:val="0"/>
          <w:numId w:val="24"/>
        </w:numPr>
        <w:rPr>
          <w:rFonts w:cstheme="minorHAnsi"/>
          <w:i/>
          <w:iCs/>
          <w:color w:val="auto"/>
          <w:szCs w:val="28"/>
        </w:rPr>
      </w:pPr>
      <w:r w:rsidRPr="002A6BD0">
        <w:rPr>
          <w:rFonts w:cstheme="minorHAnsi"/>
          <w:i/>
          <w:iCs/>
          <w:color w:val="auto"/>
          <w:szCs w:val="28"/>
        </w:rPr>
        <w:t>Output :</w:t>
      </w:r>
    </w:p>
    <w:p w14:paraId="52FA6B2F" w14:textId="01966638" w:rsidR="00726470" w:rsidRDefault="00D243EA" w:rsidP="00726470">
      <w:pPr>
        <w:rPr>
          <w:rFonts w:cstheme="minorHAnsi"/>
          <w:b w:val="0"/>
          <w:bCs/>
          <w:color w:val="auto"/>
          <w:szCs w:val="28"/>
        </w:rPr>
      </w:pPr>
      <w:r w:rsidRPr="00D243EA">
        <w:rPr>
          <w:rFonts w:cstheme="minorHAnsi"/>
          <w:b w:val="0"/>
          <w:bCs/>
          <w:noProof/>
          <w:color w:val="auto"/>
          <w:szCs w:val="28"/>
        </w:rPr>
        <w:drawing>
          <wp:inline distT="0" distB="0" distL="0" distR="0" wp14:anchorId="01DC2766" wp14:editId="7A319E1F">
            <wp:extent cx="6097270" cy="3476625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723D" w14:textId="745D6E11" w:rsidR="00C16D48" w:rsidRDefault="00C16D48" w:rsidP="00726470">
      <w:pPr>
        <w:rPr>
          <w:rFonts w:cstheme="minorHAnsi"/>
          <w:b w:val="0"/>
          <w:bCs/>
          <w:color w:val="auto"/>
          <w:szCs w:val="28"/>
        </w:rPr>
      </w:pPr>
    </w:p>
    <w:p w14:paraId="3F546F32" w14:textId="253AB618" w:rsidR="00C16D48" w:rsidRDefault="00C16D48" w:rsidP="00726470">
      <w:pPr>
        <w:rPr>
          <w:rFonts w:cstheme="minorHAnsi"/>
          <w:b w:val="0"/>
          <w:bCs/>
          <w:color w:val="auto"/>
          <w:szCs w:val="28"/>
        </w:rPr>
      </w:pPr>
    </w:p>
    <w:p w14:paraId="586883E5" w14:textId="3C98C57A" w:rsidR="00C16D48" w:rsidRDefault="00C16D48" w:rsidP="00726470">
      <w:pPr>
        <w:rPr>
          <w:rFonts w:cstheme="minorHAnsi"/>
          <w:b w:val="0"/>
          <w:bCs/>
          <w:color w:val="auto"/>
          <w:szCs w:val="28"/>
        </w:rPr>
      </w:pPr>
    </w:p>
    <w:p w14:paraId="4BDCB8A1" w14:textId="6DA3D420" w:rsidR="00C16D48" w:rsidRDefault="00C16D48" w:rsidP="00726470">
      <w:pPr>
        <w:rPr>
          <w:rFonts w:cstheme="minorHAnsi"/>
          <w:b w:val="0"/>
          <w:bCs/>
          <w:color w:val="auto"/>
          <w:szCs w:val="28"/>
        </w:rPr>
      </w:pPr>
    </w:p>
    <w:p w14:paraId="410DAF15" w14:textId="56D914C7" w:rsidR="00C16D48" w:rsidRDefault="00C16D48" w:rsidP="00726470">
      <w:pPr>
        <w:rPr>
          <w:rFonts w:cstheme="minorHAnsi"/>
          <w:b w:val="0"/>
          <w:bCs/>
          <w:color w:val="auto"/>
          <w:szCs w:val="28"/>
        </w:rPr>
      </w:pPr>
    </w:p>
    <w:p w14:paraId="60FF0017" w14:textId="31B35E7A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493C4C48" w14:textId="29473775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2C273A0E" w14:textId="77EAE78D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09C1FC78" w14:textId="71FF3EF7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681F6C7C" w14:textId="1891BA79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29AB7D3D" w14:textId="32F0595D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49A11435" w14:textId="439123C6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321639B3" w14:textId="19B0488B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1ADBBF09" w14:textId="7B3C7B22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p w14:paraId="5A4CB066" w14:textId="77777777" w:rsidR="00D36105" w:rsidRDefault="00D36105" w:rsidP="00726470">
      <w:pPr>
        <w:rPr>
          <w:rFonts w:cstheme="minorHAnsi"/>
          <w:b w:val="0"/>
          <w:b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043B07" w14:paraId="7F7E12B5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CF1C51" w14:textId="094BA641" w:rsidR="00043B07" w:rsidRDefault="00043B07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2</w:t>
            </w:r>
          </w:p>
        </w:tc>
      </w:tr>
    </w:tbl>
    <w:p w14:paraId="111B3BDA" w14:textId="148D53A5" w:rsidR="00C16D48" w:rsidRDefault="000B03EB" w:rsidP="00135634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Q</w:t>
      </w:r>
      <w:r w:rsidR="00837D17" w:rsidRPr="00837D17">
        <w:rPr>
          <w:rFonts w:asciiTheme="majorHAnsi" w:hAnsiTheme="majorHAnsi" w:cstheme="minorHAnsi"/>
          <w:color w:val="0189F9" w:themeColor="accent1"/>
          <w:sz w:val="40"/>
          <w:szCs w:val="40"/>
        </w:rPr>
        <w:t>uery that contains at least 2 alternatives and conjunctions</w:t>
      </w:r>
    </w:p>
    <w:p w14:paraId="1B99B57F" w14:textId="19C23CAB" w:rsidR="00837D17" w:rsidRDefault="00837D17" w:rsidP="00837D17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28F1CCF1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>PREFIX rdf: &lt;http://www.w3.org/1999/02/22-rdf-syntax-ns#&gt;</w:t>
      </w:r>
    </w:p>
    <w:p w14:paraId="5F501496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>PREFIX ont: &lt;http://www.semanticweb.org/emine/ontologies/2023/2/untitled-ontology-7#&gt;</w:t>
      </w:r>
    </w:p>
    <w:p w14:paraId="1E32B2EF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</w:p>
    <w:p w14:paraId="1A0738A5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>SELECT ?title ?actor ?director ?genre</w:t>
      </w:r>
    </w:p>
    <w:p w14:paraId="2214BFCD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>WHERE {</w:t>
      </w:r>
    </w:p>
    <w:p w14:paraId="110ED53F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{</w:t>
      </w:r>
    </w:p>
    <w:p w14:paraId="01178717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rdf:type ont:Movie .</w:t>
      </w:r>
    </w:p>
    <w:p w14:paraId="7EA62F7B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ont:title ?title .</w:t>
      </w:r>
    </w:p>
    <w:p w14:paraId="48786F61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ont:hasGenre ?genre .</w:t>
      </w:r>
    </w:p>
    <w:p w14:paraId="4F55BE9E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FILTER (?genre = ont:Thriller || ?genre = ont:Horror)</w:t>
      </w:r>
    </w:p>
    <w:p w14:paraId="277EA032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ont:hasActor ?actor .</w:t>
      </w:r>
    </w:p>
    <w:p w14:paraId="3FD46E1D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ont:hasDirector ?director .</w:t>
      </w:r>
    </w:p>
    <w:p w14:paraId="5391211B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?director ont:name ?director_name .</w:t>
      </w:r>
    </w:p>
    <w:p w14:paraId="01AFE918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?actor ont:name ?actor_name .</w:t>
      </w:r>
    </w:p>
    <w:p w14:paraId="548E00DB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FILTER (?director_name = "Quentin Tarantino" &amp;&amp; ?actor_name = "Uma Thurman")</w:t>
      </w:r>
    </w:p>
    <w:p w14:paraId="66C3A1CF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}</w:t>
      </w:r>
    </w:p>
    <w:p w14:paraId="7A236148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UNION</w:t>
      </w:r>
    </w:p>
    <w:p w14:paraId="3A57F441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{</w:t>
      </w:r>
    </w:p>
    <w:p w14:paraId="5B422712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rdf:type ont:Movie .</w:t>
      </w:r>
    </w:p>
    <w:p w14:paraId="13E1C5FE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ont:title ?title .</w:t>
      </w:r>
    </w:p>
    <w:p w14:paraId="57755CB1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ont:hasGenre ont:Comedy .</w:t>
      </w:r>
    </w:p>
    <w:p w14:paraId="4C71CDB6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ont:hasActor ?actor .</w:t>
      </w:r>
    </w:p>
    <w:p w14:paraId="44EDB009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?movie ont:hasDirector ?director .</w:t>
      </w:r>
    </w:p>
    <w:p w14:paraId="6D8718D7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?director ont:name ?director_name .</w:t>
      </w:r>
    </w:p>
    <w:p w14:paraId="72D0EC8F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?actor ont:name ?actor_name .</w:t>
      </w:r>
    </w:p>
    <w:p w14:paraId="54101EE9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  FILTER (?director_name = "Quentin Tarantino" &amp;&amp; ?actor_name = "Uma Thurman")</w:t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27186C" w14:paraId="51D38B93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1319DA" w14:textId="77777777" w:rsidR="0027186C" w:rsidRDefault="0027186C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>Proposal Query 2</w:t>
            </w:r>
          </w:p>
        </w:tc>
      </w:tr>
    </w:tbl>
    <w:p w14:paraId="097EBF51" w14:textId="77777777" w:rsidR="002F4A33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 xml:space="preserve">  }</w:t>
      </w:r>
    </w:p>
    <w:p w14:paraId="4B9E36D3" w14:textId="5E7E44C4" w:rsidR="00837D17" w:rsidRPr="000A3769" w:rsidRDefault="002F4A33" w:rsidP="002F4A33">
      <w:pPr>
        <w:rPr>
          <w:rFonts w:cstheme="minorHAnsi"/>
          <w:b w:val="0"/>
          <w:bCs/>
          <w:color w:val="auto"/>
          <w:sz w:val="26"/>
          <w:szCs w:val="26"/>
        </w:rPr>
      </w:pPr>
      <w:r w:rsidRPr="000A3769">
        <w:rPr>
          <w:rFonts w:cstheme="minorHAnsi"/>
          <w:b w:val="0"/>
          <w:bCs/>
          <w:color w:val="auto"/>
          <w:sz w:val="26"/>
          <w:szCs w:val="26"/>
        </w:rPr>
        <w:t>}</w:t>
      </w:r>
    </w:p>
    <w:p w14:paraId="6B23B361" w14:textId="17213D08" w:rsidR="00837D17" w:rsidRDefault="00837D17" w:rsidP="00837D17">
      <w:pPr>
        <w:rPr>
          <w:rFonts w:cstheme="minorHAnsi"/>
          <w:color w:val="auto"/>
          <w:szCs w:val="28"/>
        </w:rPr>
      </w:pPr>
    </w:p>
    <w:p w14:paraId="712F0F74" w14:textId="77777777" w:rsidR="000A3769" w:rsidRDefault="000A3769" w:rsidP="00837D17">
      <w:pPr>
        <w:rPr>
          <w:rFonts w:cstheme="minorHAnsi"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0A3769" w14:paraId="39178CF7" w14:textId="77777777" w:rsidTr="00503B55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24897" w14:textId="77777777" w:rsidR="000A3769" w:rsidRDefault="000A3769" w:rsidP="00503B55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2</w:t>
            </w:r>
          </w:p>
        </w:tc>
      </w:tr>
    </w:tbl>
    <w:p w14:paraId="0F86A91D" w14:textId="447520D0" w:rsidR="00837D17" w:rsidRPr="005E3C37" w:rsidRDefault="00837D17" w:rsidP="00837D17">
      <w:pPr>
        <w:pStyle w:val="Paragraphedeliste"/>
        <w:numPr>
          <w:ilvl w:val="0"/>
          <w:numId w:val="24"/>
        </w:numPr>
        <w:rPr>
          <w:rFonts w:cstheme="minorHAnsi"/>
          <w:color w:val="auto"/>
          <w:szCs w:val="28"/>
        </w:rPr>
      </w:pPr>
      <w:r>
        <w:rPr>
          <w:rFonts w:cstheme="minorHAnsi"/>
          <w:i/>
          <w:iCs/>
          <w:color w:val="auto"/>
          <w:szCs w:val="28"/>
        </w:rPr>
        <w:t>Output :</w:t>
      </w:r>
    </w:p>
    <w:p w14:paraId="5C78A267" w14:textId="5C18FBA6" w:rsidR="005E3C37" w:rsidRDefault="00BB65C2" w:rsidP="005E3C37">
      <w:pPr>
        <w:rPr>
          <w:rFonts w:cstheme="minorHAnsi"/>
          <w:color w:val="auto"/>
          <w:szCs w:val="28"/>
        </w:rPr>
      </w:pPr>
      <w:r w:rsidRPr="00BB65C2">
        <w:rPr>
          <w:rFonts w:cstheme="minorHAnsi"/>
          <w:noProof/>
          <w:color w:val="auto"/>
          <w:szCs w:val="28"/>
        </w:rPr>
        <w:drawing>
          <wp:inline distT="0" distB="0" distL="0" distR="0" wp14:anchorId="457B08B0" wp14:editId="631CB740">
            <wp:extent cx="6097270" cy="311023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2126" w14:textId="32546DD2" w:rsidR="005E3C37" w:rsidRDefault="005E3C37" w:rsidP="005E3C37">
      <w:pPr>
        <w:rPr>
          <w:rFonts w:cstheme="minorHAnsi"/>
          <w:color w:val="auto"/>
          <w:szCs w:val="28"/>
        </w:rPr>
      </w:pPr>
    </w:p>
    <w:p w14:paraId="6C05E1E9" w14:textId="38B89291" w:rsidR="005E3C37" w:rsidRDefault="005E3C37" w:rsidP="005E3C37">
      <w:pPr>
        <w:rPr>
          <w:rFonts w:cstheme="minorHAnsi"/>
          <w:color w:val="auto"/>
          <w:szCs w:val="28"/>
        </w:rPr>
      </w:pPr>
    </w:p>
    <w:p w14:paraId="1BDBA64F" w14:textId="5487F22D" w:rsidR="005E3C37" w:rsidRDefault="005E3C37" w:rsidP="005E3C37">
      <w:pPr>
        <w:rPr>
          <w:rFonts w:cstheme="minorHAnsi"/>
          <w:color w:val="auto"/>
          <w:szCs w:val="28"/>
        </w:rPr>
      </w:pPr>
    </w:p>
    <w:p w14:paraId="7E627B24" w14:textId="231B0945" w:rsidR="005E3C37" w:rsidRDefault="005E3C37" w:rsidP="005E3C37">
      <w:pPr>
        <w:rPr>
          <w:rFonts w:cstheme="minorHAnsi"/>
          <w:color w:val="auto"/>
          <w:szCs w:val="28"/>
        </w:rPr>
      </w:pPr>
    </w:p>
    <w:p w14:paraId="5F3F52D6" w14:textId="1B59D37B" w:rsidR="005E3C37" w:rsidRDefault="005E3C37" w:rsidP="005E3C37">
      <w:pPr>
        <w:rPr>
          <w:rFonts w:cstheme="minorHAnsi"/>
          <w:color w:val="auto"/>
          <w:szCs w:val="28"/>
        </w:rPr>
      </w:pPr>
    </w:p>
    <w:p w14:paraId="6012D333" w14:textId="4D3D2A3C" w:rsidR="005E3C37" w:rsidRDefault="005E3C37" w:rsidP="005E3C37">
      <w:pPr>
        <w:rPr>
          <w:rFonts w:cstheme="minorHAnsi"/>
          <w:color w:val="auto"/>
          <w:szCs w:val="28"/>
        </w:rPr>
      </w:pPr>
    </w:p>
    <w:p w14:paraId="3E8A306A" w14:textId="56702C92" w:rsidR="005E3C37" w:rsidRDefault="005E3C37" w:rsidP="005E3C37">
      <w:pPr>
        <w:rPr>
          <w:rFonts w:cstheme="minorHAnsi"/>
          <w:color w:val="auto"/>
          <w:szCs w:val="28"/>
        </w:rPr>
      </w:pPr>
    </w:p>
    <w:p w14:paraId="286AC39E" w14:textId="22DF516D" w:rsidR="005E3C37" w:rsidRDefault="005E3C37" w:rsidP="005E3C37">
      <w:pPr>
        <w:rPr>
          <w:rFonts w:cstheme="minorHAnsi"/>
          <w:color w:val="auto"/>
          <w:szCs w:val="28"/>
        </w:rPr>
      </w:pPr>
    </w:p>
    <w:p w14:paraId="6C4391F2" w14:textId="7742D876" w:rsidR="005E3C37" w:rsidRDefault="005E3C37" w:rsidP="005E3C37">
      <w:pPr>
        <w:rPr>
          <w:rFonts w:cstheme="minorHAnsi"/>
          <w:color w:val="auto"/>
          <w:szCs w:val="28"/>
        </w:rPr>
      </w:pPr>
    </w:p>
    <w:p w14:paraId="5A772844" w14:textId="2850AD38" w:rsidR="005E3C37" w:rsidRDefault="005E3C37" w:rsidP="005E3C37">
      <w:pPr>
        <w:rPr>
          <w:rFonts w:cstheme="minorHAnsi"/>
          <w:color w:val="auto"/>
          <w:szCs w:val="28"/>
        </w:rPr>
      </w:pPr>
    </w:p>
    <w:p w14:paraId="3A120221" w14:textId="5FE87C16" w:rsidR="005E3C37" w:rsidRDefault="005E3C37" w:rsidP="005E3C37">
      <w:pPr>
        <w:rPr>
          <w:rFonts w:cstheme="minorHAnsi"/>
          <w:color w:val="auto"/>
          <w:szCs w:val="28"/>
        </w:rPr>
      </w:pPr>
    </w:p>
    <w:p w14:paraId="74ED387F" w14:textId="4B9D5E8A" w:rsidR="005E3C37" w:rsidRDefault="005E3C37" w:rsidP="005E3C37">
      <w:pPr>
        <w:rPr>
          <w:rFonts w:cstheme="minorHAnsi"/>
          <w:color w:val="auto"/>
          <w:szCs w:val="28"/>
        </w:rPr>
      </w:pPr>
    </w:p>
    <w:p w14:paraId="6F40BE74" w14:textId="21D75EAE" w:rsidR="005E3C37" w:rsidRDefault="005E3C37" w:rsidP="005E3C37">
      <w:pPr>
        <w:rPr>
          <w:rFonts w:cstheme="minorHAnsi"/>
          <w:color w:val="auto"/>
          <w:szCs w:val="28"/>
        </w:rPr>
      </w:pPr>
    </w:p>
    <w:p w14:paraId="5E57FA79" w14:textId="7030D5D0" w:rsidR="005E3C37" w:rsidRDefault="005E3C37" w:rsidP="005E3C37">
      <w:pPr>
        <w:rPr>
          <w:rFonts w:cstheme="minorHAnsi"/>
          <w:color w:val="auto"/>
          <w:szCs w:val="28"/>
        </w:rPr>
      </w:pPr>
    </w:p>
    <w:p w14:paraId="1C876EF2" w14:textId="12B8006D" w:rsidR="005E3C37" w:rsidRDefault="005E3C37" w:rsidP="005E3C37">
      <w:pPr>
        <w:rPr>
          <w:rFonts w:cstheme="minorHAnsi"/>
          <w:color w:val="auto"/>
          <w:szCs w:val="28"/>
        </w:rPr>
      </w:pPr>
    </w:p>
    <w:p w14:paraId="5967E377" w14:textId="018E3F53" w:rsidR="005E3C37" w:rsidRDefault="005E3C37" w:rsidP="005E3C37">
      <w:pPr>
        <w:rPr>
          <w:rFonts w:cstheme="minorHAnsi"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AD7F1B" w14:paraId="7FD06F14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002D22" w14:textId="5C37A4CA" w:rsidR="00AD7F1B" w:rsidRDefault="00AD7F1B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3</w:t>
            </w:r>
          </w:p>
        </w:tc>
      </w:tr>
    </w:tbl>
    <w:p w14:paraId="492006A1" w14:textId="2C86030D" w:rsidR="005E3C37" w:rsidRPr="005E3C37" w:rsidRDefault="005E3C37" w:rsidP="005E3C37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Q</w:t>
      </w:r>
      <w:r w:rsidRPr="005E3C37">
        <w:rPr>
          <w:rFonts w:asciiTheme="majorHAnsi" w:hAnsiTheme="majorHAnsi" w:cstheme="minorHAnsi"/>
          <w:color w:val="0189F9" w:themeColor="accent1"/>
          <w:sz w:val="40"/>
          <w:szCs w:val="40"/>
        </w:rPr>
        <w:t>uery that contains a CONSTRUCT query form</w:t>
      </w:r>
    </w:p>
    <w:p w14:paraId="7BFDA9BF" w14:textId="42607961" w:rsidR="005E3C37" w:rsidRPr="005E3C37" w:rsidRDefault="005E3C37" w:rsidP="005E3C37">
      <w:pPr>
        <w:pStyle w:val="Paragraphedeliste"/>
        <w:numPr>
          <w:ilvl w:val="0"/>
          <w:numId w:val="26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5EAAAAD0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5467C5FA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2C22EE8C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</w:p>
    <w:p w14:paraId="53264BD2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CONSTRUCT {</w:t>
      </w:r>
    </w:p>
    <w:p w14:paraId="7F37A4C1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 xml:space="preserve">  ?actor ont:isActorOf ?movie .</w:t>
      </w:r>
    </w:p>
    <w:p w14:paraId="14B88EC8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 xml:space="preserve">  ?movie ont:hasActor ?actor .</w:t>
      </w:r>
    </w:p>
    <w:p w14:paraId="074A3C24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}</w:t>
      </w:r>
    </w:p>
    <w:p w14:paraId="45F1EE5F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WHERE {</w:t>
      </w:r>
    </w:p>
    <w:p w14:paraId="6D527C50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1078060C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 xml:space="preserve">  ?movie ont:title "Sicario" .</w:t>
      </w:r>
    </w:p>
    <w:p w14:paraId="678CACEF" w14:textId="77777777" w:rsidR="005E3C37" w:rsidRP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 xml:space="preserve">  ?movie ont:hasActor ?actor .</w:t>
      </w:r>
    </w:p>
    <w:p w14:paraId="5ADF883A" w14:textId="0A1D4C04" w:rsid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  <w:r w:rsidRPr="005E3C37">
        <w:rPr>
          <w:rFonts w:cstheme="minorHAnsi"/>
          <w:b w:val="0"/>
          <w:bCs/>
          <w:color w:val="auto"/>
          <w:szCs w:val="28"/>
        </w:rPr>
        <w:t>}</w:t>
      </w:r>
    </w:p>
    <w:p w14:paraId="20F9FDC3" w14:textId="3188E02E" w:rsidR="005E3C37" w:rsidRDefault="005E3C37" w:rsidP="005E3C37">
      <w:pPr>
        <w:rPr>
          <w:rFonts w:cstheme="minorHAnsi"/>
          <w:b w:val="0"/>
          <w:bCs/>
          <w:color w:val="auto"/>
          <w:szCs w:val="28"/>
        </w:rPr>
      </w:pPr>
    </w:p>
    <w:p w14:paraId="6B0D2358" w14:textId="0962673F" w:rsidR="005E3C37" w:rsidRDefault="005E3C37" w:rsidP="005E3C37">
      <w:pPr>
        <w:pStyle w:val="Paragraphedeliste"/>
        <w:numPr>
          <w:ilvl w:val="0"/>
          <w:numId w:val="26"/>
        </w:numPr>
        <w:rPr>
          <w:rFonts w:cstheme="minorHAnsi"/>
          <w:i/>
          <w:iCs/>
          <w:color w:val="auto"/>
          <w:szCs w:val="28"/>
        </w:rPr>
      </w:pPr>
      <w:r w:rsidRPr="005E3C37">
        <w:rPr>
          <w:rFonts w:cstheme="minorHAnsi"/>
          <w:i/>
          <w:iCs/>
          <w:color w:val="auto"/>
          <w:szCs w:val="28"/>
        </w:rPr>
        <w:t>Output :</w:t>
      </w:r>
    </w:p>
    <w:p w14:paraId="29A520B1" w14:textId="1489CD72" w:rsidR="00AD7F1B" w:rsidRDefault="007979DF" w:rsidP="00AD7F1B">
      <w:pPr>
        <w:rPr>
          <w:rFonts w:cstheme="minorHAnsi"/>
          <w:i/>
          <w:iCs/>
          <w:color w:val="auto"/>
          <w:szCs w:val="28"/>
        </w:rPr>
      </w:pPr>
      <w:r w:rsidRPr="007979DF">
        <w:rPr>
          <w:rFonts w:cstheme="minorHAnsi"/>
          <w:i/>
          <w:iCs/>
          <w:noProof/>
          <w:color w:val="auto"/>
          <w:szCs w:val="28"/>
        </w:rPr>
        <w:drawing>
          <wp:inline distT="0" distB="0" distL="0" distR="0" wp14:anchorId="5DBFA1C9" wp14:editId="633D7388">
            <wp:extent cx="6097270" cy="339344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1B5091" w14:paraId="711F8178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7D6886" w14:textId="5CF931DC" w:rsidR="001B5091" w:rsidRDefault="001B5091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4</w:t>
            </w:r>
          </w:p>
        </w:tc>
      </w:tr>
    </w:tbl>
    <w:p w14:paraId="4BCF37C9" w14:textId="5002F129" w:rsidR="00AD7F1B" w:rsidRPr="00A515D4" w:rsidRDefault="00A515D4" w:rsidP="00A515D4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Q</w:t>
      </w:r>
      <w:r w:rsidRPr="00A515D4">
        <w:rPr>
          <w:rFonts w:asciiTheme="majorHAnsi" w:hAnsiTheme="majorHAnsi" w:cstheme="minorHAnsi"/>
          <w:color w:val="0189F9" w:themeColor="accent1"/>
          <w:sz w:val="40"/>
          <w:szCs w:val="40"/>
        </w:rPr>
        <w:t>uery that contains an ASK query form</w:t>
      </w:r>
    </w:p>
    <w:p w14:paraId="224EC038" w14:textId="017B1903" w:rsidR="00462AD4" w:rsidRDefault="00462AD4" w:rsidP="00462AD4">
      <w:pPr>
        <w:pStyle w:val="Paragraphedeliste"/>
        <w:numPr>
          <w:ilvl w:val="0"/>
          <w:numId w:val="26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41228221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63E70B85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31B1DDDC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</w:p>
    <w:p w14:paraId="0F991405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>ASK {</w:t>
      </w:r>
    </w:p>
    <w:p w14:paraId="7EA1C826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1F884CD2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 xml:space="preserve">  ?movie ont:title "Sicario" .</w:t>
      </w:r>
    </w:p>
    <w:p w14:paraId="4AF7E73C" w14:textId="77777777" w:rsidR="00462AD4" w:rsidRP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 xml:space="preserve">  ?movie ont:hasGenre ont:Action .</w:t>
      </w:r>
    </w:p>
    <w:p w14:paraId="6A7B42C2" w14:textId="6B9DD3D7" w:rsid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  <w:r w:rsidRPr="00462AD4">
        <w:rPr>
          <w:rFonts w:cstheme="minorHAnsi"/>
          <w:b w:val="0"/>
          <w:bCs/>
          <w:color w:val="auto"/>
          <w:szCs w:val="28"/>
        </w:rPr>
        <w:t>}</w:t>
      </w:r>
    </w:p>
    <w:p w14:paraId="0E719A2B" w14:textId="37340B42" w:rsidR="00462AD4" w:rsidRDefault="00462AD4" w:rsidP="00462AD4">
      <w:pPr>
        <w:rPr>
          <w:rFonts w:cstheme="minorHAnsi"/>
          <w:b w:val="0"/>
          <w:bCs/>
          <w:color w:val="auto"/>
          <w:szCs w:val="28"/>
        </w:rPr>
      </w:pPr>
    </w:p>
    <w:p w14:paraId="62A0C030" w14:textId="25298D28" w:rsidR="00462AD4" w:rsidRDefault="00462AD4" w:rsidP="00462AD4">
      <w:pPr>
        <w:pStyle w:val="Paragraphedeliste"/>
        <w:numPr>
          <w:ilvl w:val="0"/>
          <w:numId w:val="26"/>
        </w:numPr>
        <w:rPr>
          <w:rFonts w:cstheme="minorHAnsi"/>
          <w:i/>
          <w:iCs/>
          <w:color w:val="auto"/>
          <w:szCs w:val="28"/>
        </w:rPr>
      </w:pPr>
      <w:r w:rsidRPr="00462AD4">
        <w:rPr>
          <w:rFonts w:cstheme="minorHAnsi"/>
          <w:i/>
          <w:iCs/>
          <w:color w:val="auto"/>
          <w:szCs w:val="28"/>
        </w:rPr>
        <w:t>Output :</w:t>
      </w:r>
    </w:p>
    <w:p w14:paraId="4618FC9D" w14:textId="5233ECF7" w:rsidR="004D3DEE" w:rsidRDefault="003647A0" w:rsidP="004D3DEE">
      <w:pPr>
        <w:rPr>
          <w:rFonts w:cstheme="minorHAnsi"/>
          <w:i/>
          <w:iCs/>
          <w:color w:val="auto"/>
          <w:szCs w:val="28"/>
        </w:rPr>
      </w:pPr>
      <w:r w:rsidRPr="003647A0">
        <w:rPr>
          <w:rFonts w:cstheme="minorHAnsi"/>
          <w:i/>
          <w:iCs/>
          <w:noProof/>
          <w:color w:val="auto"/>
          <w:szCs w:val="28"/>
        </w:rPr>
        <w:drawing>
          <wp:inline distT="0" distB="0" distL="0" distR="0" wp14:anchorId="2D169167" wp14:editId="6055B9AC">
            <wp:extent cx="6097270" cy="2687955"/>
            <wp:effectExtent l="0" t="0" r="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DFEB" w14:textId="05AD33E9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60AD16BB" w14:textId="6B4E00C3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2A802A35" w14:textId="11E0065A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5A606F07" w14:textId="4090528F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7BBC0AD1" w14:textId="77F7F014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7DC22EB7" w14:textId="1D8721A3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p w14:paraId="118226D7" w14:textId="4918BD07" w:rsidR="004D3DEE" w:rsidRDefault="004D3DEE" w:rsidP="004D3DEE">
      <w:pPr>
        <w:rPr>
          <w:rFonts w:cstheme="minorHAnsi"/>
          <w:i/>
          <w:iCs/>
          <w:color w:val="auto"/>
          <w:szCs w:val="28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E5348" w14:paraId="721B7310" w14:textId="77777777" w:rsidTr="001D47C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4D78AD" w14:textId="625D3744" w:rsidR="004E5348" w:rsidRDefault="004E5348" w:rsidP="001D47C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Proposal Query 5</w:t>
            </w:r>
          </w:p>
        </w:tc>
      </w:tr>
    </w:tbl>
    <w:p w14:paraId="3E0A761E" w14:textId="3D7FAED6" w:rsidR="00FE1D73" w:rsidRDefault="00FE1D73" w:rsidP="00FE1D73">
      <w:pPr>
        <w:pStyle w:val="Paragraphedeliste"/>
        <w:numPr>
          <w:ilvl w:val="0"/>
          <w:numId w:val="25"/>
        </w:numPr>
        <w:rPr>
          <w:rFonts w:asciiTheme="majorHAnsi" w:hAnsiTheme="majorHAnsi" w:cstheme="minorHAnsi"/>
          <w:color w:val="0189F9" w:themeColor="accent1"/>
          <w:sz w:val="40"/>
          <w:szCs w:val="40"/>
        </w:rPr>
      </w:pPr>
      <w:r>
        <w:rPr>
          <w:rFonts w:asciiTheme="majorHAnsi" w:hAnsiTheme="majorHAnsi" w:cstheme="minorHAnsi"/>
          <w:color w:val="0189F9" w:themeColor="accent1"/>
          <w:sz w:val="40"/>
          <w:szCs w:val="40"/>
        </w:rPr>
        <w:t>Q</w:t>
      </w:r>
      <w:r w:rsidRPr="00FE1D73">
        <w:rPr>
          <w:rFonts w:asciiTheme="majorHAnsi" w:hAnsiTheme="majorHAnsi" w:cstheme="minorHAnsi"/>
          <w:color w:val="0189F9" w:themeColor="accent1"/>
          <w:sz w:val="40"/>
          <w:szCs w:val="40"/>
        </w:rPr>
        <w:t>uery that contains a DESCRIBE query form</w:t>
      </w:r>
    </w:p>
    <w:p w14:paraId="66632ADF" w14:textId="721CE69C" w:rsidR="00FE1D73" w:rsidRDefault="00FE1D73" w:rsidP="00FE1D73">
      <w:pPr>
        <w:pStyle w:val="Paragraphedeliste"/>
        <w:numPr>
          <w:ilvl w:val="0"/>
          <w:numId w:val="26"/>
        </w:numPr>
        <w:rPr>
          <w:rFonts w:cstheme="minorHAnsi"/>
          <w:color w:val="auto"/>
          <w:szCs w:val="28"/>
        </w:rPr>
      </w:pPr>
      <w:r>
        <w:rPr>
          <w:rFonts w:cstheme="minorHAnsi"/>
          <w:color w:val="auto"/>
          <w:szCs w:val="28"/>
        </w:rPr>
        <w:t>Query :</w:t>
      </w:r>
    </w:p>
    <w:p w14:paraId="0A20C454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>PREFIX rdf: &lt;http://www.w3.org/1999/02/22-rdf-syntax-ns#&gt;</w:t>
      </w:r>
    </w:p>
    <w:p w14:paraId="26187A19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>PREFIX ont: &lt;http://www.semanticweb.org/emine/ontologies/2023/2/untitled-ontology-7#&gt;</w:t>
      </w:r>
    </w:p>
    <w:p w14:paraId="1410D1AC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</w:p>
    <w:p w14:paraId="64487CFD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>DESCRIBE ?movie</w:t>
      </w:r>
    </w:p>
    <w:p w14:paraId="4BEFD704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>WHERE {</w:t>
      </w:r>
    </w:p>
    <w:p w14:paraId="4B189DE0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 xml:space="preserve">  ?movie rdf:type ont:Movie .</w:t>
      </w:r>
    </w:p>
    <w:p w14:paraId="0A6D8A06" w14:textId="77777777" w:rsidR="005A5397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 xml:space="preserve">  ?movie ont:title "The Avengers" .</w:t>
      </w:r>
    </w:p>
    <w:p w14:paraId="59C7E31C" w14:textId="2754AE05" w:rsidR="00FE1D73" w:rsidRPr="005A5397" w:rsidRDefault="005A5397" w:rsidP="005A5397">
      <w:pPr>
        <w:rPr>
          <w:rFonts w:cstheme="minorHAnsi"/>
          <w:b w:val="0"/>
          <w:bCs/>
          <w:color w:val="auto"/>
          <w:szCs w:val="28"/>
        </w:rPr>
      </w:pPr>
      <w:r w:rsidRPr="005A5397">
        <w:rPr>
          <w:rFonts w:cstheme="minorHAnsi"/>
          <w:b w:val="0"/>
          <w:bCs/>
          <w:color w:val="auto"/>
          <w:szCs w:val="28"/>
        </w:rPr>
        <w:t>}</w:t>
      </w:r>
    </w:p>
    <w:p w14:paraId="4968946C" w14:textId="4C12DE62" w:rsidR="00FE1D73" w:rsidRDefault="00FE1D73" w:rsidP="00FE1D73">
      <w:pPr>
        <w:rPr>
          <w:rFonts w:cstheme="minorHAnsi"/>
          <w:color w:val="auto"/>
          <w:szCs w:val="28"/>
        </w:rPr>
      </w:pPr>
    </w:p>
    <w:p w14:paraId="299FFC04" w14:textId="4006AB95" w:rsidR="006C3F3B" w:rsidRDefault="00FE1D73" w:rsidP="006C3F3B">
      <w:pPr>
        <w:pStyle w:val="Paragraphedeliste"/>
        <w:numPr>
          <w:ilvl w:val="0"/>
          <w:numId w:val="26"/>
        </w:numPr>
        <w:rPr>
          <w:rFonts w:cstheme="minorHAnsi"/>
          <w:i/>
          <w:iCs/>
          <w:color w:val="auto"/>
          <w:szCs w:val="28"/>
        </w:rPr>
      </w:pPr>
      <w:r w:rsidRPr="00FE1D73">
        <w:rPr>
          <w:rFonts w:cstheme="minorHAnsi"/>
          <w:i/>
          <w:iCs/>
          <w:color w:val="auto"/>
          <w:szCs w:val="28"/>
        </w:rPr>
        <w:t>Output :</w:t>
      </w:r>
    </w:p>
    <w:p w14:paraId="5AF14373" w14:textId="6FB288FA" w:rsidR="006C3F3B" w:rsidRPr="006C3F3B" w:rsidRDefault="006C3F3B" w:rsidP="006C3F3B">
      <w:pPr>
        <w:rPr>
          <w:rFonts w:cstheme="minorHAnsi"/>
          <w:i/>
          <w:iCs/>
          <w:color w:val="auto"/>
          <w:szCs w:val="28"/>
        </w:rPr>
      </w:pPr>
      <w:r w:rsidRPr="006C3F3B">
        <w:rPr>
          <w:rFonts w:cstheme="minorHAnsi"/>
          <w:i/>
          <w:iCs/>
          <w:noProof/>
          <w:color w:val="auto"/>
          <w:szCs w:val="28"/>
        </w:rPr>
        <w:drawing>
          <wp:inline distT="0" distB="0" distL="0" distR="0" wp14:anchorId="2F3DC254" wp14:editId="24F6A3EC">
            <wp:extent cx="6097270" cy="3457575"/>
            <wp:effectExtent l="0" t="0" r="0" b="952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 rotWithShape="1">
                    <a:blip r:embed="rId28"/>
                    <a:srcRect b="293"/>
                    <a:stretch/>
                  </pic:blipFill>
                  <pic:spPr bwMode="auto">
                    <a:xfrm>
                      <a:off x="0" y="0"/>
                      <a:ext cx="609727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3F3B" w:rsidRPr="006C3F3B" w:rsidSect="0051019E">
      <w:headerReference w:type="even" r:id="rId29"/>
      <w:headerReference w:type="default" r:id="rId30"/>
      <w:footerReference w:type="even" r:id="rId31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E7513" w14:textId="77777777" w:rsidR="005B095B" w:rsidRDefault="005B095B" w:rsidP="007057F4">
      <w:r>
        <w:separator/>
      </w:r>
    </w:p>
  </w:endnote>
  <w:endnote w:type="continuationSeparator" w:id="0">
    <w:p w14:paraId="1A8525BA" w14:textId="77777777" w:rsidR="005B095B" w:rsidRDefault="005B095B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B7B52" w14:textId="77777777" w:rsidR="00136006" w:rsidRDefault="00000000" w:rsidP="007057F4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FEDCC57361B4496B9201B94F88E769E6"/>
        </w:placeholder>
        <w:temporary/>
        <w:showingPlcHdr/>
      </w:sdtPr>
      <w:sdtContent>
        <w:r w:rsidR="006A731D">
          <w:rPr>
            <w:lang w:bidi="fr-FR"/>
          </w:rPr>
          <w:t>Entrez le titre du chapitre (niveau 1)</w:t>
        </w:r>
      </w:sdtContent>
    </w:sdt>
    <w:r w:rsidR="0049185C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fr-FR"/>
      </w:rPr>
      <w:t xml:space="preserve">Page </w:t>
    </w:r>
    <w:r w:rsidR="0049185C">
      <w:rPr>
        <w:lang w:bidi="fr-FR"/>
      </w:rPr>
      <w:fldChar w:fldCharType="begin"/>
    </w:r>
    <w:r w:rsidR="0049185C">
      <w:rPr>
        <w:lang w:bidi="fr-FR"/>
      </w:rPr>
      <w:instrText xml:space="preserve"> PAGE   \* MERGEFORMAT </w:instrText>
    </w:r>
    <w:r w:rsidR="0049185C">
      <w:rPr>
        <w:lang w:bidi="fr-FR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fr-FR"/>
      </w:rPr>
      <w:t>4</w:t>
    </w:r>
    <w:r w:rsidR="0049185C">
      <w:rPr>
        <w:rFonts w:asciiTheme="majorHAnsi" w:eastAsiaTheme="majorEastAsia" w:hAnsiTheme="majorHAnsi" w:cstheme="majorBidi"/>
        <w:noProof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F9F21" w14:textId="77777777" w:rsidR="005B095B" w:rsidRDefault="005B095B" w:rsidP="007057F4">
      <w:r>
        <w:separator/>
      </w:r>
    </w:p>
  </w:footnote>
  <w:footnote w:type="continuationSeparator" w:id="0">
    <w:p w14:paraId="2ACA4BBA" w14:textId="77777777" w:rsidR="005B095B" w:rsidRDefault="005B095B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CC527" w14:textId="77777777" w:rsidR="00136006" w:rsidRDefault="0049185C" w:rsidP="007057F4">
    <w:pPr>
      <w:pStyle w:val="En-tte"/>
    </w:pPr>
    <w:r>
      <w:rPr>
        <w:lang w:bidi="fr-FR"/>
      </w:rPr>
      <w:t>Plan marketing d’Adventure Works</w:t>
    </w:r>
  </w:p>
  <w:p w14:paraId="3F4446D4" w14:textId="77777777" w:rsidR="00136006" w:rsidRDefault="00136006" w:rsidP="007057F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61B614FB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686ABBDE" w14:textId="77777777" w:rsidR="007057F4" w:rsidRDefault="004F2231" w:rsidP="007057F4">
          <w:pPr>
            <w:pStyle w:val="En-tte"/>
          </w:pPr>
          <w:r>
            <w:rPr>
              <w:noProof/>
              <w:lang w:bidi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39BF8E6" wp14:editId="21A867F9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01C7B3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035720A2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39BF8E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29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7401C7B3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035720A2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fr-FR"/>
            </w:rPr>
            <mc:AlternateContent>
              <mc:Choice Requires="wpg">
                <w:drawing>
                  <wp:inline distT="0" distB="0" distL="0" distR="0" wp14:anchorId="54A97BD2" wp14:editId="05000242">
                    <wp:extent cx="8035162" cy="154099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556E0FA" id="Groupe 20" o:spid="_x0000_s1026" alt="rectangle coloré pour le titre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sme 14" o:spid="_x0000_s1027" type="#_x0000_t75" alt="rectangle coloré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">
                      <v:imagedata r:id="rId7" o:title="rectangle coloré"/>
                    </v:shape>
                    <v:shape id="Graphisme 16" o:spid="_x0000_s1028" type="#_x0000_t75" alt="rectangle coloré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">
                      <v:imagedata r:id="rId8" o:title="rectangle coloré"/>
                    </v:shape>
                    <v:shape id="Graphisme 19" o:spid="_x0000_s1029" type="#_x0000_t75" alt="rectangle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">
                      <v:imagedata r:id="rId9" o:title="rectangle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214FB927" w14:textId="77777777" w:rsidR="007057F4" w:rsidRDefault="007057F4" w:rsidP="007057F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53835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9EB2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7CE7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5E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E128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1664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37A18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F2C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8D84B05"/>
    <w:multiLevelType w:val="hybridMultilevel"/>
    <w:tmpl w:val="89DAF6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E47247"/>
    <w:multiLevelType w:val="hybridMultilevel"/>
    <w:tmpl w:val="7D582B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862D3B"/>
    <w:multiLevelType w:val="hybridMultilevel"/>
    <w:tmpl w:val="4BE0672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C55DEE"/>
    <w:multiLevelType w:val="hybridMultilevel"/>
    <w:tmpl w:val="A9523CC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D242A0"/>
    <w:multiLevelType w:val="hybridMultilevel"/>
    <w:tmpl w:val="2454100A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6240E5"/>
    <w:multiLevelType w:val="hybridMultilevel"/>
    <w:tmpl w:val="DCFEADB2"/>
    <w:lvl w:ilvl="0" w:tplc="21E6E29E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4A0D57"/>
    <w:multiLevelType w:val="hybridMultilevel"/>
    <w:tmpl w:val="93C68EE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22" w15:restartNumberingAfterBreak="0">
    <w:nsid w:val="79AC0104"/>
    <w:multiLevelType w:val="multilevel"/>
    <w:tmpl w:val="C37E5FFE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3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3909558">
    <w:abstractNumId w:val="8"/>
  </w:num>
  <w:num w:numId="2" w16cid:durableId="1811706020">
    <w:abstractNumId w:val="22"/>
  </w:num>
  <w:num w:numId="3" w16cid:durableId="1671906753">
    <w:abstractNumId w:val="23"/>
  </w:num>
  <w:num w:numId="4" w16cid:durableId="1473788485">
    <w:abstractNumId w:val="24"/>
  </w:num>
  <w:num w:numId="5" w16cid:durableId="53655156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44489813">
    <w:abstractNumId w:val="13"/>
  </w:num>
  <w:num w:numId="7" w16cid:durableId="2138261031">
    <w:abstractNumId w:val="21"/>
  </w:num>
  <w:num w:numId="8" w16cid:durableId="1377467774">
    <w:abstractNumId w:val="7"/>
  </w:num>
  <w:num w:numId="9" w16cid:durableId="1703748935">
    <w:abstractNumId w:val="6"/>
  </w:num>
  <w:num w:numId="10" w16cid:durableId="1001852129">
    <w:abstractNumId w:val="5"/>
  </w:num>
  <w:num w:numId="11" w16cid:durableId="1046373012">
    <w:abstractNumId w:val="4"/>
  </w:num>
  <w:num w:numId="12" w16cid:durableId="248857553">
    <w:abstractNumId w:val="3"/>
  </w:num>
  <w:num w:numId="13" w16cid:durableId="518811389">
    <w:abstractNumId w:val="2"/>
  </w:num>
  <w:num w:numId="14" w16cid:durableId="272250388">
    <w:abstractNumId w:val="1"/>
  </w:num>
  <w:num w:numId="15" w16cid:durableId="1165627316">
    <w:abstractNumId w:val="0"/>
  </w:num>
  <w:num w:numId="16" w16cid:durableId="955017993">
    <w:abstractNumId w:val="16"/>
  </w:num>
  <w:num w:numId="17" w16cid:durableId="13657440">
    <w:abstractNumId w:val="18"/>
  </w:num>
  <w:num w:numId="18" w16cid:durableId="739793068">
    <w:abstractNumId w:val="11"/>
  </w:num>
  <w:num w:numId="19" w16cid:durableId="375089050">
    <w:abstractNumId w:val="17"/>
  </w:num>
  <w:num w:numId="20" w16cid:durableId="208540372">
    <w:abstractNumId w:val="19"/>
  </w:num>
  <w:num w:numId="21" w16cid:durableId="1947157970">
    <w:abstractNumId w:val="10"/>
  </w:num>
  <w:num w:numId="22" w16cid:durableId="423111340">
    <w:abstractNumId w:val="20"/>
  </w:num>
  <w:num w:numId="23" w16cid:durableId="1016541342">
    <w:abstractNumId w:val="14"/>
  </w:num>
  <w:num w:numId="24" w16cid:durableId="1687440409">
    <w:abstractNumId w:val="12"/>
  </w:num>
  <w:num w:numId="25" w16cid:durableId="1884949357">
    <w:abstractNumId w:val="9"/>
  </w:num>
  <w:num w:numId="26" w16cid:durableId="17301127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D33"/>
    <w:rsid w:val="000174F2"/>
    <w:rsid w:val="00041061"/>
    <w:rsid w:val="00043B07"/>
    <w:rsid w:val="000577BE"/>
    <w:rsid w:val="00067C92"/>
    <w:rsid w:val="000A3769"/>
    <w:rsid w:val="000B03EB"/>
    <w:rsid w:val="00124756"/>
    <w:rsid w:val="00135634"/>
    <w:rsid w:val="00136006"/>
    <w:rsid w:val="001449EC"/>
    <w:rsid w:val="00146CD2"/>
    <w:rsid w:val="001670A7"/>
    <w:rsid w:val="00185CEB"/>
    <w:rsid w:val="001B361F"/>
    <w:rsid w:val="001B5091"/>
    <w:rsid w:val="001B5F01"/>
    <w:rsid w:val="001D10D5"/>
    <w:rsid w:val="001D248A"/>
    <w:rsid w:val="001E48C6"/>
    <w:rsid w:val="001F0AF0"/>
    <w:rsid w:val="00214115"/>
    <w:rsid w:val="002178B9"/>
    <w:rsid w:val="002367C2"/>
    <w:rsid w:val="0027186C"/>
    <w:rsid w:val="00291712"/>
    <w:rsid w:val="002A6BD0"/>
    <w:rsid w:val="002E0194"/>
    <w:rsid w:val="002F4A33"/>
    <w:rsid w:val="00303EF8"/>
    <w:rsid w:val="003215CE"/>
    <w:rsid w:val="003620E2"/>
    <w:rsid w:val="003647A0"/>
    <w:rsid w:val="00371F6F"/>
    <w:rsid w:val="00374BD0"/>
    <w:rsid w:val="0039341A"/>
    <w:rsid w:val="003F5051"/>
    <w:rsid w:val="003F69BC"/>
    <w:rsid w:val="003F7985"/>
    <w:rsid w:val="00420DF5"/>
    <w:rsid w:val="004216E8"/>
    <w:rsid w:val="004371B6"/>
    <w:rsid w:val="00444C7B"/>
    <w:rsid w:val="004503F8"/>
    <w:rsid w:val="00456CAF"/>
    <w:rsid w:val="00462AD4"/>
    <w:rsid w:val="0048718B"/>
    <w:rsid w:val="0049185C"/>
    <w:rsid w:val="004D3DEE"/>
    <w:rsid w:val="004D5D33"/>
    <w:rsid w:val="004E5348"/>
    <w:rsid w:val="004F2231"/>
    <w:rsid w:val="004F4C2C"/>
    <w:rsid w:val="00506510"/>
    <w:rsid w:val="0051019E"/>
    <w:rsid w:val="005112D1"/>
    <w:rsid w:val="00516504"/>
    <w:rsid w:val="0055035B"/>
    <w:rsid w:val="005A5397"/>
    <w:rsid w:val="005B095B"/>
    <w:rsid w:val="005C3643"/>
    <w:rsid w:val="005D7098"/>
    <w:rsid w:val="005E3C37"/>
    <w:rsid w:val="00606173"/>
    <w:rsid w:val="00624C0F"/>
    <w:rsid w:val="00632AD5"/>
    <w:rsid w:val="0068500D"/>
    <w:rsid w:val="006A731D"/>
    <w:rsid w:val="006C3F3B"/>
    <w:rsid w:val="006F440E"/>
    <w:rsid w:val="007057F4"/>
    <w:rsid w:val="00711130"/>
    <w:rsid w:val="007253F6"/>
    <w:rsid w:val="00726470"/>
    <w:rsid w:val="00733A5D"/>
    <w:rsid w:val="007417B3"/>
    <w:rsid w:val="00742102"/>
    <w:rsid w:val="00750AC4"/>
    <w:rsid w:val="00757251"/>
    <w:rsid w:val="00773B66"/>
    <w:rsid w:val="00783F2E"/>
    <w:rsid w:val="007979DF"/>
    <w:rsid w:val="007C7473"/>
    <w:rsid w:val="007D26F1"/>
    <w:rsid w:val="007E5499"/>
    <w:rsid w:val="008175C2"/>
    <w:rsid w:val="008253A5"/>
    <w:rsid w:val="00837D17"/>
    <w:rsid w:val="00840210"/>
    <w:rsid w:val="008417CE"/>
    <w:rsid w:val="0084277E"/>
    <w:rsid w:val="00847097"/>
    <w:rsid w:val="008961F7"/>
    <w:rsid w:val="008A3C95"/>
    <w:rsid w:val="008C378B"/>
    <w:rsid w:val="008C386D"/>
    <w:rsid w:val="008C5106"/>
    <w:rsid w:val="008D5829"/>
    <w:rsid w:val="0093075C"/>
    <w:rsid w:val="00946F55"/>
    <w:rsid w:val="00961C84"/>
    <w:rsid w:val="00965BD5"/>
    <w:rsid w:val="009875C8"/>
    <w:rsid w:val="00991D08"/>
    <w:rsid w:val="009B5B26"/>
    <w:rsid w:val="00A445D6"/>
    <w:rsid w:val="00A515D4"/>
    <w:rsid w:val="00A63DE6"/>
    <w:rsid w:val="00A658B1"/>
    <w:rsid w:val="00A71F42"/>
    <w:rsid w:val="00AD7F1B"/>
    <w:rsid w:val="00B00CF7"/>
    <w:rsid w:val="00B0688D"/>
    <w:rsid w:val="00B40525"/>
    <w:rsid w:val="00B41D82"/>
    <w:rsid w:val="00B82E74"/>
    <w:rsid w:val="00B90346"/>
    <w:rsid w:val="00BB65C2"/>
    <w:rsid w:val="00BB6CAC"/>
    <w:rsid w:val="00BD3B8F"/>
    <w:rsid w:val="00BE7253"/>
    <w:rsid w:val="00C045E5"/>
    <w:rsid w:val="00C16D48"/>
    <w:rsid w:val="00C6734F"/>
    <w:rsid w:val="00C76070"/>
    <w:rsid w:val="00C95D18"/>
    <w:rsid w:val="00CA16E0"/>
    <w:rsid w:val="00CC57E4"/>
    <w:rsid w:val="00CE0714"/>
    <w:rsid w:val="00CE0BC9"/>
    <w:rsid w:val="00CE29D0"/>
    <w:rsid w:val="00D2045C"/>
    <w:rsid w:val="00D243EA"/>
    <w:rsid w:val="00D36105"/>
    <w:rsid w:val="00D4204D"/>
    <w:rsid w:val="00D540AF"/>
    <w:rsid w:val="00D6093C"/>
    <w:rsid w:val="00D638C1"/>
    <w:rsid w:val="00D73D44"/>
    <w:rsid w:val="00D93F2B"/>
    <w:rsid w:val="00D967AC"/>
    <w:rsid w:val="00DC2C8B"/>
    <w:rsid w:val="00DD063D"/>
    <w:rsid w:val="00E23BC8"/>
    <w:rsid w:val="00E34370"/>
    <w:rsid w:val="00E50A4D"/>
    <w:rsid w:val="00E758BC"/>
    <w:rsid w:val="00E95AFE"/>
    <w:rsid w:val="00EC34D4"/>
    <w:rsid w:val="00ED3756"/>
    <w:rsid w:val="00EE2DAA"/>
    <w:rsid w:val="00EE6A69"/>
    <w:rsid w:val="00F27B86"/>
    <w:rsid w:val="00F43A02"/>
    <w:rsid w:val="00F45884"/>
    <w:rsid w:val="00F553FE"/>
    <w:rsid w:val="00F63939"/>
    <w:rsid w:val="00F801A3"/>
    <w:rsid w:val="00F91AD0"/>
    <w:rsid w:val="00FB05E4"/>
    <w:rsid w:val="00FC4062"/>
    <w:rsid w:val="00FE1D73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BE4F5E1"/>
  <w15:chartTrackingRefBased/>
  <w15:docId w15:val="{54D92DF2-EE00-471C-BEE8-68E0A950E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3F8"/>
    <w:pPr>
      <w:spacing w:after="0"/>
    </w:pPr>
    <w:rPr>
      <w:b/>
      <w:color w:val="0F0F3F" w:themeColor="text1"/>
      <w:sz w:val="28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B5F01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sid w:val="001B5F01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epuces">
    <w:name w:val="List Bullet"/>
    <w:basedOn w:val="Contenu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itre3"/>
    <w:uiPriority w:val="2"/>
    <w:qFormat/>
    <w:rsid w:val="004F2231"/>
  </w:style>
  <w:style w:type="paragraph" w:styleId="TM1">
    <w:name w:val="toc 1"/>
    <w:basedOn w:val="Normal"/>
    <w:uiPriority w:val="39"/>
    <w:pPr>
      <w:tabs>
        <w:tab w:val="right" w:leader="dot" w:pos="5040"/>
      </w:tabs>
    </w:pPr>
  </w:style>
  <w:style w:type="paragraph" w:styleId="TM2">
    <w:name w:val="toc 2"/>
    <w:basedOn w:val="Normal"/>
    <w:uiPriority w:val="39"/>
    <w:pPr>
      <w:tabs>
        <w:tab w:val="right" w:leader="dot" w:pos="5040"/>
      </w:tabs>
    </w:pPr>
  </w:style>
  <w:style w:type="paragraph" w:styleId="Titre">
    <w:name w:val="Title"/>
    <w:basedOn w:val="Normal"/>
    <w:link w:val="Titre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reCar">
    <w:name w:val="Titre Car"/>
    <w:basedOn w:val="Policepardfaut"/>
    <w:link w:val="Titr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En-ttedetabledesmatires">
    <w:name w:val="TOC Heading"/>
    <w:basedOn w:val="Titre1"/>
    <w:next w:val="Normal"/>
    <w:uiPriority w:val="39"/>
    <w:qFormat/>
    <w:rsid w:val="001B5F01"/>
    <w:pPr>
      <w:pageBreakBefore/>
      <w:framePr w:wrap="around"/>
      <w:outlineLvl w:val="9"/>
    </w:pPr>
    <w:rPr>
      <w:caps/>
    </w:r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enum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itre3Car">
    <w:name w:val="Titre 3 Car"/>
    <w:basedOn w:val="Policepardfaut"/>
    <w:link w:val="Titre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Lienhypertexte">
    <w:name w:val="Hyperlink"/>
    <w:basedOn w:val="Policepardfaut"/>
    <w:uiPriority w:val="99"/>
    <w:unhideWhenUsed/>
    <w:rsid w:val="007057F4"/>
    <w:rPr>
      <w:color w:val="60C5E8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u">
    <w:name w:val="Contenu"/>
    <w:basedOn w:val="Normal"/>
    <w:link w:val="Caractredecontenu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Accentuation">
    <w:name w:val="Emphasis"/>
    <w:basedOn w:val="Policepardfaut"/>
    <w:uiPriority w:val="20"/>
    <w:unhideWhenUsed/>
    <w:qFormat/>
    <w:rsid w:val="007C7473"/>
    <w:rPr>
      <w:i/>
      <w:iCs/>
    </w:rPr>
  </w:style>
  <w:style w:type="character" w:customStyle="1" w:styleId="Caractredecontenu">
    <w:name w:val="Caractère de contenu"/>
    <w:basedOn w:val="Policepardfaut"/>
    <w:link w:val="Contenu"/>
    <w:rsid w:val="002178B9"/>
    <w:rPr>
      <w:color w:val="0F0F3F" w:themeColor="text1"/>
      <w:sz w:val="28"/>
      <w:lang w:eastAsia="en-US"/>
    </w:rPr>
  </w:style>
  <w:style w:type="paragraph" w:styleId="Paragraphedeliste">
    <w:name w:val="List Paragraph"/>
    <w:basedOn w:val="Normal"/>
    <w:uiPriority w:val="34"/>
    <w:unhideWhenUsed/>
    <w:qFormat/>
    <w:rsid w:val="00A71F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sv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60.png"/><Relationship Id="rId3" Type="http://schemas.openxmlformats.org/officeDocument/2006/relationships/image" Target="media/image25.png"/><Relationship Id="rId7" Type="http://schemas.openxmlformats.org/officeDocument/2006/relationships/image" Target="media/image150.png"/><Relationship Id="rId2" Type="http://schemas.openxmlformats.org/officeDocument/2006/relationships/image" Target="media/image24.svg"/><Relationship Id="rId1" Type="http://schemas.openxmlformats.org/officeDocument/2006/relationships/image" Target="media/image23.png"/><Relationship Id="rId6" Type="http://schemas.openxmlformats.org/officeDocument/2006/relationships/image" Target="media/image28.svg"/><Relationship Id="rId5" Type="http://schemas.openxmlformats.org/officeDocument/2006/relationships/image" Target="media/image27.png"/><Relationship Id="rId4" Type="http://schemas.openxmlformats.org/officeDocument/2006/relationships/image" Target="media/image26.svg"/><Relationship Id="rId9" Type="http://schemas.openxmlformats.org/officeDocument/2006/relationships/image" Target="media/image1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mine\AppData\Roaming\Microsoft\Templates\Rapport%20d&#8217;activit&#233;s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EDCC57361B4496B9201B94F88E769E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039855-62E9-44CB-A92F-5794F2D7661F}"/>
      </w:docPartPr>
      <w:docPartBody>
        <w:p w:rsidR="00F25D17" w:rsidRDefault="00000000">
          <w:pPr>
            <w:pStyle w:val="FEDCC57361B4496B9201B94F88E769E6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872"/>
    <w:rsid w:val="00194872"/>
    <w:rsid w:val="00733DB0"/>
    <w:rsid w:val="00B6585F"/>
    <w:rsid w:val="00B743DE"/>
    <w:rsid w:val="00F25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EDCC57361B4496B9201B94F88E769E6">
    <w:name w:val="FEDCC57361B4496B9201B94F88E769E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d’activités (conception graphique)</Template>
  <TotalTime>247</TotalTime>
  <Pages>16</Pages>
  <Words>836</Words>
  <Characters>4600</Characters>
  <Application>Microsoft Office Word</Application>
  <DocSecurity>0</DocSecurity>
  <Lines>38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Mickey Mouse</dc:creator>
  <cp:keywords/>
  <dc:description/>
  <cp:lastModifiedBy>BOUCHIBA Emine</cp:lastModifiedBy>
  <cp:revision>87</cp:revision>
  <dcterms:created xsi:type="dcterms:W3CDTF">2023-03-12T08:26:00Z</dcterms:created>
  <dcterms:modified xsi:type="dcterms:W3CDTF">2023-03-13T13:53:00Z</dcterms:modified>
</cp:coreProperties>
</file>